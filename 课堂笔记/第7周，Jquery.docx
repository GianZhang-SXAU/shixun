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D45E5" w14:textId="52A8A05D" w:rsidR="00366D6E" w:rsidRPr="00926455" w:rsidRDefault="00366D6E" w:rsidP="00366D6E">
      <w:pPr>
        <w:spacing w:line="240" w:lineRule="auto"/>
        <w:ind w:firstLineChars="0" w:firstLine="0"/>
        <w:rPr>
          <w:sz w:val="36"/>
          <w:szCs w:val="36"/>
        </w:rPr>
      </w:pPr>
      <w:r w:rsidRPr="00926455">
        <w:rPr>
          <w:sz w:val="36"/>
          <w:szCs w:val="36"/>
        </w:rPr>
        <w:t>Day</w:t>
      </w:r>
      <w:r>
        <w:rPr>
          <w:rFonts w:hint="eastAsia"/>
          <w:sz w:val="36"/>
          <w:szCs w:val="36"/>
        </w:rPr>
        <w:t>01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66D6E" w:rsidRPr="00926455" w14:paraId="0755CB8F" w14:textId="77777777" w:rsidTr="00587779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C8B3" w14:textId="443B04EC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 xml:space="preserve">jQuery </w:t>
            </w:r>
          </w:p>
          <w:p w14:paraId="411705E8" w14:textId="445D151A" w:rsidR="00366D6E" w:rsidRPr="00366D6E" w:rsidRDefault="00366D6E" w:rsidP="00366D6E">
            <w:pPr>
              <w:spacing w:line="240" w:lineRule="exact"/>
              <w:ind w:firstLineChars="0" w:firstLine="0"/>
              <w:rPr>
                <w:b/>
                <w:bCs/>
                <w:szCs w:val="28"/>
              </w:rPr>
            </w:pPr>
            <w:r w:rsidRPr="00366D6E">
              <w:rPr>
                <w:rFonts w:hint="eastAsia"/>
                <w:b/>
                <w:bCs/>
                <w:szCs w:val="28"/>
              </w:rPr>
              <w:t xml:space="preserve">1. </w:t>
            </w:r>
            <w:r w:rsidRPr="00366D6E">
              <w:rPr>
                <w:rFonts w:hint="eastAsia"/>
                <w:b/>
                <w:bCs/>
                <w:szCs w:val="28"/>
              </w:rPr>
              <w:t>初识</w:t>
            </w:r>
            <w:r w:rsidRPr="00366D6E">
              <w:rPr>
                <w:rFonts w:hint="eastAsia"/>
                <w:b/>
                <w:bCs/>
                <w:szCs w:val="28"/>
              </w:rPr>
              <w:t>jQuery</w:t>
            </w:r>
          </w:p>
          <w:p w14:paraId="2B4A5CFD" w14:textId="7A57A222" w:rsidR="00366D6E" w:rsidRPr="00366D6E" w:rsidRDefault="00366D6E" w:rsidP="00366D6E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366D6E">
              <w:rPr>
                <w:rFonts w:hint="eastAsia"/>
                <w:b/>
                <w:bCs/>
                <w:sz w:val="22"/>
              </w:rPr>
              <w:t>jQuery</w:t>
            </w:r>
            <w:r w:rsidRPr="00366D6E">
              <w:rPr>
                <w:rFonts w:hint="eastAsia"/>
                <w:b/>
                <w:bCs/>
                <w:sz w:val="22"/>
              </w:rPr>
              <w:t>简介</w:t>
            </w:r>
            <w:r w:rsidRPr="00366D6E">
              <w:rPr>
                <w:rFonts w:hint="eastAsia"/>
                <w:b/>
                <w:bCs/>
                <w:sz w:val="22"/>
              </w:rPr>
              <w:t xml:space="preserve"> </w:t>
            </w:r>
          </w:p>
          <w:p w14:paraId="5EDE293B" w14:textId="77777777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jQuery</w:t>
            </w:r>
            <w:r w:rsidRPr="00366D6E">
              <w:rPr>
                <w:rFonts w:hint="eastAsia"/>
                <w:sz w:val="22"/>
              </w:rPr>
              <w:t>是一个轻量级的</w:t>
            </w:r>
            <w:r w:rsidRPr="00366D6E">
              <w:rPr>
                <w:rFonts w:hint="eastAsia"/>
                <w:sz w:val="22"/>
              </w:rPr>
              <w:t>JavaScript</w:t>
            </w:r>
            <w:r w:rsidRPr="00366D6E">
              <w:rPr>
                <w:rFonts w:hint="eastAsia"/>
                <w:sz w:val="22"/>
              </w:rPr>
              <w:t>库，主要功能包括元素查询、事件机制、</w:t>
            </w:r>
            <w:r w:rsidRPr="00366D6E">
              <w:rPr>
                <w:rFonts w:hint="eastAsia"/>
                <w:sz w:val="22"/>
              </w:rPr>
              <w:t>DOM</w:t>
            </w:r>
            <w:r w:rsidRPr="00366D6E">
              <w:rPr>
                <w:rFonts w:hint="eastAsia"/>
                <w:sz w:val="22"/>
              </w:rPr>
              <w:t>操作、属性操作、工具方法和</w:t>
            </w:r>
            <w:r w:rsidRPr="00366D6E">
              <w:rPr>
                <w:rFonts w:hint="eastAsia"/>
                <w:sz w:val="22"/>
              </w:rPr>
              <w:t>Ajax</w:t>
            </w:r>
            <w:r w:rsidRPr="00366D6E">
              <w:rPr>
                <w:rFonts w:hint="eastAsia"/>
                <w:sz w:val="22"/>
              </w:rPr>
              <w:t>。它对原生</w:t>
            </w:r>
            <w:r w:rsidRPr="00366D6E">
              <w:rPr>
                <w:rFonts w:hint="eastAsia"/>
                <w:sz w:val="22"/>
              </w:rPr>
              <w:t>JavaScript</w:t>
            </w:r>
            <w:r w:rsidRPr="00366D6E">
              <w:rPr>
                <w:rFonts w:hint="eastAsia"/>
                <w:sz w:val="22"/>
              </w:rPr>
              <w:t>（</w:t>
            </w:r>
            <w:r w:rsidRPr="00366D6E">
              <w:rPr>
                <w:rFonts w:hint="eastAsia"/>
                <w:sz w:val="22"/>
              </w:rPr>
              <w:t>ECMAScript</w:t>
            </w:r>
            <w:r w:rsidRPr="00366D6E">
              <w:rPr>
                <w:rFonts w:hint="eastAsia"/>
                <w:sz w:val="22"/>
              </w:rPr>
              <w:t>）、</w:t>
            </w:r>
            <w:r w:rsidRPr="00366D6E">
              <w:rPr>
                <w:rFonts w:hint="eastAsia"/>
                <w:sz w:val="22"/>
              </w:rPr>
              <w:t>DOM</w:t>
            </w:r>
            <w:r w:rsidRPr="00366D6E">
              <w:rPr>
                <w:rFonts w:hint="eastAsia"/>
                <w:sz w:val="22"/>
              </w:rPr>
              <w:t>和</w:t>
            </w:r>
            <w:r w:rsidRPr="00366D6E">
              <w:rPr>
                <w:rFonts w:hint="eastAsia"/>
                <w:sz w:val="22"/>
              </w:rPr>
              <w:t>BOM</w:t>
            </w:r>
            <w:r w:rsidRPr="00366D6E">
              <w:rPr>
                <w:rFonts w:hint="eastAsia"/>
                <w:sz w:val="22"/>
              </w:rPr>
              <w:t>进行了简化封装，使开发者能够更容易地操作网页元素。</w:t>
            </w:r>
          </w:p>
          <w:p w14:paraId="41DACE23" w14:textId="137EF9A2" w:rsidR="00366D6E" w:rsidRPr="00366D6E" w:rsidRDefault="00366D6E" w:rsidP="00366D6E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366D6E">
              <w:rPr>
                <w:rFonts w:hint="eastAsia"/>
                <w:b/>
                <w:bCs/>
                <w:sz w:val="22"/>
              </w:rPr>
              <w:t>jQuery</w:t>
            </w:r>
            <w:r w:rsidRPr="00366D6E">
              <w:rPr>
                <w:rFonts w:hint="eastAsia"/>
                <w:b/>
                <w:bCs/>
                <w:sz w:val="22"/>
              </w:rPr>
              <w:t>安装</w:t>
            </w:r>
          </w:p>
          <w:p w14:paraId="0222E8B7" w14:textId="486FB815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可以通过下载或使用</w:t>
            </w:r>
            <w:r w:rsidRPr="00366D6E">
              <w:rPr>
                <w:rFonts w:hint="eastAsia"/>
                <w:sz w:val="22"/>
              </w:rPr>
              <w:t>CDN</w:t>
            </w:r>
            <w:r w:rsidRPr="00366D6E">
              <w:rPr>
                <w:rFonts w:hint="eastAsia"/>
                <w:sz w:val="22"/>
              </w:rPr>
              <w:t>引入</w:t>
            </w:r>
            <w:r w:rsidRPr="00366D6E">
              <w:rPr>
                <w:rFonts w:hint="eastAsia"/>
                <w:sz w:val="22"/>
              </w:rPr>
              <w:t>jQuery</w:t>
            </w:r>
            <w:r w:rsidRPr="00366D6E">
              <w:rPr>
                <w:rFonts w:hint="eastAsia"/>
                <w:sz w:val="22"/>
              </w:rPr>
              <w:t>库，有两个版本：</w:t>
            </w:r>
            <w:r w:rsidRPr="00366D6E">
              <w:rPr>
                <w:rFonts w:hint="eastAsia"/>
                <w:sz w:val="22"/>
              </w:rPr>
              <w:t>`jquery.js`</w:t>
            </w:r>
            <w:r w:rsidRPr="00366D6E">
              <w:rPr>
                <w:rFonts w:hint="eastAsia"/>
                <w:sz w:val="22"/>
              </w:rPr>
              <w:t>（未压缩版，适合源码研究）和</w:t>
            </w:r>
            <w:r w:rsidRPr="00366D6E">
              <w:rPr>
                <w:rFonts w:hint="eastAsia"/>
                <w:sz w:val="22"/>
              </w:rPr>
              <w:t>`jquery.min.js`</w:t>
            </w:r>
            <w:r w:rsidRPr="00366D6E">
              <w:rPr>
                <w:rFonts w:hint="eastAsia"/>
                <w:sz w:val="22"/>
              </w:rPr>
              <w:t>（压缩版，适合生产环境）。</w:t>
            </w:r>
          </w:p>
          <w:p w14:paraId="75DE6CE5" w14:textId="2F68B71D" w:rsidR="00366D6E" w:rsidRPr="00366D6E" w:rsidRDefault="00366D6E" w:rsidP="00366D6E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366D6E">
              <w:rPr>
                <w:rFonts w:hint="eastAsia"/>
                <w:b/>
                <w:bCs/>
                <w:sz w:val="22"/>
              </w:rPr>
              <w:t>使用方法</w:t>
            </w:r>
            <w:r w:rsidRPr="00366D6E">
              <w:rPr>
                <w:rFonts w:hint="eastAsia"/>
                <w:b/>
                <w:bCs/>
                <w:sz w:val="22"/>
              </w:rPr>
              <w:t xml:space="preserve"> </w:t>
            </w:r>
          </w:p>
          <w:p w14:paraId="3D50A014" w14:textId="5F458E81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sz w:val="22"/>
              </w:rPr>
              <w:t>&lt;script src="https://cdn.bootcdn.net/ajax/libs/jquery/3.5.1/jquery.min.js"&gt;&lt;/script&gt;</w:t>
            </w:r>
          </w:p>
          <w:p w14:paraId="50E9FB59" w14:textId="0A78C2D5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引入</w:t>
            </w:r>
            <w:r w:rsidRPr="00366D6E">
              <w:rPr>
                <w:rFonts w:hint="eastAsia"/>
                <w:sz w:val="22"/>
              </w:rPr>
              <w:t>jQuery</w:t>
            </w:r>
            <w:r w:rsidRPr="00366D6E">
              <w:rPr>
                <w:rFonts w:hint="eastAsia"/>
                <w:sz w:val="22"/>
              </w:rPr>
              <w:t>后，使用</w:t>
            </w:r>
            <w:r w:rsidRPr="00366D6E">
              <w:rPr>
                <w:rFonts w:hint="eastAsia"/>
                <w:sz w:val="22"/>
              </w:rPr>
              <w:t>`$`</w:t>
            </w:r>
            <w:r w:rsidRPr="00366D6E">
              <w:rPr>
                <w:rFonts w:hint="eastAsia"/>
                <w:sz w:val="22"/>
              </w:rPr>
              <w:t>或</w:t>
            </w:r>
            <w:r w:rsidRPr="00366D6E">
              <w:rPr>
                <w:rFonts w:hint="eastAsia"/>
                <w:sz w:val="22"/>
              </w:rPr>
              <w:t>`jQuery`</w:t>
            </w:r>
            <w:r w:rsidRPr="00366D6E">
              <w:rPr>
                <w:rFonts w:hint="eastAsia"/>
                <w:sz w:val="22"/>
              </w:rPr>
              <w:t>来调用核心函数，如</w:t>
            </w:r>
            <w:r w:rsidRPr="00366D6E">
              <w:rPr>
                <w:rFonts w:hint="eastAsia"/>
                <w:sz w:val="22"/>
              </w:rPr>
              <w:t>`$(selector)`</w:t>
            </w:r>
            <w:r w:rsidRPr="00366D6E">
              <w:rPr>
                <w:rFonts w:hint="eastAsia"/>
                <w:sz w:val="22"/>
              </w:rPr>
              <w:t>来选取元素，</w:t>
            </w:r>
            <w:r w:rsidRPr="00366D6E">
              <w:rPr>
                <w:rFonts w:hint="eastAsia"/>
                <w:sz w:val="22"/>
              </w:rPr>
              <w:t>`$(html)`</w:t>
            </w:r>
            <w:r w:rsidRPr="00366D6E">
              <w:rPr>
                <w:rFonts w:hint="eastAsia"/>
                <w:sz w:val="22"/>
              </w:rPr>
              <w:t>来创建元素，</w:t>
            </w:r>
            <w:r w:rsidRPr="00366D6E">
              <w:rPr>
                <w:rFonts w:hint="eastAsia"/>
                <w:sz w:val="22"/>
              </w:rPr>
              <w:t>`$(document).ready(</w:t>
            </w:r>
            <w:proofErr w:type="gramStart"/>
            <w:r w:rsidRPr="00366D6E">
              <w:rPr>
                <w:rFonts w:hint="eastAsia"/>
                <w:sz w:val="22"/>
              </w:rPr>
              <w:t>function(</w:t>
            </w:r>
            <w:proofErr w:type="gramEnd"/>
            <w:r w:rsidRPr="00366D6E">
              <w:rPr>
                <w:rFonts w:hint="eastAsia"/>
                <w:sz w:val="22"/>
              </w:rPr>
              <w:t>){...})`</w:t>
            </w:r>
            <w:r w:rsidRPr="00366D6E">
              <w:rPr>
                <w:rFonts w:hint="eastAsia"/>
                <w:sz w:val="22"/>
              </w:rPr>
              <w:t>来绑定文档加载完成事件。</w:t>
            </w:r>
          </w:p>
          <w:p w14:paraId="615A310D" w14:textId="394B8AF0" w:rsidR="00366D6E" w:rsidRPr="00366D6E" w:rsidRDefault="00366D6E" w:rsidP="00366D6E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366D6E">
              <w:rPr>
                <w:rFonts w:hint="eastAsia"/>
                <w:b/>
                <w:bCs/>
                <w:szCs w:val="28"/>
              </w:rPr>
              <w:t xml:space="preserve">2. </w:t>
            </w:r>
            <w:r w:rsidRPr="00366D6E">
              <w:rPr>
                <w:rFonts w:hint="eastAsia"/>
                <w:b/>
                <w:bCs/>
                <w:szCs w:val="28"/>
              </w:rPr>
              <w:t>核心函数与对象</w:t>
            </w:r>
          </w:p>
          <w:p w14:paraId="5C18B223" w14:textId="25BE5293" w:rsidR="00366D6E" w:rsidRPr="00366D6E" w:rsidRDefault="00366D6E" w:rsidP="00366D6E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366D6E">
              <w:rPr>
                <w:rFonts w:hint="eastAsia"/>
                <w:b/>
                <w:bCs/>
                <w:sz w:val="22"/>
              </w:rPr>
              <w:t>jQuery</w:t>
            </w:r>
            <w:r w:rsidRPr="00366D6E">
              <w:rPr>
                <w:rFonts w:hint="eastAsia"/>
                <w:b/>
                <w:bCs/>
                <w:sz w:val="22"/>
              </w:rPr>
              <w:t>核心函数</w:t>
            </w:r>
          </w:p>
          <w:p w14:paraId="3A76D091" w14:textId="63041618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`$(selector)`</w:t>
            </w:r>
            <w:r w:rsidRPr="00366D6E">
              <w:rPr>
                <w:rFonts w:hint="eastAsia"/>
                <w:sz w:val="22"/>
              </w:rPr>
              <w:t>：通过选择器获取</w:t>
            </w:r>
            <w:r w:rsidRPr="00366D6E">
              <w:rPr>
                <w:rFonts w:hint="eastAsia"/>
                <w:sz w:val="22"/>
              </w:rPr>
              <w:t>DOM</w:t>
            </w:r>
            <w:r w:rsidRPr="00366D6E">
              <w:rPr>
                <w:rFonts w:hint="eastAsia"/>
                <w:sz w:val="22"/>
              </w:rPr>
              <w:t>元素，并返回一个</w:t>
            </w:r>
            <w:r w:rsidRPr="00366D6E">
              <w:rPr>
                <w:rFonts w:hint="eastAsia"/>
                <w:sz w:val="22"/>
              </w:rPr>
              <w:t>jQuery</w:t>
            </w:r>
            <w:r w:rsidRPr="00366D6E">
              <w:rPr>
                <w:rFonts w:hint="eastAsia"/>
                <w:sz w:val="22"/>
              </w:rPr>
              <w:t>对象。</w:t>
            </w:r>
          </w:p>
          <w:p w14:paraId="66177DEB" w14:textId="1223D9F4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`$(</w:t>
            </w:r>
            <w:proofErr w:type="gramStart"/>
            <w:r w:rsidRPr="00366D6E">
              <w:rPr>
                <w:rFonts w:hint="eastAsia"/>
                <w:sz w:val="22"/>
              </w:rPr>
              <w:t>function(</w:t>
            </w:r>
            <w:proofErr w:type="gramEnd"/>
            <w:r w:rsidRPr="00366D6E">
              <w:rPr>
                <w:rFonts w:hint="eastAsia"/>
                <w:sz w:val="22"/>
              </w:rPr>
              <w:t>){...})`</w:t>
            </w:r>
            <w:r w:rsidRPr="00366D6E">
              <w:rPr>
                <w:rFonts w:hint="eastAsia"/>
                <w:sz w:val="22"/>
              </w:rPr>
              <w:t>：文档加载完成后执行的函数，类似于原生</w:t>
            </w:r>
            <w:r w:rsidRPr="00366D6E">
              <w:rPr>
                <w:rFonts w:hint="eastAsia"/>
                <w:sz w:val="22"/>
              </w:rPr>
              <w:t>JS</w:t>
            </w:r>
            <w:r w:rsidRPr="00366D6E">
              <w:rPr>
                <w:rFonts w:hint="eastAsia"/>
                <w:sz w:val="22"/>
              </w:rPr>
              <w:t>中的</w:t>
            </w:r>
            <w:r w:rsidRPr="00366D6E">
              <w:rPr>
                <w:rFonts w:hint="eastAsia"/>
                <w:sz w:val="22"/>
              </w:rPr>
              <w:t>`</w:t>
            </w:r>
            <w:proofErr w:type="spellStart"/>
            <w:r w:rsidRPr="00366D6E">
              <w:rPr>
                <w:rFonts w:hint="eastAsia"/>
                <w:sz w:val="22"/>
              </w:rPr>
              <w:t>window.onload</w:t>
            </w:r>
            <w:proofErr w:type="spellEnd"/>
            <w:r w:rsidRPr="00366D6E">
              <w:rPr>
                <w:rFonts w:hint="eastAsia"/>
                <w:sz w:val="22"/>
              </w:rPr>
              <w:t>`</w:t>
            </w:r>
            <w:r w:rsidRPr="00366D6E">
              <w:rPr>
                <w:rFonts w:hint="eastAsia"/>
                <w:sz w:val="22"/>
              </w:rPr>
              <w:t>，但执行时间更早。</w:t>
            </w:r>
          </w:p>
          <w:p w14:paraId="2E468E4B" w14:textId="1F823B76" w:rsidR="00366D6E" w:rsidRPr="00366D6E" w:rsidRDefault="00366D6E" w:rsidP="00366D6E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366D6E">
              <w:rPr>
                <w:rFonts w:hint="eastAsia"/>
                <w:b/>
                <w:bCs/>
                <w:sz w:val="22"/>
              </w:rPr>
              <w:t>jQuery</w:t>
            </w:r>
            <w:r w:rsidRPr="00366D6E">
              <w:rPr>
                <w:rFonts w:hint="eastAsia"/>
                <w:b/>
                <w:bCs/>
                <w:sz w:val="22"/>
              </w:rPr>
              <w:t>对象</w:t>
            </w:r>
          </w:p>
          <w:p w14:paraId="63CD98A1" w14:textId="6AC22A8A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jQuery</w:t>
            </w:r>
            <w:r w:rsidRPr="00366D6E">
              <w:rPr>
                <w:rFonts w:hint="eastAsia"/>
                <w:sz w:val="22"/>
              </w:rPr>
              <w:t>对象是一个类数组对象，可以调用</w:t>
            </w:r>
            <w:r w:rsidRPr="00366D6E">
              <w:rPr>
                <w:rFonts w:hint="eastAsia"/>
                <w:sz w:val="22"/>
              </w:rPr>
              <w:t>jQuery</w:t>
            </w:r>
            <w:r w:rsidRPr="00366D6E">
              <w:rPr>
                <w:rFonts w:hint="eastAsia"/>
                <w:sz w:val="22"/>
              </w:rPr>
              <w:t>的方法对批量元素进行操作。如</w:t>
            </w:r>
            <w:r w:rsidRPr="00366D6E">
              <w:rPr>
                <w:rFonts w:hint="eastAsia"/>
                <w:sz w:val="22"/>
              </w:rPr>
              <w:t>`$('div').</w:t>
            </w:r>
            <w:proofErr w:type="spellStart"/>
            <w:r w:rsidRPr="00366D6E">
              <w:rPr>
                <w:rFonts w:hint="eastAsia"/>
                <w:sz w:val="22"/>
              </w:rPr>
              <w:t>css</w:t>
            </w:r>
            <w:proofErr w:type="spellEnd"/>
            <w:r w:rsidRPr="00366D6E">
              <w:rPr>
                <w:rFonts w:hint="eastAsia"/>
                <w:sz w:val="22"/>
              </w:rPr>
              <w:t>('color', 'red')`</w:t>
            </w:r>
            <w:r w:rsidRPr="00366D6E">
              <w:rPr>
                <w:rFonts w:hint="eastAsia"/>
                <w:sz w:val="22"/>
              </w:rPr>
              <w:t>可以一次性修改多个</w:t>
            </w:r>
            <w:r w:rsidRPr="00366D6E">
              <w:rPr>
                <w:rFonts w:hint="eastAsia"/>
                <w:sz w:val="22"/>
              </w:rPr>
              <w:t>`div`</w:t>
            </w:r>
            <w:r w:rsidRPr="00366D6E">
              <w:rPr>
                <w:rFonts w:hint="eastAsia"/>
                <w:sz w:val="22"/>
              </w:rPr>
              <w:t>元素的样式。</w:t>
            </w:r>
          </w:p>
          <w:p w14:paraId="252B45AD" w14:textId="77777777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jQuery</w:t>
            </w:r>
            <w:r w:rsidRPr="00366D6E">
              <w:rPr>
                <w:rFonts w:hint="eastAsia"/>
                <w:sz w:val="22"/>
              </w:rPr>
              <w:t>通过封装</w:t>
            </w:r>
            <w:r w:rsidRPr="00366D6E">
              <w:rPr>
                <w:rFonts w:hint="eastAsia"/>
                <w:sz w:val="22"/>
              </w:rPr>
              <w:t>DOM</w:t>
            </w:r>
            <w:r w:rsidRPr="00366D6E">
              <w:rPr>
                <w:rFonts w:hint="eastAsia"/>
                <w:sz w:val="22"/>
              </w:rPr>
              <w:t>操作，使得常见任务如选择元素、绑定事件更加简洁，同时</w:t>
            </w:r>
            <w:r w:rsidRPr="00366D6E">
              <w:rPr>
                <w:rFonts w:hint="eastAsia"/>
                <w:sz w:val="22"/>
              </w:rPr>
              <w:t>jQuery</w:t>
            </w:r>
            <w:r w:rsidRPr="00366D6E">
              <w:rPr>
                <w:rFonts w:hint="eastAsia"/>
                <w:sz w:val="22"/>
              </w:rPr>
              <w:t>对象提供了丰富的链式操作。</w:t>
            </w:r>
          </w:p>
          <w:p w14:paraId="53C800EA" w14:textId="74F5A390" w:rsidR="00366D6E" w:rsidRPr="00366D6E" w:rsidRDefault="00366D6E" w:rsidP="00366D6E">
            <w:pPr>
              <w:spacing w:line="240" w:lineRule="exact"/>
              <w:ind w:firstLineChars="0" w:firstLine="0"/>
              <w:rPr>
                <w:b/>
                <w:bCs/>
                <w:szCs w:val="28"/>
              </w:rPr>
            </w:pPr>
            <w:r w:rsidRPr="00366D6E">
              <w:rPr>
                <w:rFonts w:hint="eastAsia"/>
                <w:b/>
                <w:bCs/>
                <w:szCs w:val="28"/>
              </w:rPr>
              <w:t>3. jQuery</w:t>
            </w:r>
            <w:r w:rsidRPr="00366D6E">
              <w:rPr>
                <w:rFonts w:hint="eastAsia"/>
                <w:b/>
                <w:bCs/>
                <w:szCs w:val="28"/>
              </w:rPr>
              <w:t>与原生</w:t>
            </w:r>
            <w:r w:rsidRPr="00366D6E">
              <w:rPr>
                <w:rFonts w:hint="eastAsia"/>
                <w:b/>
                <w:bCs/>
                <w:szCs w:val="28"/>
              </w:rPr>
              <w:t>JavaScript</w:t>
            </w:r>
          </w:p>
          <w:p w14:paraId="0781C235" w14:textId="7D8957AE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DOM</w:t>
            </w:r>
            <w:r w:rsidRPr="00366D6E">
              <w:rPr>
                <w:rFonts w:hint="eastAsia"/>
                <w:sz w:val="22"/>
              </w:rPr>
              <w:t>操作对比</w:t>
            </w:r>
          </w:p>
          <w:p w14:paraId="18042075" w14:textId="264A7226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原生</w:t>
            </w:r>
            <w:r w:rsidRPr="00366D6E">
              <w:rPr>
                <w:rFonts w:hint="eastAsia"/>
                <w:sz w:val="22"/>
              </w:rPr>
              <w:t>JavaScript</w:t>
            </w:r>
            <w:r w:rsidRPr="00366D6E">
              <w:rPr>
                <w:rFonts w:hint="eastAsia"/>
                <w:sz w:val="22"/>
              </w:rPr>
              <w:t>使用</w:t>
            </w:r>
            <w:r w:rsidRPr="00366D6E">
              <w:rPr>
                <w:rFonts w:hint="eastAsia"/>
                <w:sz w:val="22"/>
              </w:rPr>
              <w:t>`</w:t>
            </w:r>
            <w:proofErr w:type="spellStart"/>
            <w:r w:rsidRPr="00366D6E">
              <w:rPr>
                <w:rFonts w:hint="eastAsia"/>
                <w:sz w:val="22"/>
              </w:rPr>
              <w:t>document.getElementById</w:t>
            </w:r>
            <w:proofErr w:type="spellEnd"/>
            <w:r w:rsidRPr="00366D6E">
              <w:rPr>
                <w:rFonts w:hint="eastAsia"/>
                <w:sz w:val="22"/>
              </w:rPr>
              <w:t>`</w:t>
            </w:r>
            <w:r w:rsidRPr="00366D6E">
              <w:rPr>
                <w:rFonts w:hint="eastAsia"/>
                <w:sz w:val="22"/>
              </w:rPr>
              <w:t>、</w:t>
            </w:r>
            <w:r w:rsidRPr="00366D6E">
              <w:rPr>
                <w:rFonts w:hint="eastAsia"/>
                <w:sz w:val="22"/>
              </w:rPr>
              <w:t>`</w:t>
            </w:r>
            <w:proofErr w:type="spellStart"/>
            <w:r w:rsidRPr="00366D6E">
              <w:rPr>
                <w:rFonts w:hint="eastAsia"/>
                <w:sz w:val="22"/>
              </w:rPr>
              <w:t>document.getElementsByClassName</w:t>
            </w:r>
            <w:proofErr w:type="spellEnd"/>
            <w:r w:rsidRPr="00366D6E">
              <w:rPr>
                <w:rFonts w:hint="eastAsia"/>
                <w:sz w:val="22"/>
              </w:rPr>
              <w:t>`</w:t>
            </w:r>
            <w:r w:rsidRPr="00366D6E">
              <w:rPr>
                <w:rFonts w:hint="eastAsia"/>
                <w:sz w:val="22"/>
              </w:rPr>
              <w:t>等来选择元素，并通过</w:t>
            </w:r>
            <w:r w:rsidRPr="00366D6E">
              <w:rPr>
                <w:rFonts w:hint="eastAsia"/>
                <w:sz w:val="22"/>
              </w:rPr>
              <w:t>`style`</w:t>
            </w:r>
            <w:r w:rsidRPr="00366D6E">
              <w:rPr>
                <w:rFonts w:hint="eastAsia"/>
                <w:sz w:val="22"/>
              </w:rPr>
              <w:t>属性直接操作样式。</w:t>
            </w:r>
          </w:p>
          <w:p w14:paraId="3899402F" w14:textId="56F99D7B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jQuery</w:t>
            </w:r>
            <w:r w:rsidRPr="00366D6E">
              <w:rPr>
                <w:rFonts w:hint="eastAsia"/>
                <w:sz w:val="22"/>
              </w:rPr>
              <w:t>使用更简洁的</w:t>
            </w:r>
            <w:r w:rsidRPr="00366D6E">
              <w:rPr>
                <w:rFonts w:hint="eastAsia"/>
                <w:sz w:val="22"/>
              </w:rPr>
              <w:t>`$('id')`</w:t>
            </w:r>
            <w:r w:rsidRPr="00366D6E">
              <w:rPr>
                <w:rFonts w:hint="eastAsia"/>
                <w:sz w:val="22"/>
              </w:rPr>
              <w:t>、</w:t>
            </w:r>
            <w:r w:rsidRPr="00366D6E">
              <w:rPr>
                <w:rFonts w:hint="eastAsia"/>
                <w:sz w:val="22"/>
              </w:rPr>
              <w:t>`$('.class')`</w:t>
            </w:r>
            <w:r w:rsidRPr="00366D6E">
              <w:rPr>
                <w:rFonts w:hint="eastAsia"/>
                <w:sz w:val="22"/>
              </w:rPr>
              <w:t>等选择器，并通过</w:t>
            </w:r>
            <w:r w:rsidRPr="00366D6E">
              <w:rPr>
                <w:rFonts w:hint="eastAsia"/>
                <w:sz w:val="22"/>
              </w:rPr>
              <w:t>`.</w:t>
            </w:r>
            <w:proofErr w:type="spellStart"/>
            <w:r w:rsidRPr="00366D6E">
              <w:rPr>
                <w:rFonts w:hint="eastAsia"/>
                <w:sz w:val="22"/>
              </w:rPr>
              <w:t>css</w:t>
            </w:r>
            <w:proofErr w:type="spellEnd"/>
            <w:r w:rsidRPr="00366D6E">
              <w:rPr>
                <w:rFonts w:hint="eastAsia"/>
                <w:sz w:val="22"/>
              </w:rPr>
              <w:t>()`</w:t>
            </w:r>
            <w:r w:rsidRPr="00366D6E">
              <w:rPr>
                <w:rFonts w:hint="eastAsia"/>
                <w:sz w:val="22"/>
              </w:rPr>
              <w:t>来操作样式。</w:t>
            </w:r>
          </w:p>
          <w:p w14:paraId="7F07BEF8" w14:textId="77777777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 xml:space="preserve">// </w:t>
            </w:r>
            <w:r w:rsidRPr="00366D6E">
              <w:rPr>
                <w:rFonts w:hint="eastAsia"/>
                <w:sz w:val="22"/>
              </w:rPr>
              <w:t>原生</w:t>
            </w:r>
            <w:r w:rsidRPr="00366D6E">
              <w:rPr>
                <w:rFonts w:hint="eastAsia"/>
                <w:sz w:val="22"/>
              </w:rPr>
              <w:t>JavaScript</w:t>
            </w:r>
          </w:p>
          <w:p w14:paraId="67363C0F" w14:textId="77777777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sz w:val="22"/>
              </w:rPr>
              <w:t xml:space="preserve">var div1 = </w:t>
            </w:r>
            <w:proofErr w:type="spellStart"/>
            <w:proofErr w:type="gramStart"/>
            <w:r w:rsidRPr="00366D6E">
              <w:rPr>
                <w:sz w:val="22"/>
              </w:rPr>
              <w:t>document.getElementById</w:t>
            </w:r>
            <w:proofErr w:type="spellEnd"/>
            <w:proofErr w:type="gramEnd"/>
            <w:r w:rsidRPr="00366D6E">
              <w:rPr>
                <w:sz w:val="22"/>
              </w:rPr>
              <w:t>('div1');</w:t>
            </w:r>
          </w:p>
          <w:p w14:paraId="26AAF0FB" w14:textId="77777777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proofErr w:type="gramStart"/>
            <w:r w:rsidRPr="00366D6E">
              <w:rPr>
                <w:sz w:val="22"/>
              </w:rPr>
              <w:t>div1.style.backgroundColor</w:t>
            </w:r>
            <w:proofErr w:type="gramEnd"/>
            <w:r w:rsidRPr="00366D6E">
              <w:rPr>
                <w:sz w:val="22"/>
              </w:rPr>
              <w:t xml:space="preserve"> = 'red';</w:t>
            </w:r>
          </w:p>
          <w:p w14:paraId="06EB8562" w14:textId="77777777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1468BCEC" w14:textId="77777777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sz w:val="22"/>
              </w:rPr>
              <w:t>// jQuery</w:t>
            </w:r>
          </w:p>
          <w:p w14:paraId="112465AE" w14:textId="411B581E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sz w:val="22"/>
              </w:rPr>
              <w:t>$('div1').</w:t>
            </w:r>
            <w:proofErr w:type="spellStart"/>
            <w:proofErr w:type="gramStart"/>
            <w:r w:rsidRPr="00366D6E">
              <w:rPr>
                <w:sz w:val="22"/>
              </w:rPr>
              <w:t>css</w:t>
            </w:r>
            <w:proofErr w:type="spellEnd"/>
            <w:r w:rsidRPr="00366D6E">
              <w:rPr>
                <w:sz w:val="22"/>
              </w:rPr>
              <w:t>(</w:t>
            </w:r>
            <w:proofErr w:type="gramEnd"/>
            <w:r w:rsidRPr="00366D6E">
              <w:rPr>
                <w:sz w:val="22"/>
              </w:rPr>
              <w:t>'background-color', 'red');</w:t>
            </w:r>
          </w:p>
          <w:p w14:paraId="6A9157EA" w14:textId="77777777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7651706C" w14:textId="603E9732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jQuery</w:t>
            </w:r>
            <w:r w:rsidRPr="00366D6E">
              <w:rPr>
                <w:rFonts w:hint="eastAsia"/>
                <w:sz w:val="22"/>
              </w:rPr>
              <w:t>极大地简化了常见的</w:t>
            </w:r>
            <w:r w:rsidRPr="00366D6E">
              <w:rPr>
                <w:rFonts w:hint="eastAsia"/>
                <w:sz w:val="22"/>
              </w:rPr>
              <w:t>DOM</w:t>
            </w:r>
            <w:r w:rsidRPr="00366D6E">
              <w:rPr>
                <w:rFonts w:hint="eastAsia"/>
                <w:sz w:val="22"/>
              </w:rPr>
              <w:t>操作，让代码更简洁易读。</w:t>
            </w:r>
          </w:p>
          <w:p w14:paraId="5D9DB117" w14:textId="30870308" w:rsidR="00366D6E" w:rsidRPr="00366D6E" w:rsidRDefault="00366D6E" w:rsidP="00366D6E">
            <w:pPr>
              <w:spacing w:line="240" w:lineRule="exact"/>
              <w:ind w:firstLineChars="0" w:firstLine="0"/>
              <w:rPr>
                <w:b/>
                <w:bCs/>
                <w:szCs w:val="28"/>
              </w:rPr>
            </w:pPr>
            <w:r w:rsidRPr="00366D6E">
              <w:rPr>
                <w:rFonts w:hint="eastAsia"/>
                <w:b/>
                <w:bCs/>
                <w:szCs w:val="28"/>
              </w:rPr>
              <w:t xml:space="preserve">4. </w:t>
            </w:r>
            <w:r w:rsidRPr="00366D6E">
              <w:rPr>
                <w:rFonts w:hint="eastAsia"/>
                <w:b/>
                <w:bCs/>
                <w:szCs w:val="28"/>
              </w:rPr>
              <w:t>事件绑定</w:t>
            </w:r>
          </w:p>
          <w:p w14:paraId="059FAC4E" w14:textId="21FC1F04" w:rsidR="00366D6E" w:rsidRPr="00366D6E" w:rsidRDefault="00366D6E" w:rsidP="00366D6E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366D6E">
              <w:rPr>
                <w:rFonts w:hint="eastAsia"/>
                <w:b/>
                <w:bCs/>
                <w:sz w:val="22"/>
              </w:rPr>
              <w:t>jQuery</w:t>
            </w:r>
            <w:r w:rsidRPr="00366D6E">
              <w:rPr>
                <w:rFonts w:hint="eastAsia"/>
                <w:b/>
                <w:bCs/>
                <w:sz w:val="22"/>
              </w:rPr>
              <w:t>事件绑定</w:t>
            </w:r>
            <w:r w:rsidRPr="00366D6E">
              <w:rPr>
                <w:rFonts w:hint="eastAsia"/>
                <w:b/>
                <w:bCs/>
                <w:sz w:val="22"/>
              </w:rPr>
              <w:t xml:space="preserve">  </w:t>
            </w:r>
          </w:p>
          <w:p w14:paraId="59A1E3DB" w14:textId="68766422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使用</w:t>
            </w:r>
            <w:r w:rsidRPr="00366D6E">
              <w:rPr>
                <w:rFonts w:hint="eastAsia"/>
                <w:sz w:val="22"/>
              </w:rPr>
              <w:t>`$(element).on('event', handler)`</w:t>
            </w:r>
            <w:r w:rsidRPr="00366D6E">
              <w:rPr>
                <w:rFonts w:hint="eastAsia"/>
                <w:sz w:val="22"/>
              </w:rPr>
              <w:t>来绑定事件，取代原生的</w:t>
            </w:r>
            <w:r w:rsidRPr="00366D6E">
              <w:rPr>
                <w:rFonts w:hint="eastAsia"/>
                <w:sz w:val="22"/>
              </w:rPr>
              <w:t>`</w:t>
            </w:r>
            <w:proofErr w:type="spellStart"/>
            <w:r w:rsidRPr="00366D6E">
              <w:rPr>
                <w:rFonts w:hint="eastAsia"/>
                <w:sz w:val="22"/>
              </w:rPr>
              <w:t>addEventListener</w:t>
            </w:r>
            <w:proofErr w:type="spellEnd"/>
            <w:r w:rsidRPr="00366D6E">
              <w:rPr>
                <w:rFonts w:hint="eastAsia"/>
                <w:sz w:val="22"/>
              </w:rPr>
              <w:t>`</w:t>
            </w:r>
            <w:r w:rsidRPr="00366D6E">
              <w:rPr>
                <w:rFonts w:hint="eastAsia"/>
                <w:sz w:val="22"/>
              </w:rPr>
              <w:t>。</w:t>
            </w:r>
          </w:p>
          <w:p w14:paraId="32AF3940" w14:textId="511047F8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例如：</w:t>
            </w:r>
            <w:r w:rsidRPr="00366D6E">
              <w:rPr>
                <w:rFonts w:hint="eastAsia"/>
                <w:sz w:val="22"/>
              </w:rPr>
              <w:t>`$('button'</w:t>
            </w:r>
            <w:proofErr w:type="gramStart"/>
            <w:r w:rsidRPr="00366D6E">
              <w:rPr>
                <w:rFonts w:hint="eastAsia"/>
                <w:sz w:val="22"/>
              </w:rPr>
              <w:t>).on</w:t>
            </w:r>
            <w:proofErr w:type="gramEnd"/>
            <w:r w:rsidRPr="00366D6E">
              <w:rPr>
                <w:rFonts w:hint="eastAsia"/>
                <w:sz w:val="22"/>
              </w:rPr>
              <w:t>('click', function(){...})`</w:t>
            </w:r>
            <w:r w:rsidRPr="00366D6E">
              <w:rPr>
                <w:rFonts w:hint="eastAsia"/>
                <w:sz w:val="22"/>
              </w:rPr>
              <w:t>可以为按钮绑定点击事件。</w:t>
            </w:r>
          </w:p>
          <w:p w14:paraId="6D870596" w14:textId="3EF1CABA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jQuery</w:t>
            </w:r>
            <w:r w:rsidRPr="00366D6E">
              <w:rPr>
                <w:rFonts w:hint="eastAsia"/>
                <w:sz w:val="22"/>
              </w:rPr>
              <w:t>的事件绑定方法更加直观且支持链式操作，还能方便地绑定多个事件。</w:t>
            </w:r>
          </w:p>
          <w:p w14:paraId="23DD9D35" w14:textId="6FC035FA" w:rsidR="00366D6E" w:rsidRPr="00366D6E" w:rsidRDefault="00366D6E" w:rsidP="00366D6E">
            <w:pPr>
              <w:spacing w:line="240" w:lineRule="exact"/>
              <w:ind w:firstLineChars="0" w:firstLine="0"/>
              <w:rPr>
                <w:b/>
                <w:bCs/>
                <w:szCs w:val="28"/>
              </w:rPr>
            </w:pPr>
            <w:r w:rsidRPr="00366D6E">
              <w:rPr>
                <w:rFonts w:hint="eastAsia"/>
                <w:b/>
                <w:bCs/>
                <w:szCs w:val="28"/>
              </w:rPr>
              <w:t xml:space="preserve">5. jQuery </w:t>
            </w:r>
          </w:p>
          <w:p w14:paraId="07E4CF9A" w14:textId="6896505F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选择器种类</w:t>
            </w:r>
            <w:r w:rsidRPr="00366D6E">
              <w:rPr>
                <w:rFonts w:hint="eastAsia"/>
                <w:sz w:val="22"/>
              </w:rPr>
              <w:t xml:space="preserve">  </w:t>
            </w:r>
          </w:p>
          <w:p w14:paraId="6FFCF626" w14:textId="78A5E376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基本选择器：如</w:t>
            </w:r>
            <w:r w:rsidRPr="00366D6E">
              <w:rPr>
                <w:rFonts w:hint="eastAsia"/>
                <w:sz w:val="22"/>
              </w:rPr>
              <w:t>`id`</w:t>
            </w:r>
            <w:r w:rsidRPr="00366D6E">
              <w:rPr>
                <w:rFonts w:hint="eastAsia"/>
                <w:sz w:val="22"/>
              </w:rPr>
              <w:t>、</w:t>
            </w:r>
            <w:r w:rsidRPr="00366D6E">
              <w:rPr>
                <w:rFonts w:hint="eastAsia"/>
                <w:sz w:val="22"/>
              </w:rPr>
              <w:t>`.class`</w:t>
            </w:r>
            <w:r w:rsidRPr="00366D6E">
              <w:rPr>
                <w:rFonts w:hint="eastAsia"/>
                <w:sz w:val="22"/>
              </w:rPr>
              <w:t>、</w:t>
            </w:r>
            <w:r w:rsidRPr="00366D6E">
              <w:rPr>
                <w:rFonts w:hint="eastAsia"/>
                <w:sz w:val="22"/>
              </w:rPr>
              <w:t>`element`</w:t>
            </w:r>
            <w:r w:rsidRPr="00366D6E">
              <w:rPr>
                <w:rFonts w:hint="eastAsia"/>
                <w:sz w:val="22"/>
              </w:rPr>
              <w:t>。</w:t>
            </w:r>
          </w:p>
          <w:p w14:paraId="567BFA47" w14:textId="70FEE146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层次选择器：如</w:t>
            </w:r>
            <w:r w:rsidRPr="00366D6E">
              <w:rPr>
                <w:rFonts w:hint="eastAsia"/>
                <w:sz w:val="22"/>
              </w:rPr>
              <w:t>`parent &gt; child`</w:t>
            </w:r>
            <w:r w:rsidRPr="00366D6E">
              <w:rPr>
                <w:rFonts w:hint="eastAsia"/>
                <w:sz w:val="22"/>
              </w:rPr>
              <w:t>、</w:t>
            </w:r>
            <w:r w:rsidRPr="00366D6E">
              <w:rPr>
                <w:rFonts w:hint="eastAsia"/>
                <w:sz w:val="22"/>
              </w:rPr>
              <w:t>`ancestor descendant`</w:t>
            </w:r>
            <w:r w:rsidRPr="00366D6E">
              <w:rPr>
                <w:rFonts w:hint="eastAsia"/>
                <w:sz w:val="22"/>
              </w:rPr>
              <w:t>。</w:t>
            </w:r>
          </w:p>
          <w:p w14:paraId="64CB8405" w14:textId="079603BD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属性选择器：如</w:t>
            </w:r>
            <w:r w:rsidRPr="00366D6E">
              <w:rPr>
                <w:rFonts w:hint="eastAsia"/>
                <w:sz w:val="22"/>
              </w:rPr>
              <w:t>`[type='text']`</w:t>
            </w:r>
            <w:r w:rsidRPr="00366D6E">
              <w:rPr>
                <w:rFonts w:hint="eastAsia"/>
                <w:sz w:val="22"/>
              </w:rPr>
              <w:t>。</w:t>
            </w:r>
          </w:p>
          <w:p w14:paraId="701D4B81" w14:textId="77777777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 xml:space="preserve">// </w:t>
            </w:r>
            <w:r w:rsidRPr="00366D6E">
              <w:rPr>
                <w:rFonts w:hint="eastAsia"/>
                <w:sz w:val="22"/>
              </w:rPr>
              <w:t>选择所有包含</w:t>
            </w:r>
            <w:r w:rsidRPr="00366D6E">
              <w:rPr>
                <w:rFonts w:hint="eastAsia"/>
                <w:sz w:val="22"/>
              </w:rPr>
              <w:t>class</w:t>
            </w:r>
            <w:r w:rsidRPr="00366D6E">
              <w:rPr>
                <w:rFonts w:hint="eastAsia"/>
                <w:sz w:val="22"/>
              </w:rPr>
              <w:t>为</w:t>
            </w:r>
            <w:r w:rsidRPr="00366D6E">
              <w:rPr>
                <w:rFonts w:hint="eastAsia"/>
                <w:sz w:val="22"/>
              </w:rPr>
              <w:t>box</w:t>
            </w:r>
            <w:r w:rsidRPr="00366D6E">
              <w:rPr>
                <w:rFonts w:hint="eastAsia"/>
                <w:sz w:val="22"/>
              </w:rPr>
              <w:t>的</w:t>
            </w:r>
            <w:r w:rsidRPr="00366D6E">
              <w:rPr>
                <w:rFonts w:hint="eastAsia"/>
                <w:sz w:val="22"/>
              </w:rPr>
              <w:t>div</w:t>
            </w:r>
            <w:r w:rsidRPr="00366D6E">
              <w:rPr>
                <w:rFonts w:hint="eastAsia"/>
                <w:sz w:val="22"/>
              </w:rPr>
              <w:t>元素</w:t>
            </w:r>
          </w:p>
          <w:p w14:paraId="2EE68E4C" w14:textId="77777777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sz w:val="22"/>
              </w:rPr>
              <w:t>$('</w:t>
            </w:r>
            <w:proofErr w:type="spellStart"/>
            <w:r w:rsidRPr="00366D6E">
              <w:rPr>
                <w:sz w:val="22"/>
              </w:rPr>
              <w:t>div.box</w:t>
            </w:r>
            <w:proofErr w:type="spellEnd"/>
            <w:r w:rsidRPr="00366D6E">
              <w:rPr>
                <w:sz w:val="22"/>
              </w:rPr>
              <w:t>').</w:t>
            </w:r>
            <w:proofErr w:type="spellStart"/>
            <w:proofErr w:type="gramStart"/>
            <w:r w:rsidRPr="00366D6E">
              <w:rPr>
                <w:sz w:val="22"/>
              </w:rPr>
              <w:t>css</w:t>
            </w:r>
            <w:proofErr w:type="spellEnd"/>
            <w:r w:rsidRPr="00366D6E">
              <w:rPr>
                <w:sz w:val="22"/>
              </w:rPr>
              <w:t>(</w:t>
            </w:r>
            <w:proofErr w:type="gramEnd"/>
            <w:r w:rsidRPr="00366D6E">
              <w:rPr>
                <w:sz w:val="22"/>
              </w:rPr>
              <w:t>'border', '1px solid black');</w:t>
            </w:r>
          </w:p>
          <w:p w14:paraId="5AFDE091" w14:textId="77777777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jQuery</w:t>
            </w:r>
            <w:r w:rsidRPr="00366D6E">
              <w:rPr>
                <w:rFonts w:hint="eastAsia"/>
                <w:sz w:val="22"/>
              </w:rPr>
              <w:t>的选择器几乎完全基于</w:t>
            </w:r>
            <w:r w:rsidRPr="00366D6E">
              <w:rPr>
                <w:rFonts w:hint="eastAsia"/>
                <w:sz w:val="22"/>
              </w:rPr>
              <w:t>CSS</w:t>
            </w:r>
            <w:r w:rsidRPr="00366D6E">
              <w:rPr>
                <w:rFonts w:hint="eastAsia"/>
                <w:sz w:val="22"/>
              </w:rPr>
              <w:t>选择器，极大增强了元素选取的灵活性。</w:t>
            </w:r>
          </w:p>
          <w:p w14:paraId="1D0907D4" w14:textId="00BCFFED" w:rsidR="00366D6E" w:rsidRPr="00366D6E" w:rsidRDefault="00366D6E" w:rsidP="00366D6E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366D6E">
              <w:rPr>
                <w:rFonts w:hint="eastAsia"/>
                <w:b/>
                <w:bCs/>
                <w:sz w:val="22"/>
              </w:rPr>
              <w:t xml:space="preserve">6. </w:t>
            </w:r>
            <w:r w:rsidRPr="00366D6E">
              <w:rPr>
                <w:rFonts w:hint="eastAsia"/>
                <w:b/>
                <w:bCs/>
                <w:szCs w:val="28"/>
              </w:rPr>
              <w:t>事件代理</w:t>
            </w:r>
          </w:p>
          <w:p w14:paraId="45137687" w14:textId="7C68B096" w:rsidR="00366D6E" w:rsidRPr="00366D6E" w:rsidRDefault="00366D6E" w:rsidP="00366D6E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366D6E">
              <w:rPr>
                <w:rFonts w:hint="eastAsia"/>
                <w:b/>
                <w:bCs/>
                <w:sz w:val="22"/>
              </w:rPr>
              <w:t>事件代理机制</w:t>
            </w:r>
          </w:p>
          <w:p w14:paraId="16B703F8" w14:textId="02BF069F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使用</w:t>
            </w:r>
            <w:r w:rsidRPr="00366D6E">
              <w:rPr>
                <w:rFonts w:hint="eastAsia"/>
                <w:sz w:val="22"/>
              </w:rPr>
              <w:t>`$(parent).on('event', selector, handler)`</w:t>
            </w:r>
            <w:r w:rsidRPr="00366D6E">
              <w:rPr>
                <w:rFonts w:hint="eastAsia"/>
                <w:sz w:val="22"/>
              </w:rPr>
              <w:t>来代理事件。这种方法适用于动态添加的元素，可以避免为每个新元素重复绑定事件。</w:t>
            </w:r>
          </w:p>
          <w:p w14:paraId="2BE95757" w14:textId="0F141510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sz w:val="22"/>
              </w:rPr>
              <w:t>$('parent'</w:t>
            </w:r>
            <w:proofErr w:type="gramStart"/>
            <w:r w:rsidRPr="00366D6E">
              <w:rPr>
                <w:sz w:val="22"/>
              </w:rPr>
              <w:t>).on</w:t>
            </w:r>
            <w:proofErr w:type="gramEnd"/>
            <w:r w:rsidRPr="00366D6E">
              <w:rPr>
                <w:sz w:val="22"/>
              </w:rPr>
              <w:t>('click', '.child', function(){</w:t>
            </w:r>
          </w:p>
          <w:p w14:paraId="31C85EFA" w14:textId="77777777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sz w:val="22"/>
              </w:rPr>
              <w:t xml:space="preserve">    </w:t>
            </w:r>
            <w:proofErr w:type="gramStart"/>
            <w:r w:rsidRPr="00366D6E">
              <w:rPr>
                <w:sz w:val="22"/>
              </w:rPr>
              <w:t>alert(</w:t>
            </w:r>
            <w:proofErr w:type="gramEnd"/>
            <w:r w:rsidRPr="00366D6E">
              <w:rPr>
                <w:sz w:val="22"/>
              </w:rPr>
              <w:t>'Child element clicked!');</w:t>
            </w:r>
          </w:p>
          <w:p w14:paraId="6EF06366" w14:textId="77777777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sz w:val="22"/>
              </w:rPr>
              <w:lastRenderedPageBreak/>
              <w:t>});</w:t>
            </w:r>
          </w:p>
          <w:p w14:paraId="3AD161BB" w14:textId="77777777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事件代理通过委托父元素处理事件，提升了性能并减少了代码复杂度。</w:t>
            </w:r>
          </w:p>
          <w:p w14:paraId="2A50DE6D" w14:textId="756DC1BF" w:rsidR="00366D6E" w:rsidRPr="00366D6E" w:rsidRDefault="00366D6E" w:rsidP="00366D6E">
            <w:pPr>
              <w:spacing w:line="240" w:lineRule="exact"/>
              <w:ind w:firstLineChars="0" w:firstLine="0"/>
              <w:rPr>
                <w:b/>
                <w:bCs/>
                <w:szCs w:val="28"/>
              </w:rPr>
            </w:pPr>
            <w:r w:rsidRPr="00366D6E">
              <w:rPr>
                <w:rFonts w:hint="eastAsia"/>
                <w:b/>
                <w:bCs/>
                <w:szCs w:val="28"/>
              </w:rPr>
              <w:t xml:space="preserve">7. </w:t>
            </w:r>
            <w:r w:rsidRPr="00366D6E">
              <w:rPr>
                <w:rFonts w:hint="eastAsia"/>
                <w:b/>
                <w:bCs/>
                <w:szCs w:val="28"/>
              </w:rPr>
              <w:t>事件类型</w:t>
            </w:r>
          </w:p>
          <w:p w14:paraId="54F70AD2" w14:textId="324E4B8E" w:rsidR="00366D6E" w:rsidRPr="00366D6E" w:rsidRDefault="00366D6E" w:rsidP="00366D6E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366D6E">
              <w:rPr>
                <w:rFonts w:hint="eastAsia"/>
                <w:b/>
                <w:bCs/>
                <w:sz w:val="22"/>
              </w:rPr>
              <w:t>常见事件类型</w:t>
            </w:r>
            <w:r w:rsidRPr="00366D6E">
              <w:rPr>
                <w:rFonts w:hint="eastAsia"/>
                <w:b/>
                <w:bCs/>
                <w:sz w:val="22"/>
              </w:rPr>
              <w:t xml:space="preserve">  </w:t>
            </w:r>
          </w:p>
          <w:p w14:paraId="24670404" w14:textId="48E7EB47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`click`</w:t>
            </w:r>
            <w:r w:rsidRPr="00366D6E">
              <w:rPr>
                <w:rFonts w:hint="eastAsia"/>
                <w:sz w:val="22"/>
              </w:rPr>
              <w:t>：点击事件</w:t>
            </w:r>
          </w:p>
          <w:p w14:paraId="1F11CC3F" w14:textId="3CA69AE8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`focus`</w:t>
            </w:r>
            <w:r w:rsidRPr="00366D6E">
              <w:rPr>
                <w:rFonts w:hint="eastAsia"/>
                <w:sz w:val="22"/>
              </w:rPr>
              <w:t>：聚焦事件</w:t>
            </w:r>
          </w:p>
          <w:p w14:paraId="794F333A" w14:textId="219BAD21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`submit`</w:t>
            </w:r>
            <w:r w:rsidRPr="00366D6E">
              <w:rPr>
                <w:rFonts w:hint="eastAsia"/>
                <w:sz w:val="22"/>
              </w:rPr>
              <w:t>：表单提交事件</w:t>
            </w:r>
          </w:p>
          <w:p w14:paraId="6E92B028" w14:textId="77777777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sz w:val="22"/>
              </w:rPr>
              <w:t>$('form'</w:t>
            </w:r>
            <w:proofErr w:type="gramStart"/>
            <w:r w:rsidRPr="00366D6E">
              <w:rPr>
                <w:sz w:val="22"/>
              </w:rPr>
              <w:t>).on</w:t>
            </w:r>
            <w:proofErr w:type="gramEnd"/>
            <w:r w:rsidRPr="00366D6E">
              <w:rPr>
                <w:sz w:val="22"/>
              </w:rPr>
              <w:t>('submit', function(){</w:t>
            </w:r>
          </w:p>
          <w:p w14:paraId="0C7CE0A7" w14:textId="77777777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sz w:val="22"/>
              </w:rPr>
              <w:t xml:space="preserve">    </w:t>
            </w:r>
            <w:proofErr w:type="gramStart"/>
            <w:r w:rsidRPr="00366D6E">
              <w:rPr>
                <w:sz w:val="22"/>
              </w:rPr>
              <w:t>alert(</w:t>
            </w:r>
            <w:proofErr w:type="gramEnd"/>
            <w:r w:rsidRPr="00366D6E">
              <w:rPr>
                <w:sz w:val="22"/>
              </w:rPr>
              <w:t>'Form submitted!');</w:t>
            </w:r>
          </w:p>
          <w:p w14:paraId="2DC30C5C" w14:textId="77777777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sz w:val="22"/>
              </w:rPr>
              <w:t>});</w:t>
            </w:r>
          </w:p>
          <w:p w14:paraId="07A6BE03" w14:textId="77777777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通过</w:t>
            </w:r>
            <w:r w:rsidRPr="00366D6E">
              <w:rPr>
                <w:rFonts w:hint="eastAsia"/>
                <w:sz w:val="22"/>
              </w:rPr>
              <w:t>jQuery</w:t>
            </w:r>
            <w:r w:rsidRPr="00366D6E">
              <w:rPr>
                <w:rFonts w:hint="eastAsia"/>
                <w:sz w:val="22"/>
              </w:rPr>
              <w:t>简化常见事件的处理过程，代码更直观易于维护。</w:t>
            </w:r>
          </w:p>
          <w:p w14:paraId="22D43E7A" w14:textId="77777777" w:rsidR="00366D6E" w:rsidRPr="00366D6E" w:rsidRDefault="00366D6E" w:rsidP="00366D6E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436D8970" w14:textId="6C4D802F" w:rsidR="00366D6E" w:rsidRPr="00366D6E" w:rsidRDefault="00366D6E" w:rsidP="00366D6E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366D6E">
              <w:rPr>
                <w:rFonts w:hint="eastAsia"/>
                <w:b/>
                <w:bCs/>
                <w:sz w:val="22"/>
              </w:rPr>
              <w:t>总结</w:t>
            </w:r>
          </w:p>
          <w:p w14:paraId="10441945" w14:textId="77777777" w:rsidR="00366D6E" w:rsidRDefault="00366D6E" w:rsidP="00366D6E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66D6E">
              <w:rPr>
                <w:rFonts w:hint="eastAsia"/>
                <w:sz w:val="22"/>
              </w:rPr>
              <w:t>jQuery</w:t>
            </w:r>
            <w:r w:rsidRPr="00366D6E">
              <w:rPr>
                <w:rFonts w:hint="eastAsia"/>
                <w:sz w:val="22"/>
              </w:rPr>
              <w:t>通过封装复杂的</w:t>
            </w:r>
            <w:r w:rsidRPr="00366D6E">
              <w:rPr>
                <w:rFonts w:hint="eastAsia"/>
                <w:sz w:val="22"/>
              </w:rPr>
              <w:t>JavaScript</w:t>
            </w:r>
            <w:r w:rsidRPr="00366D6E">
              <w:rPr>
                <w:rFonts w:hint="eastAsia"/>
                <w:sz w:val="22"/>
              </w:rPr>
              <w:t>操作，提供了简洁、强大的</w:t>
            </w:r>
            <w:r w:rsidRPr="00366D6E">
              <w:rPr>
                <w:rFonts w:hint="eastAsia"/>
                <w:sz w:val="22"/>
              </w:rPr>
              <w:t>API</w:t>
            </w:r>
            <w:r w:rsidRPr="00366D6E">
              <w:rPr>
                <w:rFonts w:hint="eastAsia"/>
                <w:sz w:val="22"/>
              </w:rPr>
              <w:t>，使得网页开发更加高效。掌握</w:t>
            </w:r>
            <w:r w:rsidRPr="00366D6E">
              <w:rPr>
                <w:rFonts w:hint="eastAsia"/>
                <w:sz w:val="22"/>
              </w:rPr>
              <w:t>jQuery</w:t>
            </w:r>
            <w:r w:rsidRPr="00366D6E">
              <w:rPr>
                <w:rFonts w:hint="eastAsia"/>
                <w:sz w:val="22"/>
              </w:rPr>
              <w:t>的核心函数、事件绑定、选择器等知识，是提高开发效率的重要一步。</w:t>
            </w:r>
          </w:p>
          <w:p w14:paraId="62AC4EBE" w14:textId="62E542E4" w:rsidR="00366D6E" w:rsidRPr="00926455" w:rsidRDefault="00366D6E" w:rsidP="00366D6E">
            <w:pPr>
              <w:spacing w:line="240" w:lineRule="auto"/>
              <w:ind w:firstLineChars="0" w:firstLine="0"/>
              <w:jc w:val="righ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26</w:t>
            </w:r>
          </w:p>
        </w:tc>
      </w:tr>
    </w:tbl>
    <w:p w14:paraId="016EDC15" w14:textId="77777777" w:rsidR="00366D6E" w:rsidRDefault="00366D6E" w:rsidP="00366D6E"/>
    <w:p w14:paraId="0A75AB69" w14:textId="18845739" w:rsidR="00D46641" w:rsidRPr="00926455" w:rsidRDefault="00D46641" w:rsidP="00D46641">
      <w:pPr>
        <w:spacing w:line="240" w:lineRule="auto"/>
        <w:ind w:firstLineChars="0" w:firstLine="0"/>
        <w:rPr>
          <w:sz w:val="36"/>
          <w:szCs w:val="36"/>
        </w:rPr>
      </w:pPr>
      <w:r w:rsidRPr="00926455">
        <w:rPr>
          <w:sz w:val="36"/>
          <w:szCs w:val="36"/>
        </w:rPr>
        <w:t>Day</w:t>
      </w:r>
      <w:r>
        <w:rPr>
          <w:rFonts w:hint="eastAsia"/>
          <w:sz w:val="36"/>
          <w:szCs w:val="36"/>
        </w:rPr>
        <w:t>02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41" w:rsidRPr="00926455" w14:paraId="7D5D6EBF" w14:textId="77777777" w:rsidTr="00F00F5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8F2B" w14:textId="20B8803A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b/>
                <w:bCs/>
                <w:sz w:val="22"/>
              </w:rPr>
            </w:pPr>
            <w:r w:rsidRPr="00D46641">
              <w:rPr>
                <w:rFonts w:hint="eastAsia"/>
                <w:b/>
                <w:bCs/>
                <w:sz w:val="22"/>
              </w:rPr>
              <w:t>1. jQuery DOM</w:t>
            </w:r>
            <w:r w:rsidRPr="00D46641">
              <w:rPr>
                <w:rFonts w:hint="eastAsia"/>
                <w:b/>
                <w:bCs/>
                <w:sz w:val="22"/>
              </w:rPr>
              <w:t>操作</w:t>
            </w:r>
          </w:p>
          <w:p w14:paraId="199138F5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>$(document</w:t>
            </w:r>
            <w:proofErr w:type="gramStart"/>
            <w:r w:rsidRPr="00D46641">
              <w:rPr>
                <w:sz w:val="22"/>
              </w:rPr>
              <w:t>).ready</w:t>
            </w:r>
            <w:proofErr w:type="gramEnd"/>
            <w:r w:rsidRPr="00D46641">
              <w:rPr>
                <w:sz w:val="22"/>
              </w:rPr>
              <w:t>(function () {</w:t>
            </w:r>
          </w:p>
          <w:p w14:paraId="7342C52D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 xml:space="preserve">    var $div1 = $('</w:t>
            </w:r>
            <w:proofErr w:type="spellStart"/>
            <w:proofErr w:type="gramStart"/>
            <w:r w:rsidRPr="00D46641">
              <w:rPr>
                <w:sz w:val="22"/>
              </w:rPr>
              <w:t>div:first</w:t>
            </w:r>
            <w:proofErr w:type="spellEnd"/>
            <w:proofErr w:type="gramEnd"/>
            <w:r w:rsidRPr="00D46641">
              <w:rPr>
                <w:sz w:val="22"/>
              </w:rPr>
              <w:t>');</w:t>
            </w:r>
          </w:p>
          <w:p w14:paraId="639335B3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 xml:space="preserve">    var $div2 = $(</w:t>
            </w:r>
            <w:proofErr w:type="gramStart"/>
            <w:r w:rsidRPr="00D46641">
              <w:rPr>
                <w:sz w:val="22"/>
              </w:rPr>
              <w:t>'.box</w:t>
            </w:r>
            <w:proofErr w:type="gramEnd"/>
            <w:r w:rsidRPr="00D46641">
              <w:rPr>
                <w:sz w:val="22"/>
              </w:rPr>
              <w:t>1');</w:t>
            </w:r>
          </w:p>
          <w:p w14:paraId="448D270B" w14:textId="1078CF92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 xml:space="preserve">    var $div3 = $('box2'</w:t>
            </w:r>
            <w:proofErr w:type="gramStart"/>
            <w:r w:rsidRPr="00D46641">
              <w:rPr>
                <w:sz w:val="22"/>
              </w:rPr>
              <w:t>);</w:t>
            </w:r>
            <w:proofErr w:type="gramEnd"/>
          </w:p>
          <w:p w14:paraId="761FAF2E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 xml:space="preserve">    $</w:t>
            </w:r>
            <w:proofErr w:type="gramStart"/>
            <w:r w:rsidRPr="00D46641">
              <w:rPr>
                <w:sz w:val="22"/>
              </w:rPr>
              <w:t>div1.css(</w:t>
            </w:r>
            <w:proofErr w:type="gramEnd"/>
            <w:r w:rsidRPr="00D46641">
              <w:rPr>
                <w:sz w:val="22"/>
              </w:rPr>
              <w:t xml:space="preserve">{ </w:t>
            </w:r>
            <w:proofErr w:type="spellStart"/>
            <w:r w:rsidRPr="00D46641">
              <w:rPr>
                <w:sz w:val="22"/>
              </w:rPr>
              <w:t>backgroundColor</w:t>
            </w:r>
            <w:proofErr w:type="spellEnd"/>
            <w:r w:rsidRPr="00D46641">
              <w:rPr>
                <w:sz w:val="22"/>
              </w:rPr>
              <w:t>: 'red' });</w:t>
            </w:r>
          </w:p>
          <w:p w14:paraId="38905DEA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 xml:space="preserve">    $</w:t>
            </w:r>
            <w:proofErr w:type="gramStart"/>
            <w:r w:rsidRPr="00D46641">
              <w:rPr>
                <w:sz w:val="22"/>
              </w:rPr>
              <w:t>div2.css(</w:t>
            </w:r>
            <w:proofErr w:type="gramEnd"/>
            <w:r w:rsidRPr="00D46641">
              <w:rPr>
                <w:sz w:val="22"/>
              </w:rPr>
              <w:t xml:space="preserve">{ </w:t>
            </w:r>
            <w:proofErr w:type="spellStart"/>
            <w:r w:rsidRPr="00D46641">
              <w:rPr>
                <w:sz w:val="22"/>
              </w:rPr>
              <w:t>backgroundColor</w:t>
            </w:r>
            <w:proofErr w:type="spellEnd"/>
            <w:r w:rsidRPr="00D46641">
              <w:rPr>
                <w:sz w:val="22"/>
              </w:rPr>
              <w:t>: 'yellow', width: '200px', height: '200px' });</w:t>
            </w:r>
          </w:p>
          <w:p w14:paraId="156FAA8F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 xml:space="preserve">    $</w:t>
            </w:r>
            <w:proofErr w:type="gramStart"/>
            <w:r w:rsidRPr="00D46641">
              <w:rPr>
                <w:sz w:val="22"/>
              </w:rPr>
              <w:t>div3.css(</w:t>
            </w:r>
            <w:proofErr w:type="gramEnd"/>
            <w:r w:rsidRPr="00D46641">
              <w:rPr>
                <w:sz w:val="22"/>
              </w:rPr>
              <w:t xml:space="preserve">{ </w:t>
            </w:r>
            <w:proofErr w:type="spellStart"/>
            <w:r w:rsidRPr="00D46641">
              <w:rPr>
                <w:sz w:val="22"/>
              </w:rPr>
              <w:t>backgroundColor</w:t>
            </w:r>
            <w:proofErr w:type="spellEnd"/>
            <w:r w:rsidRPr="00D46641">
              <w:rPr>
                <w:sz w:val="22"/>
              </w:rPr>
              <w:t>: 'blue' });</w:t>
            </w:r>
          </w:p>
          <w:p w14:paraId="77EEED8A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>});</w:t>
            </w:r>
          </w:p>
          <w:p w14:paraId="1B9CFFFA" w14:textId="78BED496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`$(document</w:t>
            </w:r>
            <w:proofErr w:type="gramStart"/>
            <w:r w:rsidRPr="00D46641">
              <w:rPr>
                <w:rFonts w:hint="eastAsia"/>
                <w:sz w:val="22"/>
              </w:rPr>
              <w:t>).ready</w:t>
            </w:r>
            <w:proofErr w:type="gramEnd"/>
            <w:r w:rsidRPr="00D46641">
              <w:rPr>
                <w:rFonts w:hint="eastAsia"/>
                <w:sz w:val="22"/>
              </w:rPr>
              <w:t>(function () {...})`</w:t>
            </w:r>
            <w:r w:rsidRPr="00D46641">
              <w:rPr>
                <w:rFonts w:hint="eastAsia"/>
                <w:sz w:val="22"/>
              </w:rPr>
              <w:t>：确保文档加载完成后执行内部代码。</w:t>
            </w:r>
          </w:p>
          <w:p w14:paraId="7114D263" w14:textId="4BEE6D63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`$('</w:t>
            </w:r>
            <w:proofErr w:type="spellStart"/>
            <w:r w:rsidRPr="00D46641">
              <w:rPr>
                <w:rFonts w:hint="eastAsia"/>
                <w:sz w:val="22"/>
              </w:rPr>
              <w:t>div:first</w:t>
            </w:r>
            <w:proofErr w:type="spellEnd"/>
            <w:r w:rsidRPr="00D46641">
              <w:rPr>
                <w:rFonts w:hint="eastAsia"/>
                <w:sz w:val="22"/>
              </w:rPr>
              <w:t>')`</w:t>
            </w:r>
            <w:r w:rsidRPr="00D46641">
              <w:rPr>
                <w:rFonts w:hint="eastAsia"/>
                <w:sz w:val="22"/>
              </w:rPr>
              <w:t>：选择第一个</w:t>
            </w:r>
            <w:r w:rsidRPr="00D46641">
              <w:rPr>
                <w:rFonts w:hint="eastAsia"/>
                <w:sz w:val="22"/>
              </w:rPr>
              <w:t>`&lt;div&gt;`</w:t>
            </w:r>
            <w:r w:rsidRPr="00D46641">
              <w:rPr>
                <w:rFonts w:hint="eastAsia"/>
                <w:sz w:val="22"/>
              </w:rPr>
              <w:t>元素。</w:t>
            </w:r>
          </w:p>
          <w:p w14:paraId="46D8257D" w14:textId="14E7423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`$('.box1')`</w:t>
            </w:r>
            <w:r w:rsidRPr="00D46641">
              <w:rPr>
                <w:rFonts w:hint="eastAsia"/>
                <w:sz w:val="22"/>
              </w:rPr>
              <w:t>：选择所有</w:t>
            </w:r>
            <w:r w:rsidRPr="00D46641">
              <w:rPr>
                <w:rFonts w:hint="eastAsia"/>
                <w:sz w:val="22"/>
              </w:rPr>
              <w:t>`</w:t>
            </w:r>
            <w:proofErr w:type="spellStart"/>
            <w:r w:rsidRPr="00D46641">
              <w:rPr>
                <w:rFonts w:hint="eastAsia"/>
                <w:sz w:val="22"/>
              </w:rPr>
              <w:t>class`</w:t>
            </w:r>
            <w:proofErr w:type="spellEnd"/>
            <w:r w:rsidRPr="00D46641">
              <w:rPr>
                <w:rFonts w:hint="eastAsia"/>
                <w:sz w:val="22"/>
              </w:rPr>
              <w:t>为</w:t>
            </w:r>
            <w:r w:rsidRPr="00D46641">
              <w:rPr>
                <w:rFonts w:hint="eastAsia"/>
                <w:sz w:val="22"/>
              </w:rPr>
              <w:t>`box1`</w:t>
            </w:r>
            <w:r w:rsidRPr="00D46641">
              <w:rPr>
                <w:rFonts w:hint="eastAsia"/>
                <w:sz w:val="22"/>
              </w:rPr>
              <w:t>的元素。</w:t>
            </w:r>
          </w:p>
          <w:p w14:paraId="6D22FA42" w14:textId="05BFD5D4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`$('box2')`</w:t>
            </w:r>
            <w:r w:rsidRPr="00D46641">
              <w:rPr>
                <w:rFonts w:hint="eastAsia"/>
                <w:sz w:val="22"/>
              </w:rPr>
              <w:t>：选择</w:t>
            </w:r>
            <w:r w:rsidRPr="00D46641">
              <w:rPr>
                <w:rFonts w:hint="eastAsia"/>
                <w:sz w:val="22"/>
              </w:rPr>
              <w:t>`id`</w:t>
            </w:r>
            <w:r w:rsidRPr="00D46641">
              <w:rPr>
                <w:rFonts w:hint="eastAsia"/>
                <w:sz w:val="22"/>
              </w:rPr>
              <w:t>为</w:t>
            </w:r>
            <w:r w:rsidRPr="00D46641">
              <w:rPr>
                <w:rFonts w:hint="eastAsia"/>
                <w:sz w:val="22"/>
              </w:rPr>
              <w:t>`box2`</w:t>
            </w:r>
            <w:r w:rsidRPr="00D46641">
              <w:rPr>
                <w:rFonts w:hint="eastAsia"/>
                <w:sz w:val="22"/>
              </w:rPr>
              <w:t>的元素。</w:t>
            </w:r>
          </w:p>
          <w:p w14:paraId="71E7AB9C" w14:textId="6FAA663C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`</w:t>
            </w:r>
            <w:proofErr w:type="spellStart"/>
            <w:proofErr w:type="gramStart"/>
            <w:r w:rsidRPr="00D46641">
              <w:rPr>
                <w:rFonts w:hint="eastAsia"/>
                <w:sz w:val="22"/>
              </w:rPr>
              <w:t>css</w:t>
            </w:r>
            <w:proofErr w:type="spellEnd"/>
            <w:r w:rsidRPr="00D46641">
              <w:rPr>
                <w:rFonts w:hint="eastAsia"/>
                <w:sz w:val="22"/>
              </w:rPr>
              <w:t>(</w:t>
            </w:r>
            <w:proofErr w:type="gramEnd"/>
            <w:r w:rsidRPr="00D46641">
              <w:rPr>
                <w:rFonts w:hint="eastAsia"/>
                <w:sz w:val="22"/>
              </w:rPr>
              <w:t>{...})`</w:t>
            </w:r>
            <w:r w:rsidRPr="00D46641">
              <w:rPr>
                <w:rFonts w:hint="eastAsia"/>
                <w:sz w:val="22"/>
              </w:rPr>
              <w:t>：通过</w:t>
            </w:r>
            <w:r w:rsidRPr="00D46641">
              <w:rPr>
                <w:rFonts w:hint="eastAsia"/>
                <w:sz w:val="22"/>
              </w:rPr>
              <w:t>CSS</w:t>
            </w:r>
            <w:r w:rsidRPr="00D46641">
              <w:rPr>
                <w:rFonts w:hint="eastAsia"/>
                <w:sz w:val="22"/>
              </w:rPr>
              <w:t>修改元素的样式。</w:t>
            </w:r>
          </w:p>
          <w:p w14:paraId="7179418F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jQuery</w:t>
            </w:r>
            <w:r w:rsidRPr="00D46641">
              <w:rPr>
                <w:rFonts w:hint="eastAsia"/>
                <w:sz w:val="22"/>
              </w:rPr>
              <w:t>选择器简化了对</w:t>
            </w:r>
            <w:r w:rsidRPr="00D46641">
              <w:rPr>
                <w:rFonts w:hint="eastAsia"/>
                <w:sz w:val="22"/>
              </w:rPr>
              <w:t>DOM</w:t>
            </w:r>
            <w:r w:rsidRPr="00D46641">
              <w:rPr>
                <w:rFonts w:hint="eastAsia"/>
                <w:sz w:val="22"/>
              </w:rPr>
              <w:t>元素的操作，通过类名、</w:t>
            </w:r>
            <w:r w:rsidRPr="00D46641">
              <w:rPr>
                <w:rFonts w:hint="eastAsia"/>
                <w:sz w:val="22"/>
              </w:rPr>
              <w:t>ID</w:t>
            </w:r>
            <w:r w:rsidRPr="00D46641">
              <w:rPr>
                <w:rFonts w:hint="eastAsia"/>
                <w:sz w:val="22"/>
              </w:rPr>
              <w:t>等选择器，开发者可以迅速定位和操作页面元素。</w:t>
            </w:r>
            <w:r w:rsidRPr="00D46641">
              <w:rPr>
                <w:rFonts w:hint="eastAsia"/>
                <w:sz w:val="22"/>
              </w:rPr>
              <w:t>`</w:t>
            </w:r>
            <w:proofErr w:type="spellStart"/>
            <w:r w:rsidRPr="00D46641">
              <w:rPr>
                <w:rFonts w:hint="eastAsia"/>
                <w:sz w:val="22"/>
              </w:rPr>
              <w:t>css</w:t>
            </w:r>
            <w:proofErr w:type="spellEnd"/>
            <w:r w:rsidRPr="00D46641">
              <w:rPr>
                <w:rFonts w:hint="eastAsia"/>
                <w:sz w:val="22"/>
              </w:rPr>
              <w:t>()`</w:t>
            </w:r>
            <w:r w:rsidRPr="00D46641">
              <w:rPr>
                <w:rFonts w:hint="eastAsia"/>
                <w:sz w:val="22"/>
              </w:rPr>
              <w:t>方法是</w:t>
            </w:r>
            <w:r w:rsidRPr="00D46641">
              <w:rPr>
                <w:rFonts w:hint="eastAsia"/>
                <w:sz w:val="22"/>
              </w:rPr>
              <w:t>jQuery</w:t>
            </w:r>
            <w:r w:rsidRPr="00D46641">
              <w:rPr>
                <w:rFonts w:hint="eastAsia"/>
                <w:sz w:val="22"/>
              </w:rPr>
              <w:t>中非常常用的一个方法，能够动态修改页面元素的样式。</w:t>
            </w:r>
          </w:p>
          <w:p w14:paraId="2C2E4A8A" w14:textId="611C04EA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b/>
                <w:bCs/>
                <w:sz w:val="22"/>
              </w:rPr>
            </w:pPr>
            <w:r w:rsidRPr="00D46641">
              <w:rPr>
                <w:rFonts w:hint="eastAsia"/>
                <w:b/>
                <w:bCs/>
                <w:sz w:val="22"/>
              </w:rPr>
              <w:t xml:space="preserve">2. </w:t>
            </w:r>
            <w:r w:rsidRPr="00D46641">
              <w:rPr>
                <w:rFonts w:hint="eastAsia"/>
                <w:b/>
                <w:bCs/>
                <w:sz w:val="22"/>
              </w:rPr>
              <w:t>事件处理</w:t>
            </w:r>
          </w:p>
          <w:p w14:paraId="3110AECE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>$('button'</w:t>
            </w:r>
            <w:proofErr w:type="gramStart"/>
            <w:r w:rsidRPr="00D46641">
              <w:rPr>
                <w:sz w:val="22"/>
              </w:rPr>
              <w:t>).click</w:t>
            </w:r>
            <w:proofErr w:type="gramEnd"/>
            <w:r w:rsidRPr="00D46641">
              <w:rPr>
                <w:sz w:val="22"/>
              </w:rPr>
              <w:t>(function () {</w:t>
            </w:r>
          </w:p>
          <w:p w14:paraId="680ECFCD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 xml:space="preserve">    alert($(this).</w:t>
            </w:r>
            <w:proofErr w:type="gramStart"/>
            <w:r w:rsidRPr="00D46641">
              <w:rPr>
                <w:sz w:val="22"/>
              </w:rPr>
              <w:t>text(</w:t>
            </w:r>
            <w:proofErr w:type="gramEnd"/>
            <w:r w:rsidRPr="00D46641">
              <w:rPr>
                <w:sz w:val="22"/>
              </w:rPr>
              <w:t>));</w:t>
            </w:r>
          </w:p>
          <w:p w14:paraId="1B46E9CE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>});</w:t>
            </w:r>
          </w:p>
          <w:p w14:paraId="4FD228E9" w14:textId="772105C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`$('button'</w:t>
            </w:r>
            <w:proofErr w:type="gramStart"/>
            <w:r w:rsidRPr="00D46641">
              <w:rPr>
                <w:rFonts w:hint="eastAsia"/>
                <w:sz w:val="22"/>
              </w:rPr>
              <w:t>).click</w:t>
            </w:r>
            <w:proofErr w:type="gramEnd"/>
            <w:r w:rsidRPr="00D46641">
              <w:rPr>
                <w:rFonts w:hint="eastAsia"/>
                <w:sz w:val="22"/>
              </w:rPr>
              <w:t>(function () {...})`</w:t>
            </w:r>
            <w:r w:rsidRPr="00D46641">
              <w:rPr>
                <w:rFonts w:hint="eastAsia"/>
                <w:sz w:val="22"/>
              </w:rPr>
              <w:t>：为所有</w:t>
            </w:r>
            <w:r w:rsidRPr="00D46641">
              <w:rPr>
                <w:rFonts w:hint="eastAsia"/>
                <w:sz w:val="22"/>
              </w:rPr>
              <w:t>`button`</w:t>
            </w:r>
            <w:r w:rsidRPr="00D46641">
              <w:rPr>
                <w:rFonts w:hint="eastAsia"/>
                <w:sz w:val="22"/>
              </w:rPr>
              <w:t>元素绑定点击事件。</w:t>
            </w:r>
          </w:p>
          <w:p w14:paraId="4C7849B6" w14:textId="48E79868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`$(this).text()`</w:t>
            </w:r>
            <w:r w:rsidRPr="00D46641">
              <w:rPr>
                <w:rFonts w:hint="eastAsia"/>
                <w:sz w:val="22"/>
              </w:rPr>
              <w:t>：获取当前点击按钮的文本内容。</w:t>
            </w:r>
          </w:p>
          <w:p w14:paraId="6D918347" w14:textId="3CF82DA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jQuery</w:t>
            </w:r>
            <w:r w:rsidRPr="00D46641">
              <w:rPr>
                <w:rFonts w:hint="eastAsia"/>
                <w:sz w:val="22"/>
              </w:rPr>
              <w:t>为事件处理提供了一个简洁的接口，比如</w:t>
            </w:r>
            <w:r w:rsidRPr="00D46641">
              <w:rPr>
                <w:rFonts w:hint="eastAsia"/>
                <w:sz w:val="22"/>
              </w:rPr>
              <w:t>`click()`</w:t>
            </w:r>
            <w:r w:rsidRPr="00D46641">
              <w:rPr>
                <w:rFonts w:hint="eastAsia"/>
                <w:sz w:val="22"/>
              </w:rPr>
              <w:t>。在这个例子中，使用</w:t>
            </w:r>
            <w:r w:rsidRPr="00D46641">
              <w:rPr>
                <w:rFonts w:hint="eastAsia"/>
                <w:sz w:val="22"/>
              </w:rPr>
              <w:t>`$(this)`</w:t>
            </w:r>
            <w:r w:rsidRPr="00D46641">
              <w:rPr>
                <w:rFonts w:hint="eastAsia"/>
                <w:sz w:val="22"/>
              </w:rPr>
              <w:t>获取触发事件的元素，结合其他</w:t>
            </w:r>
            <w:r w:rsidRPr="00D46641">
              <w:rPr>
                <w:rFonts w:hint="eastAsia"/>
                <w:sz w:val="22"/>
              </w:rPr>
              <w:t>jQuery</w:t>
            </w:r>
            <w:r w:rsidRPr="00D46641">
              <w:rPr>
                <w:rFonts w:hint="eastAsia"/>
                <w:sz w:val="22"/>
              </w:rPr>
              <w:t>方法，可以快速获取并处理元素内容。</w:t>
            </w:r>
          </w:p>
          <w:p w14:paraId="02662844" w14:textId="1B2D894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b/>
                <w:bCs/>
                <w:sz w:val="22"/>
              </w:rPr>
            </w:pPr>
            <w:r w:rsidRPr="00D46641">
              <w:rPr>
                <w:rFonts w:hint="eastAsia"/>
                <w:b/>
                <w:bCs/>
                <w:sz w:val="22"/>
              </w:rPr>
              <w:t xml:space="preserve">3. DOM </w:t>
            </w:r>
            <w:r w:rsidRPr="00D46641">
              <w:rPr>
                <w:rFonts w:hint="eastAsia"/>
                <w:b/>
                <w:bCs/>
                <w:sz w:val="22"/>
              </w:rPr>
              <w:t>克隆</w:t>
            </w:r>
          </w:p>
          <w:p w14:paraId="0A30C8C9" w14:textId="2B7AEBED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>var $clone = $('element'</w:t>
            </w:r>
            <w:proofErr w:type="gramStart"/>
            <w:r w:rsidRPr="00D46641">
              <w:rPr>
                <w:sz w:val="22"/>
              </w:rPr>
              <w:t>).clone</w:t>
            </w:r>
            <w:proofErr w:type="gramEnd"/>
            <w:r w:rsidRPr="00D46641">
              <w:rPr>
                <w:sz w:val="22"/>
              </w:rPr>
              <w:t>(true);</w:t>
            </w:r>
          </w:p>
          <w:p w14:paraId="0C938823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>$('body'</w:t>
            </w:r>
            <w:proofErr w:type="gramStart"/>
            <w:r w:rsidRPr="00D46641">
              <w:rPr>
                <w:sz w:val="22"/>
              </w:rPr>
              <w:t>).append</w:t>
            </w:r>
            <w:proofErr w:type="gramEnd"/>
            <w:r w:rsidRPr="00D46641">
              <w:rPr>
                <w:sz w:val="22"/>
              </w:rPr>
              <w:t>($clone);</w:t>
            </w:r>
          </w:p>
          <w:p w14:paraId="36B67AC4" w14:textId="25B9A8A2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`$('element').clone(true)`</w:t>
            </w:r>
            <w:r w:rsidRPr="00D46641">
              <w:rPr>
                <w:rFonts w:hint="eastAsia"/>
                <w:sz w:val="22"/>
              </w:rPr>
              <w:t>：克隆</w:t>
            </w:r>
            <w:r w:rsidRPr="00D46641">
              <w:rPr>
                <w:rFonts w:hint="eastAsia"/>
                <w:sz w:val="22"/>
              </w:rPr>
              <w:t>`id`</w:t>
            </w:r>
            <w:r w:rsidRPr="00D46641">
              <w:rPr>
                <w:rFonts w:hint="eastAsia"/>
                <w:sz w:val="22"/>
              </w:rPr>
              <w:t>为</w:t>
            </w:r>
            <w:r w:rsidRPr="00D46641">
              <w:rPr>
                <w:rFonts w:hint="eastAsia"/>
                <w:sz w:val="22"/>
              </w:rPr>
              <w:t>`element`</w:t>
            </w:r>
            <w:r w:rsidRPr="00D46641">
              <w:rPr>
                <w:rFonts w:hint="eastAsia"/>
                <w:sz w:val="22"/>
              </w:rPr>
              <w:t>的元素，</w:t>
            </w:r>
            <w:r w:rsidRPr="00D46641">
              <w:rPr>
                <w:rFonts w:hint="eastAsia"/>
                <w:sz w:val="22"/>
              </w:rPr>
              <w:t>`true`</w:t>
            </w:r>
            <w:r w:rsidRPr="00D46641">
              <w:rPr>
                <w:rFonts w:hint="eastAsia"/>
                <w:sz w:val="22"/>
              </w:rPr>
              <w:t>表示深度克隆，包括事件处理函数。</w:t>
            </w:r>
          </w:p>
          <w:p w14:paraId="6F756AB6" w14:textId="5B27A68E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lastRenderedPageBreak/>
              <w:t>`$('body').append($clone)`</w:t>
            </w:r>
            <w:r w:rsidRPr="00D46641">
              <w:rPr>
                <w:rFonts w:hint="eastAsia"/>
                <w:sz w:val="22"/>
              </w:rPr>
              <w:t>：将克隆的元素追加到</w:t>
            </w:r>
            <w:r w:rsidRPr="00D46641">
              <w:rPr>
                <w:rFonts w:hint="eastAsia"/>
                <w:sz w:val="22"/>
              </w:rPr>
              <w:t>`body`</w:t>
            </w:r>
            <w:r w:rsidRPr="00D46641">
              <w:rPr>
                <w:rFonts w:hint="eastAsia"/>
                <w:sz w:val="22"/>
              </w:rPr>
              <w:t>中。</w:t>
            </w:r>
          </w:p>
          <w:p w14:paraId="0ACA993B" w14:textId="1A982DF4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克隆方法</w:t>
            </w:r>
            <w:r w:rsidRPr="00D46641">
              <w:rPr>
                <w:rFonts w:hint="eastAsia"/>
                <w:sz w:val="22"/>
              </w:rPr>
              <w:t>`clone()`</w:t>
            </w:r>
            <w:r w:rsidRPr="00D46641">
              <w:rPr>
                <w:rFonts w:hint="eastAsia"/>
                <w:sz w:val="22"/>
              </w:rPr>
              <w:t>在复杂的</w:t>
            </w:r>
            <w:r w:rsidRPr="00D46641">
              <w:rPr>
                <w:rFonts w:hint="eastAsia"/>
                <w:sz w:val="22"/>
              </w:rPr>
              <w:t>DOM</w:t>
            </w:r>
            <w:r w:rsidRPr="00D46641">
              <w:rPr>
                <w:rFonts w:hint="eastAsia"/>
                <w:sz w:val="22"/>
              </w:rPr>
              <w:t>结构复制中非常有用。深度克隆不仅复制元素本身，还复制其事件绑定，这在复制动态内容时尤为重要。</w:t>
            </w:r>
          </w:p>
          <w:p w14:paraId="19651379" w14:textId="7CE5E53C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b/>
                <w:bCs/>
                <w:sz w:val="22"/>
              </w:rPr>
            </w:pPr>
            <w:r w:rsidRPr="00D46641">
              <w:rPr>
                <w:rFonts w:hint="eastAsia"/>
                <w:b/>
                <w:bCs/>
                <w:sz w:val="22"/>
              </w:rPr>
              <w:t xml:space="preserve">4. jQuery </w:t>
            </w:r>
            <w:r w:rsidRPr="00D46641">
              <w:rPr>
                <w:rFonts w:hint="eastAsia"/>
                <w:b/>
                <w:bCs/>
                <w:sz w:val="22"/>
              </w:rPr>
              <w:t>静态方法</w:t>
            </w:r>
          </w:p>
          <w:p w14:paraId="6BA3E17D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D46641">
              <w:rPr>
                <w:sz w:val="22"/>
              </w:rPr>
              <w:t>$.each</w:t>
            </w:r>
            <w:proofErr w:type="gramEnd"/>
            <w:r w:rsidRPr="00D46641">
              <w:rPr>
                <w:sz w:val="22"/>
              </w:rPr>
              <w:t>([1, 2, 3], function(index, value) {</w:t>
            </w:r>
          </w:p>
          <w:p w14:paraId="090E73AC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 xml:space="preserve">    </w:t>
            </w:r>
            <w:proofErr w:type="gramStart"/>
            <w:r w:rsidRPr="00D46641">
              <w:rPr>
                <w:sz w:val="22"/>
              </w:rPr>
              <w:t>console.log(</w:t>
            </w:r>
            <w:proofErr w:type="gramEnd"/>
            <w:r w:rsidRPr="00D46641">
              <w:rPr>
                <w:sz w:val="22"/>
              </w:rPr>
              <w:t>index, value);</w:t>
            </w:r>
          </w:p>
          <w:p w14:paraId="0A783952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>});</w:t>
            </w:r>
          </w:p>
          <w:p w14:paraId="3FA0BBB9" w14:textId="7643B11C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`</w:t>
            </w:r>
            <w:proofErr w:type="gramStart"/>
            <w:r w:rsidRPr="00D46641">
              <w:rPr>
                <w:rFonts w:hint="eastAsia"/>
                <w:sz w:val="22"/>
              </w:rPr>
              <w:t>$.each</w:t>
            </w:r>
            <w:proofErr w:type="gramEnd"/>
            <w:r w:rsidRPr="00D46641">
              <w:rPr>
                <w:rFonts w:hint="eastAsia"/>
                <w:sz w:val="22"/>
              </w:rPr>
              <w:t>(array, function(index, value) {...})`</w:t>
            </w:r>
            <w:r w:rsidRPr="00D46641">
              <w:rPr>
                <w:rFonts w:hint="eastAsia"/>
                <w:sz w:val="22"/>
              </w:rPr>
              <w:t>：遍历数组</w:t>
            </w:r>
            <w:r w:rsidRPr="00D46641">
              <w:rPr>
                <w:rFonts w:hint="eastAsia"/>
                <w:sz w:val="22"/>
              </w:rPr>
              <w:t>`array`</w:t>
            </w:r>
            <w:r w:rsidRPr="00D46641">
              <w:rPr>
                <w:rFonts w:hint="eastAsia"/>
                <w:sz w:val="22"/>
              </w:rPr>
              <w:t>中的每一项，并执行回调函数。</w:t>
            </w:r>
          </w:p>
          <w:p w14:paraId="144E81E6" w14:textId="1DEE6FB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`index`</w:t>
            </w:r>
            <w:r w:rsidRPr="00D46641">
              <w:rPr>
                <w:rFonts w:hint="eastAsia"/>
                <w:sz w:val="22"/>
              </w:rPr>
              <w:t>：当前项的索引。</w:t>
            </w:r>
          </w:p>
          <w:p w14:paraId="22DA184B" w14:textId="5F4092B9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`value`</w:t>
            </w:r>
            <w:r w:rsidRPr="00D46641">
              <w:rPr>
                <w:rFonts w:hint="eastAsia"/>
                <w:sz w:val="22"/>
              </w:rPr>
              <w:t>：当前项的值。</w:t>
            </w:r>
          </w:p>
          <w:p w14:paraId="30E6A44D" w14:textId="26C55F4D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`$.each()`</w:t>
            </w:r>
            <w:r w:rsidRPr="00D46641">
              <w:rPr>
                <w:rFonts w:hint="eastAsia"/>
                <w:sz w:val="22"/>
              </w:rPr>
              <w:t>是一个通用遍历方法，不仅能遍历数组，还可以遍历对象。相比于原生</w:t>
            </w:r>
            <w:r w:rsidRPr="00D46641">
              <w:rPr>
                <w:rFonts w:hint="eastAsia"/>
                <w:sz w:val="22"/>
              </w:rPr>
              <w:t>`for`</w:t>
            </w:r>
            <w:r w:rsidRPr="00D46641">
              <w:rPr>
                <w:rFonts w:hint="eastAsia"/>
                <w:sz w:val="22"/>
              </w:rPr>
              <w:t>循环，</w:t>
            </w:r>
            <w:r w:rsidRPr="00D46641">
              <w:rPr>
                <w:rFonts w:hint="eastAsia"/>
                <w:sz w:val="22"/>
              </w:rPr>
              <w:t>`$.each()`</w:t>
            </w:r>
            <w:r w:rsidRPr="00D46641">
              <w:rPr>
                <w:rFonts w:hint="eastAsia"/>
                <w:sz w:val="22"/>
              </w:rPr>
              <w:t>更具可读性，并且支持更多类型的数据结构。</w:t>
            </w:r>
          </w:p>
          <w:p w14:paraId="1B39FB1C" w14:textId="27EF6A15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b/>
                <w:bCs/>
                <w:sz w:val="22"/>
              </w:rPr>
            </w:pPr>
            <w:r w:rsidRPr="00D46641">
              <w:rPr>
                <w:rFonts w:hint="eastAsia"/>
                <w:b/>
                <w:bCs/>
                <w:sz w:val="22"/>
              </w:rPr>
              <w:t xml:space="preserve">5. </w:t>
            </w:r>
            <w:r w:rsidRPr="00D46641">
              <w:rPr>
                <w:rFonts w:hint="eastAsia"/>
                <w:b/>
                <w:bCs/>
                <w:sz w:val="22"/>
              </w:rPr>
              <w:t>测试操作</w:t>
            </w:r>
          </w:p>
          <w:p w14:paraId="39775B96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>console.log(</w:t>
            </w:r>
            <w:proofErr w:type="gramStart"/>
            <w:r w:rsidRPr="00D46641">
              <w:rPr>
                <w:sz w:val="22"/>
              </w:rPr>
              <w:t>$.</w:t>
            </w:r>
            <w:proofErr w:type="spellStart"/>
            <w:r w:rsidRPr="00D46641">
              <w:rPr>
                <w:sz w:val="22"/>
              </w:rPr>
              <w:t>isNumeric</w:t>
            </w:r>
            <w:proofErr w:type="spellEnd"/>
            <w:proofErr w:type="gramEnd"/>
            <w:r w:rsidRPr="00D46641">
              <w:rPr>
                <w:sz w:val="22"/>
              </w:rPr>
              <w:t>("123")); // true</w:t>
            </w:r>
          </w:p>
          <w:p w14:paraId="330153BF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>console.log(</w:t>
            </w:r>
            <w:proofErr w:type="gramStart"/>
            <w:r w:rsidRPr="00D46641">
              <w:rPr>
                <w:sz w:val="22"/>
              </w:rPr>
              <w:t>$.</w:t>
            </w:r>
            <w:proofErr w:type="spellStart"/>
            <w:r w:rsidRPr="00D46641">
              <w:rPr>
                <w:sz w:val="22"/>
              </w:rPr>
              <w:t>isPlainObject</w:t>
            </w:r>
            <w:proofErr w:type="spellEnd"/>
            <w:proofErr w:type="gramEnd"/>
            <w:r w:rsidRPr="00D46641">
              <w:rPr>
                <w:sz w:val="22"/>
              </w:rPr>
              <w:t>({})); // true</w:t>
            </w:r>
          </w:p>
          <w:p w14:paraId="17DC6A16" w14:textId="4B49BBD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`$.</w:t>
            </w:r>
            <w:proofErr w:type="spellStart"/>
            <w:r w:rsidRPr="00D46641">
              <w:rPr>
                <w:rFonts w:hint="eastAsia"/>
                <w:sz w:val="22"/>
              </w:rPr>
              <w:t>isNumeric</w:t>
            </w:r>
            <w:proofErr w:type="spellEnd"/>
            <w:r w:rsidRPr="00D46641">
              <w:rPr>
                <w:rFonts w:hint="eastAsia"/>
                <w:sz w:val="22"/>
              </w:rPr>
              <w:t>("123")`</w:t>
            </w:r>
            <w:r w:rsidRPr="00D46641">
              <w:rPr>
                <w:rFonts w:hint="eastAsia"/>
                <w:sz w:val="22"/>
              </w:rPr>
              <w:t>：检查参数是否为数字或可转换为数字的字符串。</w:t>
            </w:r>
          </w:p>
          <w:p w14:paraId="7DDE9D56" w14:textId="66B811E0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`$.</w:t>
            </w:r>
            <w:proofErr w:type="spellStart"/>
            <w:r w:rsidRPr="00D46641">
              <w:rPr>
                <w:rFonts w:hint="eastAsia"/>
                <w:sz w:val="22"/>
              </w:rPr>
              <w:t>isPlainObject</w:t>
            </w:r>
            <w:proofErr w:type="spellEnd"/>
            <w:r w:rsidRPr="00D46641">
              <w:rPr>
                <w:rFonts w:hint="eastAsia"/>
                <w:sz w:val="22"/>
              </w:rPr>
              <w:t>({})`</w:t>
            </w:r>
            <w:r w:rsidRPr="00D46641">
              <w:rPr>
                <w:rFonts w:hint="eastAsia"/>
                <w:sz w:val="22"/>
              </w:rPr>
              <w:t>：判断对象是否通过</w:t>
            </w:r>
            <w:r w:rsidRPr="00D46641">
              <w:rPr>
                <w:rFonts w:hint="eastAsia"/>
                <w:sz w:val="22"/>
              </w:rPr>
              <w:t>`{}`</w:t>
            </w:r>
            <w:r w:rsidRPr="00D46641">
              <w:rPr>
                <w:rFonts w:hint="eastAsia"/>
                <w:sz w:val="22"/>
              </w:rPr>
              <w:t>或</w:t>
            </w:r>
            <w:r w:rsidRPr="00D46641">
              <w:rPr>
                <w:rFonts w:hint="eastAsia"/>
                <w:sz w:val="22"/>
              </w:rPr>
              <w:t>`new Object()`</w:t>
            </w:r>
            <w:r w:rsidRPr="00D46641">
              <w:rPr>
                <w:rFonts w:hint="eastAsia"/>
                <w:sz w:val="22"/>
              </w:rPr>
              <w:t>创建。</w:t>
            </w:r>
          </w:p>
          <w:p w14:paraId="125912B8" w14:textId="21FDFD69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jQuery</w:t>
            </w:r>
            <w:r w:rsidRPr="00D46641">
              <w:rPr>
                <w:rFonts w:hint="eastAsia"/>
                <w:sz w:val="22"/>
              </w:rPr>
              <w:t>提供了一系列静态方法用于测试数据类型和结构，这在需要处理动态数据类型或判断数据结构时非常有帮助，提升了代码的健壮性。</w:t>
            </w:r>
          </w:p>
          <w:p w14:paraId="7E2FCAB2" w14:textId="0FF41608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b/>
                <w:bCs/>
                <w:sz w:val="22"/>
              </w:rPr>
            </w:pPr>
            <w:r w:rsidRPr="00D46641">
              <w:rPr>
                <w:rFonts w:hint="eastAsia"/>
                <w:b/>
                <w:bCs/>
                <w:sz w:val="22"/>
              </w:rPr>
              <w:t xml:space="preserve">6. </w:t>
            </w:r>
            <w:r w:rsidRPr="00D46641">
              <w:rPr>
                <w:rFonts w:hint="eastAsia"/>
                <w:b/>
                <w:bCs/>
                <w:sz w:val="22"/>
              </w:rPr>
              <w:t>字符串操作</w:t>
            </w:r>
          </w:p>
          <w:p w14:paraId="3C19BDDE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 xml:space="preserve">var trimmed = </w:t>
            </w:r>
            <w:proofErr w:type="gramStart"/>
            <w:r w:rsidRPr="00D46641">
              <w:rPr>
                <w:sz w:val="22"/>
              </w:rPr>
              <w:t>$.trim</w:t>
            </w:r>
            <w:proofErr w:type="gramEnd"/>
            <w:r w:rsidRPr="00D46641">
              <w:rPr>
                <w:sz w:val="22"/>
              </w:rPr>
              <w:t>("  hello world  ");</w:t>
            </w:r>
          </w:p>
          <w:p w14:paraId="4295B102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>console.log(trimmed); // "hello world"</w:t>
            </w:r>
          </w:p>
          <w:p w14:paraId="118CCC37" w14:textId="3E92B85C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`$.trim(string)`</w:t>
            </w:r>
            <w:r w:rsidRPr="00D46641">
              <w:rPr>
                <w:rFonts w:hint="eastAsia"/>
                <w:sz w:val="22"/>
              </w:rPr>
              <w:t>：去除字符串两端的空白字符。</w:t>
            </w:r>
          </w:p>
          <w:p w14:paraId="55EA78CD" w14:textId="5005F77B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`$.trim()`</w:t>
            </w:r>
            <w:r w:rsidRPr="00D46641">
              <w:rPr>
                <w:rFonts w:hint="eastAsia"/>
                <w:sz w:val="22"/>
              </w:rPr>
              <w:t>简化了字符串处理，在处理用户输入或数据清洗时非常实用，避免了手动使用正则表达式或</w:t>
            </w:r>
            <w:r w:rsidRPr="00D46641">
              <w:rPr>
                <w:rFonts w:hint="eastAsia"/>
                <w:sz w:val="22"/>
              </w:rPr>
              <w:t>`String`</w:t>
            </w:r>
            <w:r w:rsidRPr="00D46641">
              <w:rPr>
                <w:rFonts w:hint="eastAsia"/>
                <w:sz w:val="22"/>
              </w:rPr>
              <w:t>方法来去除空白字符。</w:t>
            </w:r>
          </w:p>
          <w:p w14:paraId="1F294690" w14:textId="6076FE48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b/>
                <w:bCs/>
                <w:sz w:val="22"/>
              </w:rPr>
            </w:pPr>
            <w:r w:rsidRPr="00D46641">
              <w:rPr>
                <w:rFonts w:hint="eastAsia"/>
                <w:b/>
                <w:bCs/>
                <w:sz w:val="22"/>
              </w:rPr>
              <w:t xml:space="preserve">7. AJAX </w:t>
            </w:r>
            <w:r w:rsidRPr="00D46641">
              <w:rPr>
                <w:rFonts w:hint="eastAsia"/>
                <w:b/>
                <w:bCs/>
                <w:sz w:val="22"/>
              </w:rPr>
              <w:t>操作</w:t>
            </w:r>
          </w:p>
          <w:p w14:paraId="165BAB9C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D46641">
              <w:rPr>
                <w:sz w:val="22"/>
              </w:rPr>
              <w:t>$.ajax</w:t>
            </w:r>
            <w:proofErr w:type="gramEnd"/>
            <w:r w:rsidRPr="00D46641">
              <w:rPr>
                <w:sz w:val="22"/>
              </w:rPr>
              <w:t>({</w:t>
            </w:r>
          </w:p>
          <w:p w14:paraId="55D3341F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 xml:space="preserve">    url: 'https://api.example.com/data',</w:t>
            </w:r>
          </w:p>
          <w:p w14:paraId="228368CC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 xml:space="preserve">    method: 'GET',</w:t>
            </w:r>
          </w:p>
          <w:p w14:paraId="2658244A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 xml:space="preserve">    success: function(response) {</w:t>
            </w:r>
          </w:p>
          <w:p w14:paraId="1E74FDFB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 xml:space="preserve">        console.log(response</w:t>
            </w:r>
            <w:proofErr w:type="gramStart"/>
            <w:r w:rsidRPr="00D46641">
              <w:rPr>
                <w:sz w:val="22"/>
              </w:rPr>
              <w:t>);</w:t>
            </w:r>
            <w:proofErr w:type="gramEnd"/>
          </w:p>
          <w:p w14:paraId="09404A86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 xml:space="preserve">    },</w:t>
            </w:r>
          </w:p>
          <w:p w14:paraId="02779CF9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 xml:space="preserve">    error: function(error) {</w:t>
            </w:r>
          </w:p>
          <w:p w14:paraId="41CDA8F7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 xml:space="preserve">        console.log(error</w:t>
            </w:r>
            <w:proofErr w:type="gramStart"/>
            <w:r w:rsidRPr="00D46641">
              <w:rPr>
                <w:sz w:val="22"/>
              </w:rPr>
              <w:t>);</w:t>
            </w:r>
            <w:proofErr w:type="gramEnd"/>
          </w:p>
          <w:p w14:paraId="09D7E188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 xml:space="preserve">    }</w:t>
            </w:r>
          </w:p>
          <w:p w14:paraId="39F3C1B3" w14:textId="7777777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sz w:val="22"/>
              </w:rPr>
              <w:t>});</w:t>
            </w:r>
          </w:p>
          <w:p w14:paraId="40CB3938" w14:textId="1DB7702D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`</w:t>
            </w:r>
            <w:proofErr w:type="gramStart"/>
            <w:r w:rsidRPr="00D46641">
              <w:rPr>
                <w:rFonts w:hint="eastAsia"/>
                <w:sz w:val="22"/>
              </w:rPr>
              <w:t>$.ajax</w:t>
            </w:r>
            <w:proofErr w:type="gramEnd"/>
            <w:r w:rsidRPr="00D46641">
              <w:rPr>
                <w:rFonts w:hint="eastAsia"/>
                <w:sz w:val="22"/>
              </w:rPr>
              <w:t>({...})`</w:t>
            </w:r>
            <w:r w:rsidRPr="00D46641">
              <w:rPr>
                <w:rFonts w:hint="eastAsia"/>
                <w:sz w:val="22"/>
              </w:rPr>
              <w:t>：发送</w:t>
            </w:r>
            <w:r w:rsidRPr="00D46641">
              <w:rPr>
                <w:rFonts w:hint="eastAsia"/>
                <w:sz w:val="22"/>
              </w:rPr>
              <w:t>AJAX</w:t>
            </w:r>
            <w:r w:rsidRPr="00D46641">
              <w:rPr>
                <w:rFonts w:hint="eastAsia"/>
                <w:sz w:val="22"/>
              </w:rPr>
              <w:t>请求。</w:t>
            </w:r>
          </w:p>
          <w:p w14:paraId="4F5EDE81" w14:textId="21571E2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`</w:t>
            </w:r>
            <w:proofErr w:type="spellStart"/>
            <w:r w:rsidRPr="00D46641">
              <w:rPr>
                <w:rFonts w:hint="eastAsia"/>
                <w:sz w:val="22"/>
              </w:rPr>
              <w:t>url</w:t>
            </w:r>
            <w:proofErr w:type="spellEnd"/>
            <w:r w:rsidRPr="00D46641">
              <w:rPr>
                <w:rFonts w:hint="eastAsia"/>
                <w:sz w:val="22"/>
              </w:rPr>
              <w:t>`</w:t>
            </w:r>
            <w:r w:rsidRPr="00D46641">
              <w:rPr>
                <w:rFonts w:hint="eastAsia"/>
                <w:sz w:val="22"/>
              </w:rPr>
              <w:t>：请求的</w:t>
            </w:r>
            <w:r w:rsidRPr="00D46641">
              <w:rPr>
                <w:rFonts w:hint="eastAsia"/>
                <w:sz w:val="22"/>
              </w:rPr>
              <w:t>URL</w:t>
            </w:r>
            <w:r w:rsidRPr="00D46641">
              <w:rPr>
                <w:rFonts w:hint="eastAsia"/>
                <w:sz w:val="22"/>
              </w:rPr>
              <w:t>地址。</w:t>
            </w:r>
          </w:p>
          <w:p w14:paraId="058AC772" w14:textId="262C93AA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`method`</w:t>
            </w:r>
            <w:r w:rsidRPr="00D46641">
              <w:rPr>
                <w:rFonts w:hint="eastAsia"/>
                <w:sz w:val="22"/>
              </w:rPr>
              <w:t>：请求方法，如</w:t>
            </w:r>
            <w:r w:rsidRPr="00D46641">
              <w:rPr>
                <w:rFonts w:hint="eastAsia"/>
                <w:sz w:val="22"/>
              </w:rPr>
              <w:t>`GET`</w:t>
            </w:r>
            <w:r w:rsidRPr="00D46641">
              <w:rPr>
                <w:rFonts w:hint="eastAsia"/>
                <w:sz w:val="22"/>
              </w:rPr>
              <w:t>或</w:t>
            </w:r>
            <w:r w:rsidRPr="00D46641">
              <w:rPr>
                <w:rFonts w:hint="eastAsia"/>
                <w:sz w:val="22"/>
              </w:rPr>
              <w:t>`POST`</w:t>
            </w:r>
            <w:r w:rsidRPr="00D46641">
              <w:rPr>
                <w:rFonts w:hint="eastAsia"/>
                <w:sz w:val="22"/>
              </w:rPr>
              <w:t>。</w:t>
            </w:r>
          </w:p>
          <w:p w14:paraId="381205F4" w14:textId="17299DE7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`success`</w:t>
            </w:r>
            <w:r w:rsidRPr="00D46641">
              <w:rPr>
                <w:rFonts w:hint="eastAsia"/>
                <w:sz w:val="22"/>
              </w:rPr>
              <w:t>：请求成功时执行的回调函数。</w:t>
            </w:r>
          </w:p>
          <w:p w14:paraId="267B3B8E" w14:textId="329B62C9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`error`</w:t>
            </w:r>
            <w:r w:rsidRPr="00D46641">
              <w:rPr>
                <w:rFonts w:hint="eastAsia"/>
                <w:sz w:val="22"/>
              </w:rPr>
              <w:t>：请求失败时执行的回调函数。</w:t>
            </w:r>
          </w:p>
          <w:p w14:paraId="742B8769" w14:textId="0E2997E2" w:rsidR="00D46641" w:rsidRP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jQuery</w:t>
            </w:r>
            <w:r w:rsidRPr="00D46641">
              <w:rPr>
                <w:rFonts w:hint="eastAsia"/>
                <w:sz w:val="22"/>
              </w:rPr>
              <w:t>的</w:t>
            </w:r>
            <w:r w:rsidRPr="00D46641">
              <w:rPr>
                <w:rFonts w:hint="eastAsia"/>
                <w:sz w:val="22"/>
              </w:rPr>
              <w:t>`$.ajax()`</w:t>
            </w:r>
            <w:r w:rsidRPr="00D46641">
              <w:rPr>
                <w:rFonts w:hint="eastAsia"/>
                <w:sz w:val="22"/>
              </w:rPr>
              <w:t>方法极大简化了发送异步请求的流程，集成了</w:t>
            </w:r>
            <w:proofErr w:type="gramStart"/>
            <w:r w:rsidRPr="00D46641">
              <w:rPr>
                <w:rFonts w:hint="eastAsia"/>
                <w:sz w:val="22"/>
              </w:rPr>
              <w:t>各种回调函</w:t>
            </w:r>
            <w:proofErr w:type="gramEnd"/>
            <w:r w:rsidRPr="00D46641">
              <w:rPr>
                <w:rFonts w:hint="eastAsia"/>
                <w:sz w:val="22"/>
              </w:rPr>
              <w:t>数，可以轻松处理不同的请求结果。通过这种方式，可以实现与后台的数据交互而无需刷新页面。</w:t>
            </w:r>
          </w:p>
          <w:p w14:paraId="12CE5FC6" w14:textId="6CB46AED" w:rsidR="00D46641" w:rsidRDefault="00D46641" w:rsidP="00D46641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D46641">
              <w:rPr>
                <w:rFonts w:hint="eastAsia"/>
                <w:sz w:val="22"/>
              </w:rPr>
              <w:t>jQuery</w:t>
            </w:r>
            <w:r w:rsidRPr="00D46641">
              <w:rPr>
                <w:rFonts w:hint="eastAsia"/>
                <w:sz w:val="22"/>
              </w:rPr>
              <w:t>为开发者提供了丰富的工具来操作</w:t>
            </w:r>
            <w:r w:rsidRPr="00D46641">
              <w:rPr>
                <w:rFonts w:hint="eastAsia"/>
                <w:sz w:val="22"/>
              </w:rPr>
              <w:t>DOM</w:t>
            </w:r>
            <w:r w:rsidRPr="00D46641">
              <w:rPr>
                <w:rFonts w:hint="eastAsia"/>
                <w:sz w:val="22"/>
              </w:rPr>
              <w:t>、处理事件、管理数据、以及进行异步通信，大大提升了开发效率和代码的可维护性。</w:t>
            </w:r>
          </w:p>
          <w:p w14:paraId="4824DAA8" w14:textId="77777777" w:rsidR="00D46641" w:rsidRDefault="00D46641" w:rsidP="00F00F5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</w:p>
          <w:p w14:paraId="1B64E477" w14:textId="77777777" w:rsidR="00D46641" w:rsidRDefault="00D46641" w:rsidP="00F00F5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</w:p>
          <w:p w14:paraId="7B68C513" w14:textId="0B9BC508" w:rsidR="00D46641" w:rsidRPr="00926455" w:rsidRDefault="00D46641" w:rsidP="00F00F5F">
            <w:pPr>
              <w:spacing w:line="240" w:lineRule="auto"/>
              <w:ind w:firstLineChars="0" w:firstLine="0"/>
              <w:jc w:val="righ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27</w:t>
            </w:r>
          </w:p>
        </w:tc>
      </w:tr>
    </w:tbl>
    <w:p w14:paraId="574D9888" w14:textId="0339B7E1" w:rsidR="00D46641" w:rsidRPr="00926455" w:rsidRDefault="00D46641" w:rsidP="00D46641">
      <w:pPr>
        <w:spacing w:line="240" w:lineRule="auto"/>
        <w:ind w:firstLineChars="0" w:firstLine="0"/>
        <w:rPr>
          <w:sz w:val="36"/>
          <w:szCs w:val="36"/>
        </w:rPr>
      </w:pPr>
      <w:r w:rsidRPr="00926455">
        <w:rPr>
          <w:sz w:val="36"/>
          <w:szCs w:val="36"/>
        </w:rPr>
        <w:lastRenderedPageBreak/>
        <w:t>Day</w:t>
      </w:r>
      <w:r>
        <w:rPr>
          <w:rFonts w:hint="eastAsia"/>
          <w:sz w:val="36"/>
          <w:szCs w:val="36"/>
        </w:rPr>
        <w:t>03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41" w:rsidRPr="00926455" w14:paraId="7C7DEC9D" w14:textId="77777777" w:rsidTr="00F00F5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CB99" w14:textId="3A77C77E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jQuery</w:t>
            </w:r>
            <w:r w:rsidRPr="00F5500F">
              <w:rPr>
                <w:rFonts w:hint="eastAsia"/>
                <w:sz w:val="22"/>
              </w:rPr>
              <w:t>提供的一些自定义全局函数，能够为各种与</w:t>
            </w:r>
            <w:r w:rsidRPr="00F5500F">
              <w:rPr>
                <w:rFonts w:hint="eastAsia"/>
                <w:sz w:val="22"/>
              </w:rPr>
              <w:t>Ajax</w:t>
            </w:r>
            <w:r w:rsidRPr="00F5500F">
              <w:rPr>
                <w:rFonts w:hint="eastAsia"/>
                <w:sz w:val="22"/>
              </w:rPr>
              <w:t>相关的事件</w:t>
            </w:r>
            <w:proofErr w:type="gramStart"/>
            <w:r w:rsidRPr="00F5500F">
              <w:rPr>
                <w:rFonts w:hint="eastAsia"/>
                <w:sz w:val="22"/>
              </w:rPr>
              <w:t>注册回调函</w:t>
            </w:r>
            <w:proofErr w:type="gramEnd"/>
            <w:r w:rsidRPr="00F5500F">
              <w:rPr>
                <w:rFonts w:hint="eastAsia"/>
                <w:sz w:val="22"/>
              </w:rPr>
              <w:t>数。这些都是全局函数，因此无论创建他们的代码位于何处，只要有</w:t>
            </w:r>
            <w:r w:rsidRPr="00F5500F">
              <w:rPr>
                <w:rFonts w:hint="eastAsia"/>
                <w:sz w:val="22"/>
              </w:rPr>
              <w:t>Ajax</w:t>
            </w:r>
            <w:r w:rsidRPr="00F5500F">
              <w:rPr>
                <w:rFonts w:hint="eastAsia"/>
                <w:sz w:val="22"/>
              </w:rPr>
              <w:t>请求时，就会触发他们。使用这些方法的每一步是获取一个页面元素的引用。如果想使某个</w:t>
            </w:r>
            <w:r w:rsidRPr="00F5500F">
              <w:rPr>
                <w:rFonts w:hint="eastAsia"/>
                <w:sz w:val="22"/>
              </w:rPr>
              <w:t>ajax</w:t>
            </w:r>
            <w:r w:rsidRPr="00F5500F">
              <w:rPr>
                <w:rFonts w:hint="eastAsia"/>
                <w:sz w:val="22"/>
              </w:rPr>
              <w:t>不受全局方法的影响，那么可以在</w:t>
            </w:r>
            <w:r w:rsidRPr="00F5500F">
              <w:rPr>
                <w:rFonts w:hint="eastAsia"/>
                <w:sz w:val="22"/>
              </w:rPr>
              <w:t>$.ajax(options)</w:t>
            </w:r>
            <w:r w:rsidRPr="00F5500F">
              <w:rPr>
                <w:rFonts w:hint="eastAsia"/>
                <w:sz w:val="22"/>
              </w:rPr>
              <w:t>方法中，将参数中的</w:t>
            </w:r>
            <w:r w:rsidRPr="00F5500F">
              <w:rPr>
                <w:rFonts w:hint="eastAsia"/>
                <w:sz w:val="22"/>
              </w:rPr>
              <w:t>global</w:t>
            </w:r>
            <w:r w:rsidRPr="00F5500F">
              <w:rPr>
                <w:rFonts w:hint="eastAsia"/>
                <w:sz w:val="22"/>
              </w:rPr>
              <w:t>设置为</w:t>
            </w:r>
            <w:r w:rsidRPr="00F5500F">
              <w:rPr>
                <w:rFonts w:hint="eastAsia"/>
                <w:sz w:val="22"/>
              </w:rPr>
              <w:t>false,</w:t>
            </w:r>
            <w:r w:rsidRPr="00F5500F">
              <w:rPr>
                <w:rFonts w:hint="eastAsia"/>
                <w:sz w:val="22"/>
              </w:rPr>
              <w:t>如：</w:t>
            </w:r>
          </w:p>
          <w:p w14:paraId="051F6010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 xml:space="preserve">3.1 </w:t>
            </w:r>
            <w:proofErr w:type="spellStart"/>
            <w:proofErr w:type="gramStart"/>
            <w:r w:rsidRPr="00F5500F">
              <w:rPr>
                <w:sz w:val="22"/>
              </w:rPr>
              <w:t>ajaxStart</w:t>
            </w:r>
            <w:proofErr w:type="spellEnd"/>
            <w:r w:rsidRPr="00F5500F">
              <w:rPr>
                <w:sz w:val="22"/>
              </w:rPr>
              <w:t>(</w:t>
            </w:r>
            <w:proofErr w:type="gramEnd"/>
            <w:r w:rsidRPr="00F5500F">
              <w:rPr>
                <w:sz w:val="22"/>
              </w:rPr>
              <w:t>)</w:t>
            </w:r>
          </w:p>
          <w:p w14:paraId="1FB4F120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 xml:space="preserve">AJAX </w:t>
            </w:r>
            <w:r w:rsidRPr="00F5500F">
              <w:rPr>
                <w:rFonts w:hint="eastAsia"/>
                <w:sz w:val="22"/>
              </w:rPr>
              <w:t>请求开始时执行函数。</w:t>
            </w:r>
            <w:r w:rsidRPr="00F5500F">
              <w:rPr>
                <w:rFonts w:hint="eastAsia"/>
                <w:sz w:val="22"/>
              </w:rPr>
              <w:t xml:space="preserve">Ajax </w:t>
            </w:r>
            <w:r w:rsidRPr="00F5500F">
              <w:rPr>
                <w:rFonts w:hint="eastAsia"/>
                <w:sz w:val="22"/>
              </w:rPr>
              <w:t>事件。</w:t>
            </w:r>
            <w:proofErr w:type="spellStart"/>
            <w:r w:rsidRPr="00F5500F">
              <w:rPr>
                <w:rFonts w:hint="eastAsia"/>
                <w:sz w:val="22"/>
              </w:rPr>
              <w:t>Jquery</w:t>
            </w:r>
            <w:proofErr w:type="spellEnd"/>
            <w:r w:rsidRPr="00F5500F">
              <w:rPr>
                <w:rFonts w:hint="eastAsia"/>
                <w:sz w:val="22"/>
              </w:rPr>
              <w:t>中当一个</w:t>
            </w:r>
            <w:r w:rsidRPr="00F5500F">
              <w:rPr>
                <w:rFonts w:hint="eastAsia"/>
                <w:sz w:val="22"/>
              </w:rPr>
              <w:t>Ajax</w:t>
            </w:r>
            <w:r w:rsidRPr="00F5500F">
              <w:rPr>
                <w:rFonts w:hint="eastAsia"/>
                <w:sz w:val="22"/>
              </w:rPr>
              <w:t>请求启动时，并且没有其他未完成的</w:t>
            </w:r>
            <w:r w:rsidRPr="00F5500F">
              <w:rPr>
                <w:rFonts w:hint="eastAsia"/>
                <w:sz w:val="22"/>
              </w:rPr>
              <w:t>Ajax</w:t>
            </w:r>
            <w:r w:rsidRPr="00F5500F">
              <w:rPr>
                <w:rFonts w:hint="eastAsia"/>
                <w:sz w:val="22"/>
              </w:rPr>
              <w:t>请求时，将调用</w:t>
            </w:r>
            <w:proofErr w:type="spellStart"/>
            <w:r w:rsidRPr="00F5500F">
              <w:rPr>
                <w:rFonts w:hint="eastAsia"/>
                <w:sz w:val="22"/>
              </w:rPr>
              <w:t>ajaxStart</w:t>
            </w:r>
            <w:proofErr w:type="spellEnd"/>
            <w:r w:rsidRPr="00F5500F">
              <w:rPr>
                <w:rFonts w:hint="eastAsia"/>
                <w:sz w:val="22"/>
              </w:rPr>
              <w:t>()</w:t>
            </w:r>
            <w:r w:rsidRPr="00F5500F">
              <w:rPr>
                <w:rFonts w:hint="eastAsia"/>
                <w:sz w:val="22"/>
              </w:rPr>
              <w:t>方法。</w:t>
            </w:r>
          </w:p>
          <w:p w14:paraId="5FF7C3F1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 xml:space="preserve">3.2 </w:t>
            </w:r>
            <w:proofErr w:type="spellStart"/>
            <w:proofErr w:type="gramStart"/>
            <w:r w:rsidRPr="00F5500F">
              <w:rPr>
                <w:sz w:val="22"/>
              </w:rPr>
              <w:t>ajaxStop</w:t>
            </w:r>
            <w:proofErr w:type="spellEnd"/>
            <w:r w:rsidRPr="00F5500F">
              <w:rPr>
                <w:sz w:val="22"/>
              </w:rPr>
              <w:t>(</w:t>
            </w:r>
            <w:proofErr w:type="gramEnd"/>
            <w:r w:rsidRPr="00F5500F">
              <w:rPr>
                <w:sz w:val="22"/>
              </w:rPr>
              <w:t>)</w:t>
            </w:r>
          </w:p>
          <w:p w14:paraId="3F24E6E4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 xml:space="preserve">AJAX </w:t>
            </w:r>
            <w:r w:rsidRPr="00F5500F">
              <w:rPr>
                <w:rFonts w:hint="eastAsia"/>
                <w:sz w:val="22"/>
              </w:rPr>
              <w:t>请求结束时执行函数。</w:t>
            </w:r>
            <w:r w:rsidRPr="00F5500F">
              <w:rPr>
                <w:rFonts w:hint="eastAsia"/>
                <w:sz w:val="22"/>
              </w:rPr>
              <w:t xml:space="preserve">Ajax </w:t>
            </w:r>
            <w:r w:rsidRPr="00F5500F">
              <w:rPr>
                <w:rFonts w:hint="eastAsia"/>
                <w:sz w:val="22"/>
              </w:rPr>
              <w:t>事件。</w:t>
            </w:r>
            <w:proofErr w:type="spellStart"/>
            <w:r w:rsidRPr="00F5500F">
              <w:rPr>
                <w:rFonts w:hint="eastAsia"/>
                <w:sz w:val="22"/>
              </w:rPr>
              <w:t>ajaxStop</w:t>
            </w:r>
            <w:proofErr w:type="spellEnd"/>
            <w:r w:rsidRPr="00F5500F">
              <w:rPr>
                <w:rFonts w:hint="eastAsia"/>
                <w:sz w:val="22"/>
              </w:rPr>
              <w:t>()</w:t>
            </w:r>
            <w:r w:rsidRPr="00F5500F">
              <w:rPr>
                <w:rFonts w:hint="eastAsia"/>
                <w:sz w:val="22"/>
              </w:rPr>
              <w:t>方法则是在所有</w:t>
            </w:r>
            <w:r w:rsidRPr="00F5500F">
              <w:rPr>
                <w:rFonts w:hint="eastAsia"/>
                <w:sz w:val="22"/>
              </w:rPr>
              <w:t>Ajax</w:t>
            </w:r>
            <w:r w:rsidRPr="00F5500F">
              <w:rPr>
                <w:rFonts w:hint="eastAsia"/>
                <w:sz w:val="22"/>
              </w:rPr>
              <w:t>请求都完成时调用。</w:t>
            </w:r>
          </w:p>
          <w:p w14:paraId="525E2400" w14:textId="236348BA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在开发的过程当中，我一般会用它们来做页面等待进度图片的显示，即所有用</w:t>
            </w:r>
            <w:r w:rsidRPr="00F5500F">
              <w:rPr>
                <w:rFonts w:hint="eastAsia"/>
                <w:sz w:val="22"/>
              </w:rPr>
              <w:t>ajax</w:t>
            </w:r>
            <w:r w:rsidRPr="00F5500F">
              <w:rPr>
                <w:rFonts w:hint="eastAsia"/>
                <w:sz w:val="22"/>
              </w:rPr>
              <w:t>加载又不能很快加载完成的（有时页面很慢半天没显示），那么将自动调用</w:t>
            </w:r>
            <w:proofErr w:type="spellStart"/>
            <w:r w:rsidRPr="00F5500F">
              <w:rPr>
                <w:rFonts w:hint="eastAsia"/>
                <w:sz w:val="22"/>
              </w:rPr>
              <w:t>ajaxStart</w:t>
            </w:r>
            <w:proofErr w:type="spellEnd"/>
            <w:r w:rsidRPr="00F5500F">
              <w:rPr>
                <w:rFonts w:hint="eastAsia"/>
                <w:sz w:val="22"/>
              </w:rPr>
              <w:t>显示一个等待的图片出来，等页面所有内容</w:t>
            </w:r>
            <w:r w:rsidRPr="00F5500F">
              <w:rPr>
                <w:rFonts w:hint="eastAsia"/>
                <w:sz w:val="22"/>
              </w:rPr>
              <w:t>ajax</w:t>
            </w:r>
            <w:r w:rsidRPr="00F5500F">
              <w:rPr>
                <w:rFonts w:hint="eastAsia"/>
                <w:sz w:val="22"/>
              </w:rPr>
              <w:t>加载完成，自动调用</w:t>
            </w:r>
            <w:proofErr w:type="spellStart"/>
            <w:r w:rsidRPr="00F5500F">
              <w:rPr>
                <w:rFonts w:hint="eastAsia"/>
                <w:sz w:val="22"/>
              </w:rPr>
              <w:t>ajaxStop</w:t>
            </w:r>
            <w:proofErr w:type="spellEnd"/>
            <w:r w:rsidRPr="00F5500F">
              <w:rPr>
                <w:rFonts w:hint="eastAsia"/>
                <w:sz w:val="22"/>
              </w:rPr>
              <w:t>再关闭该层。</w:t>
            </w:r>
          </w:p>
          <w:p w14:paraId="0097EDFE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//</w:t>
            </w:r>
            <w:r w:rsidRPr="00F5500F">
              <w:rPr>
                <w:rFonts w:hint="eastAsia"/>
                <w:sz w:val="22"/>
              </w:rPr>
              <w:t>设置</w:t>
            </w:r>
            <w:r w:rsidRPr="00F5500F">
              <w:rPr>
                <w:rFonts w:hint="eastAsia"/>
                <w:sz w:val="22"/>
              </w:rPr>
              <w:t xml:space="preserve"> AJAX </w:t>
            </w:r>
            <w:r w:rsidRPr="00F5500F">
              <w:rPr>
                <w:rFonts w:hint="eastAsia"/>
                <w:sz w:val="22"/>
              </w:rPr>
              <w:t>请求默认地址为</w:t>
            </w:r>
            <w:r w:rsidRPr="00F5500F">
              <w:rPr>
                <w:rFonts w:hint="eastAsia"/>
                <w:sz w:val="22"/>
              </w:rPr>
              <w:t xml:space="preserve"> "/</w:t>
            </w:r>
            <w:proofErr w:type="spellStart"/>
            <w:r w:rsidRPr="00F5500F">
              <w:rPr>
                <w:rFonts w:hint="eastAsia"/>
                <w:sz w:val="22"/>
              </w:rPr>
              <w:t>xmlhttp</w:t>
            </w:r>
            <w:proofErr w:type="spellEnd"/>
            <w:r w:rsidRPr="00F5500F">
              <w:rPr>
                <w:rFonts w:hint="eastAsia"/>
                <w:sz w:val="22"/>
              </w:rPr>
              <w:t>/"</w:t>
            </w:r>
            <w:r w:rsidRPr="00F5500F">
              <w:rPr>
                <w:rFonts w:hint="eastAsia"/>
                <w:sz w:val="22"/>
              </w:rPr>
              <w:t>，禁止触发全局</w:t>
            </w:r>
            <w:r w:rsidRPr="00F5500F">
              <w:rPr>
                <w:rFonts w:hint="eastAsia"/>
                <w:sz w:val="22"/>
              </w:rPr>
              <w:t xml:space="preserve"> AJAX </w:t>
            </w:r>
            <w:r w:rsidRPr="00F5500F">
              <w:rPr>
                <w:rFonts w:hint="eastAsia"/>
                <w:sz w:val="22"/>
              </w:rPr>
              <w:t>事件，用</w:t>
            </w:r>
            <w:r w:rsidRPr="00F5500F">
              <w:rPr>
                <w:rFonts w:hint="eastAsia"/>
                <w:sz w:val="22"/>
              </w:rPr>
              <w:t xml:space="preserve"> POST </w:t>
            </w:r>
            <w:r w:rsidRPr="00F5500F">
              <w:rPr>
                <w:rFonts w:hint="eastAsia"/>
                <w:sz w:val="22"/>
              </w:rPr>
              <w:t>代替默认</w:t>
            </w:r>
            <w:r w:rsidRPr="00F5500F">
              <w:rPr>
                <w:rFonts w:hint="eastAsia"/>
                <w:sz w:val="22"/>
              </w:rPr>
              <w:t xml:space="preserve"> GET </w:t>
            </w:r>
            <w:r w:rsidRPr="00F5500F">
              <w:rPr>
                <w:rFonts w:hint="eastAsia"/>
                <w:sz w:val="22"/>
              </w:rPr>
              <w:t>方法，设置默认的</w:t>
            </w:r>
            <w:r w:rsidRPr="00F5500F">
              <w:rPr>
                <w:rFonts w:hint="eastAsia"/>
                <w:sz w:val="22"/>
              </w:rPr>
              <w:t>success</w:t>
            </w:r>
            <w:r w:rsidRPr="00F5500F">
              <w:rPr>
                <w:rFonts w:hint="eastAsia"/>
                <w:sz w:val="22"/>
              </w:rPr>
              <w:t>函数。</w:t>
            </w:r>
          </w:p>
          <w:p w14:paraId="5F91E284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//</w:t>
            </w:r>
            <w:r w:rsidRPr="00F5500F">
              <w:rPr>
                <w:rFonts w:hint="eastAsia"/>
                <w:sz w:val="22"/>
              </w:rPr>
              <w:t>其后的</w:t>
            </w:r>
            <w:r w:rsidRPr="00F5500F">
              <w:rPr>
                <w:rFonts w:hint="eastAsia"/>
                <w:sz w:val="22"/>
              </w:rPr>
              <w:t xml:space="preserve"> AJAX </w:t>
            </w:r>
            <w:r w:rsidRPr="00F5500F">
              <w:rPr>
                <w:rFonts w:hint="eastAsia"/>
                <w:sz w:val="22"/>
              </w:rPr>
              <w:t>请求不再设置</w:t>
            </w:r>
          </w:p>
          <w:p w14:paraId="7AABD976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</w:t>
            </w:r>
            <w:proofErr w:type="spellStart"/>
            <w:r w:rsidRPr="00F5500F">
              <w:rPr>
                <w:sz w:val="22"/>
              </w:rPr>
              <w:t>ajaxSetup</w:t>
            </w:r>
            <w:proofErr w:type="spellEnd"/>
            <w:proofErr w:type="gramEnd"/>
            <w:r w:rsidRPr="00F5500F">
              <w:rPr>
                <w:sz w:val="22"/>
              </w:rPr>
              <w:t>({</w:t>
            </w:r>
          </w:p>
          <w:p w14:paraId="2DC284AC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url: "/</w:t>
            </w:r>
            <w:proofErr w:type="spellStart"/>
            <w:r w:rsidRPr="00F5500F">
              <w:rPr>
                <w:sz w:val="22"/>
              </w:rPr>
              <w:t>xmlhttp</w:t>
            </w:r>
            <w:proofErr w:type="spellEnd"/>
            <w:r w:rsidRPr="00F5500F">
              <w:rPr>
                <w:sz w:val="22"/>
              </w:rPr>
              <w:t>/",</w:t>
            </w:r>
          </w:p>
          <w:p w14:paraId="1A687741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global: false,</w:t>
            </w:r>
          </w:p>
          <w:p w14:paraId="34B3B801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type: "POST",</w:t>
            </w:r>
          </w:p>
          <w:p w14:paraId="6DA6CB76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spellStart"/>
            <w:proofErr w:type="gramStart"/>
            <w:r w:rsidRPr="00F5500F">
              <w:rPr>
                <w:sz w:val="22"/>
              </w:rPr>
              <w:t>success:function</w:t>
            </w:r>
            <w:proofErr w:type="spellEnd"/>
            <w:proofErr w:type="gramEnd"/>
            <w:r w:rsidRPr="00F5500F">
              <w:rPr>
                <w:sz w:val="22"/>
              </w:rPr>
              <w:t>(result){$("div").html(result)}</w:t>
            </w:r>
          </w:p>
          <w:p w14:paraId="32D86A8D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});</w:t>
            </w:r>
          </w:p>
          <w:p w14:paraId="337C604A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$.ajax</w:t>
            </w:r>
            <w:proofErr w:type="gramEnd"/>
            <w:r w:rsidRPr="00F5500F">
              <w:rPr>
                <w:sz w:val="22"/>
              </w:rPr>
              <w:t xml:space="preserve">({ data: </w:t>
            </w:r>
            <w:proofErr w:type="spellStart"/>
            <w:r w:rsidRPr="00F5500F">
              <w:rPr>
                <w:sz w:val="22"/>
              </w:rPr>
              <w:t>myData</w:t>
            </w:r>
            <w:proofErr w:type="spellEnd"/>
            <w:r w:rsidRPr="00F5500F">
              <w:rPr>
                <w:sz w:val="22"/>
              </w:rPr>
              <w:t xml:space="preserve"> });</w:t>
            </w:r>
          </w:p>
          <w:p w14:paraId="4586D225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//</w:t>
            </w:r>
            <w:r w:rsidRPr="00F5500F">
              <w:rPr>
                <w:rFonts w:hint="eastAsia"/>
                <w:sz w:val="22"/>
              </w:rPr>
              <w:t>携带的</w:t>
            </w:r>
            <w:r w:rsidRPr="00F5500F">
              <w:rPr>
                <w:rFonts w:hint="eastAsia"/>
                <w:sz w:val="22"/>
              </w:rPr>
              <w:t>token</w:t>
            </w:r>
          </w:p>
          <w:p w14:paraId="6038B86C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</w:t>
            </w:r>
            <w:proofErr w:type="spellStart"/>
            <w:r w:rsidRPr="00F5500F">
              <w:rPr>
                <w:sz w:val="22"/>
              </w:rPr>
              <w:t>ajaxSetup</w:t>
            </w:r>
            <w:proofErr w:type="spellEnd"/>
            <w:proofErr w:type="gramEnd"/>
            <w:r w:rsidRPr="00F5500F">
              <w:rPr>
                <w:sz w:val="22"/>
              </w:rPr>
              <w:t>({headers:{</w:t>
            </w:r>
            <w:proofErr w:type="spellStart"/>
            <w:r w:rsidRPr="00F5500F">
              <w:rPr>
                <w:sz w:val="22"/>
              </w:rPr>
              <w:t>Authorization:"xx</w:t>
            </w:r>
            <w:proofErr w:type="spellEnd"/>
            <w:r w:rsidRPr="00F5500F">
              <w:rPr>
                <w:sz w:val="22"/>
              </w:rPr>
              <w:t>"}})</w:t>
            </w:r>
          </w:p>
          <w:p w14:paraId="7B07DF0C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$.ajax</w:t>
            </w:r>
            <w:proofErr w:type="gramEnd"/>
            <w:r w:rsidRPr="00F5500F">
              <w:rPr>
                <w:sz w:val="22"/>
              </w:rPr>
              <w:t>({</w:t>
            </w:r>
          </w:p>
          <w:p w14:paraId="7804CB10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url:"test.html",</w:t>
            </w:r>
          </w:p>
          <w:p w14:paraId="6AEF20D1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spellStart"/>
            <w:proofErr w:type="gramStart"/>
            <w:r w:rsidRPr="00F5500F">
              <w:rPr>
                <w:sz w:val="22"/>
              </w:rPr>
              <w:t>global:false</w:t>
            </w:r>
            <w:proofErr w:type="spellEnd"/>
            <w:proofErr w:type="gramEnd"/>
          </w:p>
          <w:p w14:paraId="72CAE370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});</w:t>
            </w:r>
          </w:p>
          <w:p w14:paraId="6C844715" w14:textId="5E8717E8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$("loading"</w:t>
            </w:r>
            <w:proofErr w:type="gramStart"/>
            <w:r w:rsidRPr="00F5500F">
              <w:rPr>
                <w:sz w:val="22"/>
              </w:rPr>
              <w:t>).</w:t>
            </w:r>
            <w:proofErr w:type="spellStart"/>
            <w:r w:rsidRPr="00F5500F">
              <w:rPr>
                <w:sz w:val="22"/>
              </w:rPr>
              <w:t>ajaxStart</w:t>
            </w:r>
            <w:proofErr w:type="spellEnd"/>
            <w:proofErr w:type="gramEnd"/>
            <w:r w:rsidRPr="00F5500F">
              <w:rPr>
                <w:sz w:val="22"/>
              </w:rPr>
              <w:t>(function(){</w:t>
            </w:r>
          </w:p>
          <w:p w14:paraId="29A7D329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$(this</w:t>
            </w:r>
            <w:proofErr w:type="gramStart"/>
            <w:r w:rsidRPr="00F5500F">
              <w:rPr>
                <w:sz w:val="22"/>
              </w:rPr>
              <w:t>).show</w:t>
            </w:r>
            <w:proofErr w:type="gramEnd"/>
            <w:r w:rsidRPr="00F5500F">
              <w:rPr>
                <w:sz w:val="22"/>
              </w:rPr>
              <w:t>();</w:t>
            </w:r>
          </w:p>
          <w:p w14:paraId="265CA057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});</w:t>
            </w:r>
          </w:p>
          <w:p w14:paraId="4A7FF848" w14:textId="7FACFCF0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$("loading"</w:t>
            </w:r>
            <w:proofErr w:type="gramStart"/>
            <w:r w:rsidRPr="00F5500F">
              <w:rPr>
                <w:sz w:val="22"/>
              </w:rPr>
              <w:t>).</w:t>
            </w:r>
            <w:proofErr w:type="spellStart"/>
            <w:r w:rsidRPr="00F5500F">
              <w:rPr>
                <w:sz w:val="22"/>
              </w:rPr>
              <w:t>ajaxStop</w:t>
            </w:r>
            <w:proofErr w:type="spellEnd"/>
            <w:proofErr w:type="gramEnd"/>
            <w:r w:rsidRPr="00F5500F">
              <w:rPr>
                <w:sz w:val="22"/>
              </w:rPr>
              <w:t>(function(){</w:t>
            </w:r>
          </w:p>
          <w:p w14:paraId="2A64B15B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$(this</w:t>
            </w:r>
            <w:proofErr w:type="gramStart"/>
            <w:r w:rsidRPr="00F5500F">
              <w:rPr>
                <w:sz w:val="22"/>
              </w:rPr>
              <w:t>).hide</w:t>
            </w:r>
            <w:proofErr w:type="gramEnd"/>
            <w:r w:rsidRPr="00F5500F">
              <w:rPr>
                <w:sz w:val="22"/>
              </w:rPr>
              <w:t>();</w:t>
            </w:r>
          </w:p>
          <w:p w14:paraId="73F4C9AC" w14:textId="77777777" w:rsid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});</w:t>
            </w:r>
          </w:p>
          <w:p w14:paraId="4BA56DF0" w14:textId="77777777" w:rsid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</w:p>
          <w:p w14:paraId="12AD116B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</w:p>
          <w:p w14:paraId="6AD12A29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$(</w:t>
            </w:r>
            <w:proofErr w:type="gramStart"/>
            <w:r w:rsidRPr="00F5500F">
              <w:rPr>
                <w:sz w:val="22"/>
              </w:rPr>
              <w:t>function(</w:t>
            </w:r>
            <w:proofErr w:type="gramEnd"/>
            <w:r w:rsidRPr="00F5500F">
              <w:rPr>
                <w:sz w:val="22"/>
              </w:rPr>
              <w:t>){</w:t>
            </w:r>
          </w:p>
          <w:p w14:paraId="754B4650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$(document</w:t>
            </w:r>
            <w:proofErr w:type="gramStart"/>
            <w:r w:rsidRPr="00F5500F">
              <w:rPr>
                <w:sz w:val="22"/>
              </w:rPr>
              <w:t>).</w:t>
            </w:r>
            <w:proofErr w:type="spellStart"/>
            <w:r w:rsidRPr="00F5500F">
              <w:rPr>
                <w:sz w:val="22"/>
              </w:rPr>
              <w:t>ajaxStart</w:t>
            </w:r>
            <w:proofErr w:type="spellEnd"/>
            <w:proofErr w:type="gramEnd"/>
            <w:r w:rsidRPr="00F5500F">
              <w:rPr>
                <w:sz w:val="22"/>
              </w:rPr>
              <w:t>(function(){</w:t>
            </w:r>
          </w:p>
          <w:p w14:paraId="63D5645F" w14:textId="2A70855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$("loading"</w:t>
            </w:r>
            <w:proofErr w:type="gramStart"/>
            <w:r w:rsidRPr="00F5500F">
              <w:rPr>
                <w:sz w:val="22"/>
              </w:rPr>
              <w:t>).show</w:t>
            </w:r>
            <w:proofErr w:type="gramEnd"/>
            <w:r w:rsidRPr="00F5500F">
              <w:rPr>
                <w:sz w:val="22"/>
              </w:rPr>
              <w:t>();</w:t>
            </w:r>
          </w:p>
          <w:p w14:paraId="0C786D5A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</w:t>
            </w:r>
            <w:proofErr w:type="gramStart"/>
            <w:r w:rsidRPr="00F5500F">
              <w:rPr>
                <w:sz w:val="22"/>
              </w:rPr>
              <w:t>).</w:t>
            </w:r>
            <w:proofErr w:type="spellStart"/>
            <w:r w:rsidRPr="00F5500F">
              <w:rPr>
                <w:sz w:val="22"/>
              </w:rPr>
              <w:t>ajaxStop</w:t>
            </w:r>
            <w:proofErr w:type="spellEnd"/>
            <w:proofErr w:type="gramEnd"/>
            <w:r w:rsidRPr="00F5500F">
              <w:rPr>
                <w:sz w:val="22"/>
              </w:rPr>
              <w:t>(function(){</w:t>
            </w:r>
          </w:p>
          <w:p w14:paraId="0307CB33" w14:textId="39B821B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$("loading"</w:t>
            </w:r>
            <w:proofErr w:type="gramStart"/>
            <w:r w:rsidRPr="00F5500F">
              <w:rPr>
                <w:sz w:val="22"/>
              </w:rPr>
              <w:t>).hide</w:t>
            </w:r>
            <w:proofErr w:type="gramEnd"/>
            <w:r w:rsidRPr="00F5500F">
              <w:rPr>
                <w:sz w:val="22"/>
              </w:rPr>
              <w:t>();</w:t>
            </w:r>
          </w:p>
          <w:p w14:paraId="5D0B0B2A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})</w:t>
            </w:r>
          </w:p>
          <w:p w14:paraId="0BB82779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$("</w:t>
            </w:r>
            <w:proofErr w:type="spellStart"/>
            <w:r w:rsidRPr="00F5500F">
              <w:rPr>
                <w:sz w:val="22"/>
              </w:rPr>
              <w:t>ul</w:t>
            </w:r>
            <w:proofErr w:type="spellEnd"/>
            <w:r w:rsidRPr="00F5500F">
              <w:rPr>
                <w:sz w:val="22"/>
              </w:rPr>
              <w:t xml:space="preserve"> li"</w:t>
            </w:r>
            <w:proofErr w:type="gramStart"/>
            <w:r w:rsidRPr="00F5500F">
              <w:rPr>
                <w:sz w:val="22"/>
              </w:rPr>
              <w:t>).click</w:t>
            </w:r>
            <w:proofErr w:type="gramEnd"/>
            <w:r w:rsidRPr="00F5500F">
              <w:rPr>
                <w:sz w:val="22"/>
              </w:rPr>
              <w:t>(function(){</w:t>
            </w:r>
          </w:p>
          <w:p w14:paraId="32CF15F0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$.ajax</w:t>
            </w:r>
            <w:proofErr w:type="gramEnd"/>
            <w:r w:rsidRPr="00F5500F">
              <w:rPr>
                <w:sz w:val="22"/>
              </w:rPr>
              <w:t>({</w:t>
            </w:r>
          </w:p>
          <w:p w14:paraId="4D896EE1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url:"http://127.0.0.1:7788/baseUser/findAll",</w:t>
            </w:r>
          </w:p>
          <w:p w14:paraId="2C6F8DA6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lastRenderedPageBreak/>
              <w:t>data:{</w:t>
            </w:r>
            <w:proofErr w:type="gramEnd"/>
            <w:r w:rsidRPr="00F5500F">
              <w:rPr>
                <w:sz w:val="22"/>
              </w:rPr>
              <w:t>name:$(this).html()},</w:t>
            </w:r>
          </w:p>
          <w:p w14:paraId="4E99DFF6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//</w:t>
            </w:r>
            <w:proofErr w:type="spellStart"/>
            <w:proofErr w:type="gramStart"/>
            <w:r w:rsidRPr="00F5500F">
              <w:rPr>
                <w:sz w:val="22"/>
              </w:rPr>
              <w:t>global:false</w:t>
            </w:r>
            <w:proofErr w:type="spellEnd"/>
            <w:proofErr w:type="gramEnd"/>
            <w:r w:rsidRPr="00F5500F">
              <w:rPr>
                <w:sz w:val="22"/>
              </w:rPr>
              <w:t>,</w:t>
            </w:r>
          </w:p>
          <w:p w14:paraId="0031C53A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spellStart"/>
            <w:proofErr w:type="gramStart"/>
            <w:r w:rsidRPr="00F5500F">
              <w:rPr>
                <w:sz w:val="22"/>
              </w:rPr>
              <w:t>complete:function</w:t>
            </w:r>
            <w:proofErr w:type="spellEnd"/>
            <w:proofErr w:type="gramEnd"/>
            <w:r w:rsidRPr="00F5500F">
              <w:rPr>
                <w:sz w:val="22"/>
              </w:rPr>
              <w:t>(data){</w:t>
            </w:r>
          </w:p>
          <w:p w14:paraId="1067E1EB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 xml:space="preserve">3.3 </w:t>
            </w:r>
            <w:proofErr w:type="spellStart"/>
            <w:proofErr w:type="gramStart"/>
            <w:r w:rsidRPr="00F5500F">
              <w:rPr>
                <w:sz w:val="22"/>
              </w:rPr>
              <w:t>ajaxSend</w:t>
            </w:r>
            <w:proofErr w:type="spellEnd"/>
            <w:r w:rsidRPr="00F5500F">
              <w:rPr>
                <w:sz w:val="22"/>
              </w:rPr>
              <w:t>(</w:t>
            </w:r>
            <w:proofErr w:type="gramEnd"/>
            <w:r w:rsidRPr="00F5500F">
              <w:rPr>
                <w:sz w:val="22"/>
              </w:rPr>
              <w:t>)</w:t>
            </w:r>
          </w:p>
          <w:p w14:paraId="7C52AF6A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 xml:space="preserve">AJAX </w:t>
            </w:r>
            <w:r w:rsidRPr="00F5500F">
              <w:rPr>
                <w:rFonts w:hint="eastAsia"/>
                <w:sz w:val="22"/>
              </w:rPr>
              <w:t>请求发送前执行函数。</w:t>
            </w:r>
            <w:r w:rsidRPr="00F5500F">
              <w:rPr>
                <w:rFonts w:hint="eastAsia"/>
                <w:sz w:val="22"/>
              </w:rPr>
              <w:t xml:space="preserve">Ajax </w:t>
            </w:r>
            <w:r w:rsidRPr="00F5500F">
              <w:rPr>
                <w:rFonts w:hint="eastAsia"/>
                <w:sz w:val="22"/>
              </w:rPr>
              <w:t>事件。</w:t>
            </w:r>
          </w:p>
          <w:p w14:paraId="747B816D" w14:textId="68095711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spellStart"/>
            <w:r w:rsidRPr="00F5500F">
              <w:rPr>
                <w:rFonts w:hint="eastAsia"/>
                <w:sz w:val="22"/>
              </w:rPr>
              <w:t>XMLHttpRequest</w:t>
            </w:r>
            <w:proofErr w:type="spellEnd"/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对象和设置作为参数传递给回调函数。</w:t>
            </w:r>
          </w:p>
          <w:p w14:paraId="412137D2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 xml:space="preserve">AJAX </w:t>
            </w:r>
            <w:r w:rsidRPr="00F5500F">
              <w:rPr>
                <w:rFonts w:hint="eastAsia"/>
                <w:sz w:val="22"/>
              </w:rPr>
              <w:t>请求发送前显示信息</w:t>
            </w:r>
          </w:p>
          <w:p w14:paraId="32674BA1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 xml:space="preserve">3.4 </w:t>
            </w:r>
            <w:proofErr w:type="spellStart"/>
            <w:proofErr w:type="gramStart"/>
            <w:r w:rsidRPr="00F5500F">
              <w:rPr>
                <w:sz w:val="22"/>
              </w:rPr>
              <w:t>ajaxSuccess</w:t>
            </w:r>
            <w:proofErr w:type="spellEnd"/>
            <w:r w:rsidRPr="00F5500F">
              <w:rPr>
                <w:sz w:val="22"/>
              </w:rPr>
              <w:t>(</w:t>
            </w:r>
            <w:proofErr w:type="gramEnd"/>
            <w:r w:rsidRPr="00F5500F">
              <w:rPr>
                <w:sz w:val="22"/>
              </w:rPr>
              <w:t>)</w:t>
            </w:r>
          </w:p>
          <w:p w14:paraId="3FCD3F3F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 xml:space="preserve">AJAX </w:t>
            </w:r>
            <w:r w:rsidRPr="00F5500F">
              <w:rPr>
                <w:rFonts w:hint="eastAsia"/>
                <w:sz w:val="22"/>
              </w:rPr>
              <w:t>请求成功时执行函数。</w:t>
            </w:r>
            <w:r w:rsidRPr="00F5500F">
              <w:rPr>
                <w:rFonts w:hint="eastAsia"/>
                <w:sz w:val="22"/>
              </w:rPr>
              <w:t xml:space="preserve">Ajax </w:t>
            </w:r>
            <w:r w:rsidRPr="00F5500F">
              <w:rPr>
                <w:rFonts w:hint="eastAsia"/>
                <w:sz w:val="22"/>
              </w:rPr>
              <w:t>事件。</w:t>
            </w:r>
          </w:p>
          <w:p w14:paraId="62B04130" w14:textId="0C677EEF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spellStart"/>
            <w:r w:rsidRPr="00F5500F">
              <w:rPr>
                <w:rFonts w:hint="eastAsia"/>
                <w:sz w:val="22"/>
              </w:rPr>
              <w:t>XMLHttpRequest</w:t>
            </w:r>
            <w:proofErr w:type="spellEnd"/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对象和设置作为参数传递给回调函数。</w:t>
            </w:r>
          </w:p>
          <w:p w14:paraId="1EC1BA43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当</w:t>
            </w:r>
            <w:r w:rsidRPr="00F5500F">
              <w:rPr>
                <w:rFonts w:hint="eastAsia"/>
                <w:sz w:val="22"/>
              </w:rPr>
              <w:t xml:space="preserve"> AJAX </w:t>
            </w:r>
            <w:r w:rsidRPr="00F5500F">
              <w:rPr>
                <w:rFonts w:hint="eastAsia"/>
                <w:sz w:val="22"/>
              </w:rPr>
              <w:t>请求成功后显示消息</w:t>
            </w:r>
          </w:p>
          <w:p w14:paraId="09135E6E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 xml:space="preserve">3.5 </w:t>
            </w:r>
            <w:proofErr w:type="spellStart"/>
            <w:proofErr w:type="gramStart"/>
            <w:r w:rsidRPr="00F5500F">
              <w:rPr>
                <w:sz w:val="22"/>
              </w:rPr>
              <w:t>ajaxError</w:t>
            </w:r>
            <w:proofErr w:type="spellEnd"/>
            <w:r w:rsidRPr="00F5500F">
              <w:rPr>
                <w:sz w:val="22"/>
              </w:rPr>
              <w:t>(</w:t>
            </w:r>
            <w:proofErr w:type="gramEnd"/>
            <w:r w:rsidRPr="00F5500F">
              <w:rPr>
                <w:sz w:val="22"/>
              </w:rPr>
              <w:t>)</w:t>
            </w:r>
          </w:p>
          <w:p w14:paraId="471A5D61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 xml:space="preserve">AJAX </w:t>
            </w:r>
            <w:r w:rsidRPr="00F5500F">
              <w:rPr>
                <w:rFonts w:hint="eastAsia"/>
                <w:sz w:val="22"/>
              </w:rPr>
              <w:t>请求发生错误时执行函数。</w:t>
            </w:r>
            <w:r w:rsidRPr="00F5500F">
              <w:rPr>
                <w:rFonts w:hint="eastAsia"/>
                <w:sz w:val="22"/>
              </w:rPr>
              <w:t xml:space="preserve">Ajax </w:t>
            </w:r>
            <w:r w:rsidRPr="00F5500F">
              <w:rPr>
                <w:rFonts w:hint="eastAsia"/>
                <w:sz w:val="22"/>
              </w:rPr>
              <w:t>事件。</w:t>
            </w:r>
          </w:p>
          <w:p w14:paraId="324D2A39" w14:textId="22F84EE0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spellStart"/>
            <w:r w:rsidRPr="00F5500F">
              <w:rPr>
                <w:rFonts w:hint="eastAsia"/>
                <w:sz w:val="22"/>
              </w:rPr>
              <w:t>XMLHttpRequest</w:t>
            </w:r>
            <w:proofErr w:type="spellEnd"/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对象和设置作为参数传递给回调函数。捕捉到的错误可作为最后一个参数传递。</w:t>
            </w:r>
          </w:p>
          <w:p w14:paraId="69CD4C3F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 xml:space="preserve">3.6 </w:t>
            </w:r>
            <w:proofErr w:type="spellStart"/>
            <w:proofErr w:type="gramStart"/>
            <w:r w:rsidRPr="00F5500F">
              <w:rPr>
                <w:sz w:val="22"/>
              </w:rPr>
              <w:t>ajaxComplete</w:t>
            </w:r>
            <w:proofErr w:type="spellEnd"/>
            <w:r w:rsidRPr="00F5500F">
              <w:rPr>
                <w:sz w:val="22"/>
              </w:rPr>
              <w:t>(</w:t>
            </w:r>
            <w:proofErr w:type="gramEnd"/>
            <w:r w:rsidRPr="00F5500F">
              <w:rPr>
                <w:sz w:val="22"/>
              </w:rPr>
              <w:t>)</w:t>
            </w:r>
          </w:p>
          <w:p w14:paraId="03F301C7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 xml:space="preserve">AJAX </w:t>
            </w:r>
            <w:r w:rsidRPr="00F5500F">
              <w:rPr>
                <w:rFonts w:hint="eastAsia"/>
                <w:sz w:val="22"/>
              </w:rPr>
              <w:t>请求完成时执行函数。</w:t>
            </w:r>
            <w:r w:rsidRPr="00F5500F">
              <w:rPr>
                <w:rFonts w:hint="eastAsia"/>
                <w:sz w:val="22"/>
              </w:rPr>
              <w:t xml:space="preserve">Ajax </w:t>
            </w:r>
            <w:r w:rsidRPr="00F5500F">
              <w:rPr>
                <w:rFonts w:hint="eastAsia"/>
                <w:sz w:val="22"/>
              </w:rPr>
              <w:t>事件。</w:t>
            </w:r>
          </w:p>
          <w:p w14:paraId="1C97F08F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spellStart"/>
            <w:r w:rsidRPr="00F5500F">
              <w:rPr>
                <w:rFonts w:hint="eastAsia"/>
                <w:sz w:val="22"/>
              </w:rPr>
              <w:t>XMLHttpRequest</w:t>
            </w:r>
            <w:proofErr w:type="spellEnd"/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对象和设置作为参数传递给回调函数。</w:t>
            </w:r>
          </w:p>
          <w:p w14:paraId="118736C3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 xml:space="preserve">for(var </w:t>
            </w:r>
            <w:proofErr w:type="spellStart"/>
            <w:r w:rsidRPr="00F5500F">
              <w:rPr>
                <w:rFonts w:hint="eastAsia"/>
                <w:sz w:val="22"/>
              </w:rPr>
              <w:t>i</w:t>
            </w:r>
            <w:proofErr w:type="spellEnd"/>
            <w:r w:rsidRPr="00F5500F">
              <w:rPr>
                <w:rFonts w:hint="eastAsia"/>
                <w:sz w:val="22"/>
              </w:rPr>
              <w:t>=0;i&lt;999999999;i++){//</w:t>
            </w:r>
            <w:r w:rsidRPr="00F5500F">
              <w:rPr>
                <w:rFonts w:hint="eastAsia"/>
                <w:sz w:val="22"/>
              </w:rPr>
              <w:t>模拟超长时间</w:t>
            </w:r>
          </w:p>
          <w:p w14:paraId="0B4C806E" w14:textId="0C55272C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var sum=</w:t>
            </w:r>
            <w:proofErr w:type="spellStart"/>
            <w:r w:rsidRPr="00F5500F">
              <w:rPr>
                <w:sz w:val="22"/>
              </w:rPr>
              <w:t>Math.pow</w:t>
            </w:r>
            <w:proofErr w:type="spellEnd"/>
            <w:r w:rsidRPr="00F5500F">
              <w:rPr>
                <w:sz w:val="22"/>
              </w:rPr>
              <w:t>(</w:t>
            </w:r>
            <w:proofErr w:type="spellStart"/>
            <w:proofErr w:type="gramStart"/>
            <w:r w:rsidRPr="00F5500F">
              <w:rPr>
                <w:sz w:val="22"/>
              </w:rPr>
              <w:t>i,i</w:t>
            </w:r>
            <w:proofErr w:type="spellEnd"/>
            <w:proofErr w:type="gramEnd"/>
            <w:r w:rsidRPr="00F5500F">
              <w:rPr>
                <w:sz w:val="22"/>
              </w:rPr>
              <w:t>)</w:t>
            </w:r>
            <w:proofErr w:type="spellStart"/>
            <w:r w:rsidRPr="00F5500F">
              <w:rPr>
                <w:sz w:val="22"/>
              </w:rPr>
              <w:t>Math.pow</w:t>
            </w:r>
            <w:proofErr w:type="spellEnd"/>
            <w:r w:rsidRPr="00F5500F">
              <w:rPr>
                <w:sz w:val="22"/>
              </w:rPr>
              <w:t>(</w:t>
            </w:r>
            <w:proofErr w:type="spellStart"/>
            <w:r w:rsidRPr="00F5500F">
              <w:rPr>
                <w:sz w:val="22"/>
              </w:rPr>
              <w:t>i,i</w:t>
            </w:r>
            <w:proofErr w:type="spellEnd"/>
            <w:r w:rsidRPr="00F5500F">
              <w:rPr>
                <w:sz w:val="22"/>
              </w:rPr>
              <w:t>)</w:t>
            </w:r>
          </w:p>
          <w:p w14:paraId="1441EE7E" w14:textId="77777777" w:rsid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</w:t>
            </w:r>
          </w:p>
          <w:p w14:paraId="2D59BA37" w14:textId="406711B1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b/>
                <w:bCs/>
                <w:sz w:val="22"/>
              </w:rPr>
            </w:pPr>
            <w:r w:rsidRPr="00F5500F">
              <w:rPr>
                <w:rFonts w:hint="eastAsia"/>
                <w:b/>
                <w:bCs/>
                <w:sz w:val="22"/>
              </w:rPr>
              <w:t>速写接口</w:t>
            </w:r>
          </w:p>
          <w:p w14:paraId="6649ABC4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速写接口使用起来相对简单一些，可以理解为速写接口是对低级别接口的封装</w:t>
            </w:r>
          </w:p>
          <w:p w14:paraId="41632FFD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在</w:t>
            </w:r>
            <w:r w:rsidRPr="00F5500F">
              <w:rPr>
                <w:rFonts w:hint="eastAsia"/>
                <w:sz w:val="22"/>
              </w:rPr>
              <w:t>jQuery</w:t>
            </w:r>
            <w:r w:rsidRPr="00F5500F">
              <w:rPr>
                <w:rFonts w:hint="eastAsia"/>
                <w:sz w:val="22"/>
              </w:rPr>
              <w:t>中，</w:t>
            </w:r>
            <w:r w:rsidRPr="00F5500F">
              <w:rPr>
                <w:rFonts w:hint="eastAsia"/>
                <w:sz w:val="22"/>
              </w:rPr>
              <w:t>$.ajax()</w:t>
            </w:r>
            <w:r w:rsidRPr="00F5500F">
              <w:rPr>
                <w:rFonts w:hint="eastAsia"/>
                <w:sz w:val="22"/>
              </w:rPr>
              <w:t>方法属于</w:t>
            </w:r>
            <w:proofErr w:type="gramStart"/>
            <w:r w:rsidRPr="00F5500F">
              <w:rPr>
                <w:rFonts w:hint="eastAsia"/>
                <w:sz w:val="22"/>
              </w:rPr>
              <w:t>最</w:t>
            </w:r>
            <w:proofErr w:type="gramEnd"/>
            <w:r w:rsidRPr="00F5500F">
              <w:rPr>
                <w:rFonts w:hint="eastAsia"/>
                <w:sz w:val="22"/>
              </w:rPr>
              <w:t>底层的方法，第</w:t>
            </w:r>
            <w:r w:rsidRPr="00F5500F">
              <w:rPr>
                <w:rFonts w:hint="eastAsia"/>
                <w:sz w:val="22"/>
              </w:rPr>
              <w:t>2</w:t>
            </w:r>
            <w:r w:rsidRPr="00F5500F">
              <w:rPr>
                <w:rFonts w:hint="eastAsia"/>
                <w:sz w:val="22"/>
              </w:rPr>
              <w:t>层是</w:t>
            </w:r>
            <w:r w:rsidRPr="00F5500F">
              <w:rPr>
                <w:rFonts w:hint="eastAsia"/>
                <w:sz w:val="22"/>
              </w:rPr>
              <w:t>load()</w:t>
            </w:r>
            <w:r w:rsidRPr="00F5500F">
              <w:rPr>
                <w:rFonts w:hint="eastAsia"/>
                <w:sz w:val="22"/>
              </w:rPr>
              <w:t>，</w:t>
            </w:r>
            <w:r w:rsidRPr="00F5500F">
              <w:rPr>
                <w:rFonts w:hint="eastAsia"/>
                <w:sz w:val="22"/>
              </w:rPr>
              <w:t>$.get()</w:t>
            </w:r>
            <w:r w:rsidRPr="00F5500F">
              <w:rPr>
                <w:rFonts w:hint="eastAsia"/>
                <w:sz w:val="22"/>
              </w:rPr>
              <w:t>，和</w:t>
            </w:r>
            <w:r w:rsidRPr="00F5500F">
              <w:rPr>
                <w:rFonts w:hint="eastAsia"/>
                <w:sz w:val="22"/>
              </w:rPr>
              <w:t>$.post()</w:t>
            </w:r>
            <w:r w:rsidRPr="00F5500F">
              <w:rPr>
                <w:rFonts w:hint="eastAsia"/>
                <w:sz w:val="22"/>
              </w:rPr>
              <w:t>，第</w:t>
            </w:r>
            <w:r w:rsidRPr="00F5500F">
              <w:rPr>
                <w:rFonts w:hint="eastAsia"/>
                <w:sz w:val="22"/>
              </w:rPr>
              <w:t>3</w:t>
            </w:r>
            <w:r w:rsidRPr="00F5500F">
              <w:rPr>
                <w:rFonts w:hint="eastAsia"/>
                <w:sz w:val="22"/>
              </w:rPr>
              <w:t>层是</w:t>
            </w:r>
            <w:r w:rsidRPr="00F5500F">
              <w:rPr>
                <w:rFonts w:hint="eastAsia"/>
                <w:sz w:val="22"/>
              </w:rPr>
              <w:t>$.</w:t>
            </w:r>
            <w:proofErr w:type="spellStart"/>
            <w:r w:rsidRPr="00F5500F">
              <w:rPr>
                <w:rFonts w:hint="eastAsia"/>
                <w:sz w:val="22"/>
              </w:rPr>
              <w:t>getJSON</w:t>
            </w:r>
            <w:proofErr w:type="spellEnd"/>
            <w:r w:rsidRPr="00F5500F">
              <w:rPr>
                <w:rFonts w:hint="eastAsia"/>
                <w:sz w:val="22"/>
              </w:rPr>
              <w:t>()</w:t>
            </w:r>
            <w:r w:rsidRPr="00F5500F">
              <w:rPr>
                <w:rFonts w:hint="eastAsia"/>
                <w:sz w:val="22"/>
              </w:rPr>
              <w:t>方法。</w:t>
            </w:r>
          </w:p>
          <w:p w14:paraId="1534C1C6" w14:textId="4D1E9CCD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get(</w:t>
            </w:r>
            <w:proofErr w:type="gramEnd"/>
            <w:r w:rsidRPr="00F5500F">
              <w:rPr>
                <w:sz w:val="22"/>
              </w:rPr>
              <w:t>)</w:t>
            </w:r>
          </w:p>
          <w:p w14:paraId="23FA79A3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通过远程</w:t>
            </w:r>
            <w:r w:rsidRPr="00F5500F">
              <w:rPr>
                <w:rFonts w:hint="eastAsia"/>
                <w:sz w:val="22"/>
              </w:rPr>
              <w:t xml:space="preserve"> HTTP GET </w:t>
            </w:r>
            <w:r w:rsidRPr="00F5500F">
              <w:rPr>
                <w:rFonts w:hint="eastAsia"/>
                <w:sz w:val="22"/>
              </w:rPr>
              <w:t>请求载入信息</w:t>
            </w:r>
            <w:proofErr w:type="spellStart"/>
            <w:r w:rsidRPr="00F5500F">
              <w:rPr>
                <w:rFonts w:hint="eastAsia"/>
                <w:sz w:val="22"/>
              </w:rPr>
              <w:t>url</w:t>
            </w:r>
            <w:proofErr w:type="spellEnd"/>
            <w:r w:rsidRPr="00F5500F">
              <w:rPr>
                <w:rFonts w:hint="eastAsia"/>
                <w:sz w:val="22"/>
              </w:rPr>
              <w:t>,[data],[</w:t>
            </w:r>
            <w:proofErr w:type="spellStart"/>
            <w:r w:rsidRPr="00F5500F">
              <w:rPr>
                <w:rFonts w:hint="eastAsia"/>
                <w:sz w:val="22"/>
              </w:rPr>
              <w:t>successCallback</w:t>
            </w:r>
            <w:proofErr w:type="spellEnd"/>
            <w:r w:rsidRPr="00F5500F">
              <w:rPr>
                <w:rFonts w:hint="eastAsia"/>
                <w:sz w:val="22"/>
              </w:rPr>
              <w:t>],[</w:t>
            </w:r>
            <w:proofErr w:type="spellStart"/>
            <w:r w:rsidRPr="00F5500F">
              <w:rPr>
                <w:rFonts w:hint="eastAsia"/>
                <w:sz w:val="22"/>
              </w:rPr>
              <w:t>dataType</w:t>
            </w:r>
            <w:proofErr w:type="spellEnd"/>
            <w:r w:rsidRPr="00F5500F">
              <w:rPr>
                <w:rFonts w:hint="eastAsia"/>
                <w:sz w:val="22"/>
              </w:rPr>
              <w:t>]</w:t>
            </w:r>
          </w:p>
          <w:p w14:paraId="5AAC5294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 xml:space="preserve">4.2 </w:t>
            </w:r>
            <w:proofErr w:type="gramStart"/>
            <w:r w:rsidRPr="00F5500F">
              <w:rPr>
                <w:sz w:val="22"/>
              </w:rPr>
              <w:t>post(</w:t>
            </w:r>
            <w:proofErr w:type="gramEnd"/>
            <w:r w:rsidRPr="00F5500F">
              <w:rPr>
                <w:sz w:val="22"/>
              </w:rPr>
              <w:t>)</w:t>
            </w:r>
          </w:p>
          <w:p w14:paraId="1FE8CBFD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通过远程</w:t>
            </w:r>
            <w:r w:rsidRPr="00F5500F">
              <w:rPr>
                <w:rFonts w:hint="eastAsia"/>
                <w:sz w:val="22"/>
              </w:rPr>
              <w:t xml:space="preserve"> HTTP POST </w:t>
            </w:r>
            <w:r w:rsidRPr="00F5500F">
              <w:rPr>
                <w:rFonts w:hint="eastAsia"/>
                <w:sz w:val="22"/>
              </w:rPr>
              <w:t>请求载入信息</w:t>
            </w:r>
            <w:proofErr w:type="spellStart"/>
            <w:r w:rsidRPr="00F5500F">
              <w:rPr>
                <w:rFonts w:hint="eastAsia"/>
                <w:sz w:val="22"/>
              </w:rPr>
              <w:t>url</w:t>
            </w:r>
            <w:proofErr w:type="spellEnd"/>
            <w:r w:rsidRPr="00F5500F">
              <w:rPr>
                <w:rFonts w:hint="eastAsia"/>
                <w:sz w:val="22"/>
              </w:rPr>
              <w:t>,[data],[</w:t>
            </w:r>
            <w:proofErr w:type="spellStart"/>
            <w:r w:rsidRPr="00F5500F">
              <w:rPr>
                <w:rFonts w:hint="eastAsia"/>
                <w:sz w:val="22"/>
              </w:rPr>
              <w:t>successCallback</w:t>
            </w:r>
            <w:proofErr w:type="spellEnd"/>
            <w:r w:rsidRPr="00F5500F">
              <w:rPr>
                <w:rFonts w:hint="eastAsia"/>
                <w:sz w:val="22"/>
              </w:rPr>
              <w:t>],[</w:t>
            </w:r>
            <w:proofErr w:type="spellStart"/>
            <w:r w:rsidRPr="00F5500F">
              <w:rPr>
                <w:rFonts w:hint="eastAsia"/>
                <w:sz w:val="22"/>
              </w:rPr>
              <w:t>dataType</w:t>
            </w:r>
            <w:proofErr w:type="spellEnd"/>
            <w:r w:rsidRPr="00F5500F">
              <w:rPr>
                <w:rFonts w:hint="eastAsia"/>
                <w:sz w:val="22"/>
              </w:rPr>
              <w:t>]</w:t>
            </w:r>
          </w:p>
          <w:p w14:paraId="40E662AE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url:</w:t>
            </w:r>
            <w:r w:rsidRPr="00F5500F">
              <w:rPr>
                <w:rFonts w:hint="eastAsia"/>
                <w:sz w:val="22"/>
              </w:rPr>
              <w:t>发送请求地址。</w:t>
            </w:r>
          </w:p>
          <w:p w14:paraId="616488C6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data:</w:t>
            </w:r>
            <w:r w:rsidRPr="00F5500F">
              <w:rPr>
                <w:rFonts w:hint="eastAsia"/>
                <w:sz w:val="22"/>
              </w:rPr>
              <w:t>待发送</w:t>
            </w:r>
            <w:r w:rsidRPr="00F5500F">
              <w:rPr>
                <w:rFonts w:hint="eastAsia"/>
                <w:sz w:val="22"/>
              </w:rPr>
              <w:t xml:space="preserve"> Key/value </w:t>
            </w:r>
            <w:r w:rsidRPr="00F5500F">
              <w:rPr>
                <w:rFonts w:hint="eastAsia"/>
                <w:sz w:val="22"/>
              </w:rPr>
              <w:t>参数。</w:t>
            </w:r>
          </w:p>
          <w:p w14:paraId="68DFEC6B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callback:</w:t>
            </w:r>
            <w:r w:rsidRPr="00F5500F">
              <w:rPr>
                <w:rFonts w:hint="eastAsia"/>
                <w:sz w:val="22"/>
              </w:rPr>
              <w:t>发送成功时回调函数。</w:t>
            </w:r>
          </w:p>
          <w:p w14:paraId="717DB290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type:</w:t>
            </w:r>
            <w:r w:rsidRPr="00F5500F">
              <w:rPr>
                <w:rFonts w:hint="eastAsia"/>
                <w:sz w:val="22"/>
              </w:rPr>
              <w:t>返回内容格式，</w:t>
            </w:r>
            <w:r w:rsidRPr="00F5500F">
              <w:rPr>
                <w:rFonts w:hint="eastAsia"/>
                <w:sz w:val="22"/>
              </w:rPr>
              <w:t xml:space="preserve">xml, html, script, </w:t>
            </w:r>
            <w:proofErr w:type="spellStart"/>
            <w:r w:rsidRPr="00F5500F">
              <w:rPr>
                <w:rFonts w:hint="eastAsia"/>
                <w:sz w:val="22"/>
              </w:rPr>
              <w:t>json</w:t>
            </w:r>
            <w:proofErr w:type="spellEnd"/>
            <w:r w:rsidRPr="00F5500F">
              <w:rPr>
                <w:rFonts w:hint="eastAsia"/>
                <w:sz w:val="22"/>
              </w:rPr>
              <w:t>, text, _default</w:t>
            </w:r>
            <w:r w:rsidRPr="00F5500F">
              <w:rPr>
                <w:rFonts w:hint="eastAsia"/>
                <w:sz w:val="22"/>
              </w:rPr>
              <w:t>。</w:t>
            </w:r>
          </w:p>
          <w:p w14:paraId="34605664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&lt;/script&gt;</w:t>
            </w:r>
          </w:p>
          <w:p w14:paraId="6EDEFAB0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&lt;/body&gt;</w:t>
            </w:r>
          </w:p>
          <w:p w14:paraId="7B443343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&lt;/html&gt;</w:t>
            </w:r>
          </w:p>
          <w:p w14:paraId="026F7EF7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$.get</w:t>
            </w:r>
            <w:proofErr w:type="gramEnd"/>
            <w:r w:rsidRPr="00F5500F">
              <w:rPr>
                <w:sz w:val="22"/>
              </w:rPr>
              <w:t>("</w:t>
            </w:r>
            <w:proofErr w:type="spellStart"/>
            <w:r w:rsidRPr="00F5500F">
              <w:rPr>
                <w:sz w:val="22"/>
              </w:rPr>
              <w:t>test.php</w:t>
            </w:r>
            <w:proofErr w:type="spellEnd"/>
            <w:r w:rsidRPr="00F5500F">
              <w:rPr>
                <w:sz w:val="22"/>
              </w:rPr>
              <w:t>");</w:t>
            </w:r>
          </w:p>
          <w:p w14:paraId="0A667352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$.get</w:t>
            </w:r>
            <w:proofErr w:type="gramEnd"/>
            <w:r w:rsidRPr="00F5500F">
              <w:rPr>
                <w:sz w:val="22"/>
              </w:rPr>
              <w:t>("</w:t>
            </w:r>
            <w:proofErr w:type="spellStart"/>
            <w:r w:rsidRPr="00F5500F">
              <w:rPr>
                <w:sz w:val="22"/>
              </w:rPr>
              <w:t>test.php</w:t>
            </w:r>
            <w:proofErr w:type="spellEnd"/>
            <w:r w:rsidRPr="00F5500F">
              <w:rPr>
                <w:sz w:val="22"/>
              </w:rPr>
              <w:t>", { name: "John", time: "2pm" } );</w:t>
            </w:r>
          </w:p>
          <w:p w14:paraId="1762BD00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$.get</w:t>
            </w:r>
            <w:proofErr w:type="gramEnd"/>
            <w:r w:rsidRPr="00F5500F">
              <w:rPr>
                <w:sz w:val="22"/>
              </w:rPr>
              <w:t>("</w:t>
            </w:r>
            <w:proofErr w:type="spellStart"/>
            <w:r w:rsidRPr="00F5500F">
              <w:rPr>
                <w:sz w:val="22"/>
              </w:rPr>
              <w:t>test.php</w:t>
            </w:r>
            <w:proofErr w:type="spellEnd"/>
            <w:r w:rsidRPr="00F5500F">
              <w:rPr>
                <w:sz w:val="22"/>
              </w:rPr>
              <w:t>", function(data){</w:t>
            </w:r>
          </w:p>
          <w:p w14:paraId="41F979EA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alert(</w:t>
            </w:r>
            <w:proofErr w:type="gramEnd"/>
            <w:r w:rsidRPr="00F5500F">
              <w:rPr>
                <w:sz w:val="22"/>
              </w:rPr>
              <w:t>"Data Loaded: " + data);</w:t>
            </w:r>
          </w:p>
          <w:p w14:paraId="1AC6D732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});</w:t>
            </w:r>
          </w:p>
          <w:p w14:paraId="593A5867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$.get</w:t>
            </w:r>
            <w:proofErr w:type="gramEnd"/>
            <w:r w:rsidRPr="00F5500F">
              <w:rPr>
                <w:sz w:val="22"/>
              </w:rPr>
              <w:t>("</w:t>
            </w:r>
            <w:proofErr w:type="spellStart"/>
            <w:r w:rsidRPr="00F5500F">
              <w:rPr>
                <w:sz w:val="22"/>
              </w:rPr>
              <w:t>test.cgi</w:t>
            </w:r>
            <w:proofErr w:type="spellEnd"/>
            <w:r w:rsidRPr="00F5500F">
              <w:rPr>
                <w:sz w:val="22"/>
              </w:rPr>
              <w:t>", { name: "John", time: "2pm" },</w:t>
            </w:r>
          </w:p>
          <w:p w14:paraId="2E5E4CF2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function(data</w:t>
            </w:r>
            <w:proofErr w:type="gramStart"/>
            <w:r w:rsidRPr="00F5500F">
              <w:rPr>
                <w:sz w:val="22"/>
              </w:rPr>
              <w:t>){</w:t>
            </w:r>
            <w:proofErr w:type="gramEnd"/>
          </w:p>
          <w:p w14:paraId="72BABE79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alert(</w:t>
            </w:r>
            <w:proofErr w:type="gramEnd"/>
            <w:r w:rsidRPr="00F5500F">
              <w:rPr>
                <w:sz w:val="22"/>
              </w:rPr>
              <w:t>"Data Loaded: " + data);</w:t>
            </w:r>
          </w:p>
          <w:p w14:paraId="012A0AA4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});</w:t>
            </w:r>
          </w:p>
          <w:p w14:paraId="44E6F199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$.post</w:t>
            </w:r>
            <w:proofErr w:type="gramEnd"/>
            <w:r w:rsidRPr="00F5500F">
              <w:rPr>
                <w:sz w:val="22"/>
              </w:rPr>
              <w:t>("</w:t>
            </w:r>
            <w:proofErr w:type="spellStart"/>
            <w:r w:rsidRPr="00F5500F">
              <w:rPr>
                <w:sz w:val="22"/>
              </w:rPr>
              <w:t>test.php</w:t>
            </w:r>
            <w:proofErr w:type="spellEnd"/>
            <w:r w:rsidRPr="00F5500F">
              <w:rPr>
                <w:sz w:val="22"/>
              </w:rPr>
              <w:t>");</w:t>
            </w:r>
          </w:p>
          <w:p w14:paraId="6ACF4103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$.post</w:t>
            </w:r>
            <w:proofErr w:type="gramEnd"/>
            <w:r w:rsidRPr="00F5500F">
              <w:rPr>
                <w:sz w:val="22"/>
              </w:rPr>
              <w:t>("</w:t>
            </w:r>
            <w:proofErr w:type="spellStart"/>
            <w:r w:rsidRPr="00F5500F">
              <w:rPr>
                <w:sz w:val="22"/>
              </w:rPr>
              <w:t>test.php</w:t>
            </w:r>
            <w:proofErr w:type="spellEnd"/>
            <w:r w:rsidRPr="00F5500F">
              <w:rPr>
                <w:sz w:val="22"/>
              </w:rPr>
              <w:t>", { name: "John", time: "2pm" } );</w:t>
            </w:r>
          </w:p>
          <w:p w14:paraId="2BFE11DE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$.post</w:t>
            </w:r>
            <w:proofErr w:type="gramEnd"/>
            <w:r w:rsidRPr="00F5500F">
              <w:rPr>
                <w:sz w:val="22"/>
              </w:rPr>
              <w:t>("</w:t>
            </w:r>
            <w:proofErr w:type="spellStart"/>
            <w:r w:rsidRPr="00F5500F">
              <w:rPr>
                <w:sz w:val="22"/>
              </w:rPr>
              <w:t>test.php</w:t>
            </w:r>
            <w:proofErr w:type="spellEnd"/>
            <w:r w:rsidRPr="00F5500F">
              <w:rPr>
                <w:sz w:val="22"/>
              </w:rPr>
              <w:t>", { 'choices[]': ["Jon", "Susan"] });</w:t>
            </w:r>
          </w:p>
          <w:p w14:paraId="4D003C34" w14:textId="67F22B6A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$.post</w:t>
            </w:r>
            <w:proofErr w:type="gramEnd"/>
            <w:r w:rsidRPr="00F5500F">
              <w:rPr>
                <w:sz w:val="22"/>
              </w:rPr>
              <w:t>("</w:t>
            </w:r>
            <w:proofErr w:type="spellStart"/>
            <w:r w:rsidRPr="00F5500F">
              <w:rPr>
                <w:sz w:val="22"/>
              </w:rPr>
              <w:t>test.php</w:t>
            </w:r>
            <w:proofErr w:type="spellEnd"/>
            <w:r w:rsidRPr="00F5500F">
              <w:rPr>
                <w:sz w:val="22"/>
              </w:rPr>
              <w:t>", $("</w:t>
            </w:r>
            <w:proofErr w:type="spellStart"/>
            <w:r w:rsidRPr="00F5500F">
              <w:rPr>
                <w:sz w:val="22"/>
              </w:rPr>
              <w:t>testform</w:t>
            </w:r>
            <w:proofErr w:type="spellEnd"/>
            <w:r w:rsidRPr="00F5500F">
              <w:rPr>
                <w:sz w:val="22"/>
              </w:rPr>
              <w:t>").serialize());</w:t>
            </w:r>
          </w:p>
          <w:p w14:paraId="1D126678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向页面</w:t>
            </w:r>
            <w:r w:rsidRPr="00F5500F">
              <w:rPr>
                <w:rFonts w:hint="eastAsia"/>
                <w:sz w:val="22"/>
              </w:rPr>
              <w:t xml:space="preserve"> </w:t>
            </w:r>
            <w:proofErr w:type="spellStart"/>
            <w:r w:rsidRPr="00F5500F">
              <w:rPr>
                <w:rFonts w:hint="eastAsia"/>
                <w:sz w:val="22"/>
              </w:rPr>
              <w:t>test.php</w:t>
            </w:r>
            <w:proofErr w:type="spellEnd"/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发送数据，并输出结果（</w:t>
            </w:r>
            <w:r w:rsidRPr="00F5500F">
              <w:rPr>
                <w:rFonts w:hint="eastAsia"/>
                <w:sz w:val="22"/>
              </w:rPr>
              <w:t xml:space="preserve">HTML </w:t>
            </w:r>
            <w:r w:rsidRPr="00F5500F">
              <w:rPr>
                <w:rFonts w:hint="eastAsia"/>
                <w:sz w:val="22"/>
              </w:rPr>
              <w:t>或</w:t>
            </w:r>
            <w:r w:rsidRPr="00F5500F">
              <w:rPr>
                <w:rFonts w:hint="eastAsia"/>
                <w:sz w:val="22"/>
              </w:rPr>
              <w:t xml:space="preserve"> XML</w:t>
            </w:r>
            <w:r w:rsidRPr="00F5500F">
              <w:rPr>
                <w:rFonts w:hint="eastAsia"/>
                <w:sz w:val="22"/>
              </w:rPr>
              <w:t>，取决于所返回的内容）：</w:t>
            </w:r>
          </w:p>
          <w:p w14:paraId="65F1B952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lastRenderedPageBreak/>
              <w:t>获得</w:t>
            </w:r>
            <w:r w:rsidRPr="00F5500F">
              <w:rPr>
                <w:rFonts w:hint="eastAsia"/>
                <w:sz w:val="22"/>
              </w:rPr>
              <w:t xml:space="preserve"> </w:t>
            </w:r>
            <w:proofErr w:type="spellStart"/>
            <w:r w:rsidRPr="00F5500F">
              <w:rPr>
                <w:rFonts w:hint="eastAsia"/>
                <w:sz w:val="22"/>
              </w:rPr>
              <w:t>test.php</w:t>
            </w:r>
            <w:proofErr w:type="spellEnd"/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页面的内容，并存储为</w:t>
            </w:r>
            <w:r w:rsidRPr="00F5500F">
              <w:rPr>
                <w:rFonts w:hint="eastAsia"/>
                <w:sz w:val="22"/>
              </w:rPr>
              <w:t xml:space="preserve"> </w:t>
            </w:r>
            <w:proofErr w:type="spellStart"/>
            <w:r w:rsidRPr="00F5500F">
              <w:rPr>
                <w:rFonts w:hint="eastAsia"/>
                <w:sz w:val="22"/>
              </w:rPr>
              <w:t>XMLHttpResponse</w:t>
            </w:r>
            <w:proofErr w:type="spellEnd"/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对象，并通过</w:t>
            </w:r>
            <w:r w:rsidRPr="00F5500F">
              <w:rPr>
                <w:rFonts w:hint="eastAsia"/>
                <w:sz w:val="22"/>
              </w:rPr>
              <w:t xml:space="preserve"> process() </w:t>
            </w:r>
            <w:r w:rsidRPr="00F5500F">
              <w:rPr>
                <w:rFonts w:hint="eastAsia"/>
                <w:sz w:val="22"/>
              </w:rPr>
              <w:t>这个</w:t>
            </w:r>
            <w:r w:rsidRPr="00F5500F">
              <w:rPr>
                <w:rFonts w:hint="eastAsia"/>
                <w:sz w:val="22"/>
              </w:rPr>
              <w:t xml:space="preserve"> JavaScript </w:t>
            </w:r>
            <w:r w:rsidRPr="00F5500F">
              <w:rPr>
                <w:rFonts w:hint="eastAsia"/>
                <w:sz w:val="22"/>
              </w:rPr>
              <w:t>函数进行处理：</w:t>
            </w:r>
          </w:p>
          <w:p w14:paraId="055F73AE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获得</w:t>
            </w:r>
            <w:r w:rsidRPr="00F5500F">
              <w:rPr>
                <w:rFonts w:hint="eastAsia"/>
                <w:sz w:val="22"/>
              </w:rPr>
              <w:t xml:space="preserve"> </w:t>
            </w:r>
            <w:proofErr w:type="spellStart"/>
            <w:r w:rsidRPr="00F5500F">
              <w:rPr>
                <w:rFonts w:hint="eastAsia"/>
                <w:sz w:val="22"/>
              </w:rPr>
              <w:t>test.php</w:t>
            </w:r>
            <w:proofErr w:type="spellEnd"/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页面返回的</w:t>
            </w:r>
            <w:r w:rsidRPr="00F5500F">
              <w:rPr>
                <w:rFonts w:hint="eastAsia"/>
                <w:sz w:val="22"/>
              </w:rPr>
              <w:t xml:space="preserve"> </w:t>
            </w:r>
            <w:proofErr w:type="spellStart"/>
            <w:r w:rsidRPr="00F5500F">
              <w:rPr>
                <w:rFonts w:hint="eastAsia"/>
                <w:sz w:val="22"/>
              </w:rPr>
              <w:t>json</w:t>
            </w:r>
            <w:proofErr w:type="spellEnd"/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格式的内容：</w:t>
            </w:r>
          </w:p>
          <w:p w14:paraId="39E59B79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携带</w:t>
            </w:r>
            <w:r w:rsidRPr="00F5500F">
              <w:rPr>
                <w:rFonts w:hint="eastAsia"/>
                <w:sz w:val="22"/>
              </w:rPr>
              <w:t>token</w:t>
            </w:r>
            <w:r w:rsidRPr="00F5500F">
              <w:rPr>
                <w:rFonts w:hint="eastAsia"/>
                <w:sz w:val="22"/>
              </w:rPr>
              <w:t>请求后台服务器数据</w:t>
            </w:r>
            <w:r w:rsidRPr="00F5500F">
              <w:rPr>
                <w:rFonts w:hint="eastAsia"/>
                <w:sz w:val="22"/>
              </w:rPr>
              <w:t>:</w:t>
            </w:r>
          </w:p>
          <w:p w14:paraId="388A52D0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 xml:space="preserve">4.3 </w:t>
            </w:r>
            <w:proofErr w:type="spellStart"/>
            <w:proofErr w:type="gramStart"/>
            <w:r w:rsidRPr="00F5500F">
              <w:rPr>
                <w:sz w:val="22"/>
              </w:rPr>
              <w:t>getJson</w:t>
            </w:r>
            <w:proofErr w:type="spellEnd"/>
            <w:r w:rsidRPr="00F5500F">
              <w:rPr>
                <w:sz w:val="22"/>
              </w:rPr>
              <w:t>(</w:t>
            </w:r>
            <w:proofErr w:type="gramEnd"/>
            <w:r w:rsidRPr="00F5500F">
              <w:rPr>
                <w:sz w:val="22"/>
              </w:rPr>
              <w:t>)</w:t>
            </w:r>
          </w:p>
          <w:p w14:paraId="2D97D7F2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通过</w:t>
            </w:r>
            <w:r w:rsidRPr="00F5500F">
              <w:rPr>
                <w:rFonts w:hint="eastAsia"/>
                <w:sz w:val="22"/>
              </w:rPr>
              <w:t xml:space="preserve"> HTTP GET </w:t>
            </w:r>
            <w:r w:rsidRPr="00F5500F">
              <w:rPr>
                <w:rFonts w:hint="eastAsia"/>
                <w:sz w:val="22"/>
              </w:rPr>
              <w:t>请求载入</w:t>
            </w:r>
            <w:r w:rsidRPr="00F5500F">
              <w:rPr>
                <w:rFonts w:hint="eastAsia"/>
                <w:sz w:val="22"/>
              </w:rPr>
              <w:t xml:space="preserve"> JSON </w:t>
            </w:r>
            <w:r w:rsidRPr="00F5500F">
              <w:rPr>
                <w:rFonts w:hint="eastAsia"/>
                <w:sz w:val="22"/>
              </w:rPr>
              <w:t>数据</w:t>
            </w:r>
          </w:p>
          <w:p w14:paraId="35442559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spellStart"/>
            <w:proofErr w:type="gramStart"/>
            <w:r w:rsidRPr="00F5500F">
              <w:rPr>
                <w:sz w:val="22"/>
              </w:rPr>
              <w:t>url</w:t>
            </w:r>
            <w:proofErr w:type="spellEnd"/>
            <w:r w:rsidRPr="00F5500F">
              <w:rPr>
                <w:sz w:val="22"/>
              </w:rPr>
              <w:t>,[</w:t>
            </w:r>
            <w:proofErr w:type="gramEnd"/>
            <w:r w:rsidRPr="00F5500F">
              <w:rPr>
                <w:sz w:val="22"/>
              </w:rPr>
              <w:t>data],[callback]</w:t>
            </w:r>
          </w:p>
          <w:p w14:paraId="12599749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url:</w:t>
            </w:r>
            <w:r w:rsidRPr="00F5500F">
              <w:rPr>
                <w:rFonts w:hint="eastAsia"/>
                <w:sz w:val="22"/>
              </w:rPr>
              <w:t>发送请求地址。</w:t>
            </w:r>
          </w:p>
          <w:p w14:paraId="120D77BB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data:</w:t>
            </w:r>
            <w:r w:rsidRPr="00F5500F">
              <w:rPr>
                <w:rFonts w:hint="eastAsia"/>
                <w:sz w:val="22"/>
              </w:rPr>
              <w:t>待发送</w:t>
            </w:r>
            <w:r w:rsidRPr="00F5500F">
              <w:rPr>
                <w:rFonts w:hint="eastAsia"/>
                <w:sz w:val="22"/>
              </w:rPr>
              <w:t xml:space="preserve"> Key/value </w:t>
            </w:r>
            <w:r w:rsidRPr="00F5500F">
              <w:rPr>
                <w:rFonts w:hint="eastAsia"/>
                <w:sz w:val="22"/>
              </w:rPr>
              <w:t>参数。</w:t>
            </w:r>
          </w:p>
          <w:p w14:paraId="29B6FADB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callback:</w:t>
            </w:r>
            <w:r w:rsidRPr="00F5500F">
              <w:rPr>
                <w:rFonts w:hint="eastAsia"/>
                <w:sz w:val="22"/>
              </w:rPr>
              <w:t>载入成功时回调函数。</w:t>
            </w:r>
          </w:p>
          <w:p w14:paraId="60383A0E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扩展：</w:t>
            </w:r>
          </w:p>
          <w:p w14:paraId="681813FC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spellStart"/>
            <w:r w:rsidRPr="00F5500F">
              <w:rPr>
                <w:rFonts w:hint="eastAsia"/>
                <w:sz w:val="22"/>
              </w:rPr>
              <w:t>Jquery</w:t>
            </w:r>
            <w:proofErr w:type="spellEnd"/>
            <w:r w:rsidRPr="00F5500F">
              <w:rPr>
                <w:rFonts w:hint="eastAsia"/>
                <w:sz w:val="22"/>
              </w:rPr>
              <w:t>版本在</w:t>
            </w:r>
            <w:r w:rsidRPr="00F5500F">
              <w:rPr>
                <w:rFonts w:hint="eastAsia"/>
                <w:sz w:val="22"/>
              </w:rPr>
              <w:t>1.5</w:t>
            </w:r>
            <w:r w:rsidRPr="00F5500F">
              <w:rPr>
                <w:rFonts w:hint="eastAsia"/>
                <w:sz w:val="22"/>
              </w:rPr>
              <w:t>之前，返回的是</w:t>
            </w:r>
            <w:r w:rsidRPr="00F5500F">
              <w:rPr>
                <w:rFonts w:hint="eastAsia"/>
                <w:sz w:val="22"/>
              </w:rPr>
              <w:t>XHR</w:t>
            </w:r>
            <w:r w:rsidRPr="00F5500F">
              <w:rPr>
                <w:rFonts w:hint="eastAsia"/>
                <w:sz w:val="22"/>
              </w:rPr>
              <w:t>对象；当版本高于</w:t>
            </w:r>
            <w:r w:rsidRPr="00F5500F">
              <w:rPr>
                <w:rFonts w:hint="eastAsia"/>
                <w:sz w:val="22"/>
              </w:rPr>
              <w:t>1.5</w:t>
            </w:r>
            <w:r w:rsidRPr="00F5500F">
              <w:rPr>
                <w:rFonts w:hint="eastAsia"/>
                <w:sz w:val="22"/>
              </w:rPr>
              <w:t>之后，返回的是</w:t>
            </w:r>
            <w:r w:rsidRPr="00F5500F">
              <w:rPr>
                <w:rFonts w:hint="eastAsia"/>
                <w:sz w:val="22"/>
              </w:rPr>
              <w:t>deferred</w:t>
            </w:r>
            <w:r w:rsidRPr="00F5500F">
              <w:rPr>
                <w:rFonts w:hint="eastAsia"/>
                <w:sz w:val="22"/>
              </w:rPr>
              <w:t>对象，可以使用</w:t>
            </w:r>
            <w:r w:rsidRPr="00F5500F">
              <w:rPr>
                <w:rFonts w:hint="eastAsia"/>
                <w:sz w:val="22"/>
              </w:rPr>
              <w:t xml:space="preserve"> done </w:t>
            </w:r>
            <w:r w:rsidRPr="00F5500F">
              <w:rPr>
                <w:rFonts w:hint="eastAsia"/>
                <w:sz w:val="22"/>
              </w:rPr>
              <w:t>和</w:t>
            </w:r>
            <w:r w:rsidRPr="00F5500F">
              <w:rPr>
                <w:rFonts w:hint="eastAsia"/>
                <w:sz w:val="22"/>
              </w:rPr>
              <w:t xml:space="preserve"> fail</w:t>
            </w:r>
            <w:r w:rsidRPr="00F5500F">
              <w:rPr>
                <w:rFonts w:hint="eastAsia"/>
                <w:sz w:val="22"/>
              </w:rPr>
              <w:t>等链式操作。</w:t>
            </w:r>
          </w:p>
          <w:p w14:paraId="7EC38FC6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$.post</w:t>
            </w:r>
            <w:proofErr w:type="gramEnd"/>
            <w:r w:rsidRPr="00F5500F">
              <w:rPr>
                <w:sz w:val="22"/>
              </w:rPr>
              <w:t>("</w:t>
            </w:r>
            <w:proofErr w:type="spellStart"/>
            <w:r w:rsidRPr="00F5500F">
              <w:rPr>
                <w:sz w:val="22"/>
              </w:rPr>
              <w:t>test.php</w:t>
            </w:r>
            <w:proofErr w:type="spellEnd"/>
            <w:r w:rsidRPr="00F5500F">
              <w:rPr>
                <w:sz w:val="22"/>
              </w:rPr>
              <w:t>", function(data){</w:t>
            </w:r>
          </w:p>
          <w:p w14:paraId="2F6F87FB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alert(</w:t>
            </w:r>
            <w:proofErr w:type="gramEnd"/>
            <w:r w:rsidRPr="00F5500F">
              <w:rPr>
                <w:sz w:val="22"/>
              </w:rPr>
              <w:t>"Data Loaded: " + data);</w:t>
            </w:r>
          </w:p>
          <w:p w14:paraId="64C07522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});</w:t>
            </w:r>
          </w:p>
          <w:p w14:paraId="465A8818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$.post</w:t>
            </w:r>
            <w:proofErr w:type="gramEnd"/>
            <w:r w:rsidRPr="00F5500F">
              <w:rPr>
                <w:sz w:val="22"/>
              </w:rPr>
              <w:t>("</w:t>
            </w:r>
            <w:proofErr w:type="spellStart"/>
            <w:r w:rsidRPr="00F5500F">
              <w:rPr>
                <w:sz w:val="22"/>
              </w:rPr>
              <w:t>test.php</w:t>
            </w:r>
            <w:proofErr w:type="spellEnd"/>
            <w:r w:rsidRPr="00F5500F">
              <w:rPr>
                <w:sz w:val="22"/>
              </w:rPr>
              <w:t>", { name: "John", time: "2pm" },</w:t>
            </w:r>
          </w:p>
          <w:p w14:paraId="1A23EC65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function(data</w:t>
            </w:r>
            <w:proofErr w:type="gramStart"/>
            <w:r w:rsidRPr="00F5500F">
              <w:rPr>
                <w:sz w:val="22"/>
              </w:rPr>
              <w:t>){</w:t>
            </w:r>
            <w:proofErr w:type="gramEnd"/>
          </w:p>
          <w:p w14:paraId="6F3092D7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alert(</w:t>
            </w:r>
            <w:proofErr w:type="gramEnd"/>
            <w:r w:rsidRPr="00F5500F">
              <w:rPr>
                <w:sz w:val="22"/>
              </w:rPr>
              <w:t>"Data Loaded: " + data);</w:t>
            </w:r>
          </w:p>
          <w:p w14:paraId="357E2C21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});</w:t>
            </w:r>
          </w:p>
          <w:p w14:paraId="446FC8BA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$.post</w:t>
            </w:r>
            <w:proofErr w:type="gramEnd"/>
            <w:r w:rsidRPr="00F5500F">
              <w:rPr>
                <w:sz w:val="22"/>
              </w:rPr>
              <w:t>("</w:t>
            </w:r>
            <w:proofErr w:type="spellStart"/>
            <w:r w:rsidRPr="00F5500F">
              <w:rPr>
                <w:sz w:val="22"/>
              </w:rPr>
              <w:t>test.php</w:t>
            </w:r>
            <w:proofErr w:type="spellEnd"/>
            <w:r w:rsidRPr="00F5500F">
              <w:rPr>
                <w:sz w:val="22"/>
              </w:rPr>
              <w:t>", { name: "John", time: "2pm" },</w:t>
            </w:r>
          </w:p>
          <w:p w14:paraId="0F746024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function(data</w:t>
            </w:r>
            <w:proofErr w:type="gramStart"/>
            <w:r w:rsidRPr="00F5500F">
              <w:rPr>
                <w:sz w:val="22"/>
              </w:rPr>
              <w:t>){</w:t>
            </w:r>
            <w:proofErr w:type="gramEnd"/>
          </w:p>
          <w:p w14:paraId="7E98ED03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process(data</w:t>
            </w:r>
            <w:proofErr w:type="gramStart"/>
            <w:r w:rsidRPr="00F5500F">
              <w:rPr>
                <w:sz w:val="22"/>
              </w:rPr>
              <w:t>);</w:t>
            </w:r>
            <w:proofErr w:type="gramEnd"/>
          </w:p>
          <w:p w14:paraId="4BC9852C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}, "xml"</w:t>
            </w:r>
            <w:proofErr w:type="gramStart"/>
            <w:r w:rsidRPr="00F5500F">
              <w:rPr>
                <w:sz w:val="22"/>
              </w:rPr>
              <w:t>);</w:t>
            </w:r>
            <w:proofErr w:type="gramEnd"/>
          </w:p>
          <w:p w14:paraId="0D06D735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$.post</w:t>
            </w:r>
            <w:proofErr w:type="gramEnd"/>
            <w:r w:rsidRPr="00F5500F">
              <w:rPr>
                <w:sz w:val="22"/>
              </w:rPr>
              <w:t>("</w:t>
            </w:r>
            <w:proofErr w:type="spellStart"/>
            <w:r w:rsidRPr="00F5500F">
              <w:rPr>
                <w:sz w:val="22"/>
              </w:rPr>
              <w:t>test.php</w:t>
            </w:r>
            <w:proofErr w:type="spellEnd"/>
            <w:r w:rsidRPr="00F5500F">
              <w:rPr>
                <w:sz w:val="22"/>
              </w:rPr>
              <w:t>", { "</w:t>
            </w:r>
            <w:proofErr w:type="spellStart"/>
            <w:r w:rsidRPr="00F5500F">
              <w:rPr>
                <w:sz w:val="22"/>
              </w:rPr>
              <w:t>func</w:t>
            </w:r>
            <w:proofErr w:type="spellEnd"/>
            <w:r w:rsidRPr="00F5500F">
              <w:rPr>
                <w:sz w:val="22"/>
              </w:rPr>
              <w:t>": "</w:t>
            </w:r>
            <w:proofErr w:type="spellStart"/>
            <w:r w:rsidRPr="00F5500F">
              <w:rPr>
                <w:sz w:val="22"/>
              </w:rPr>
              <w:t>getNameAndTime</w:t>
            </w:r>
            <w:proofErr w:type="spellEnd"/>
            <w:r w:rsidRPr="00F5500F">
              <w:rPr>
                <w:sz w:val="22"/>
              </w:rPr>
              <w:t>" },</w:t>
            </w:r>
          </w:p>
          <w:p w14:paraId="5A7AC725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function(data</w:t>
            </w:r>
            <w:proofErr w:type="gramStart"/>
            <w:r w:rsidRPr="00F5500F">
              <w:rPr>
                <w:sz w:val="22"/>
              </w:rPr>
              <w:t>){</w:t>
            </w:r>
            <w:proofErr w:type="gramEnd"/>
          </w:p>
          <w:p w14:paraId="3336CDCE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alert(data.name); // John</w:t>
            </w:r>
          </w:p>
          <w:p w14:paraId="588218DF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console.log(</w:t>
            </w:r>
            <w:proofErr w:type="spellStart"/>
            <w:proofErr w:type="gramStart"/>
            <w:r w:rsidRPr="00F5500F">
              <w:rPr>
                <w:sz w:val="22"/>
              </w:rPr>
              <w:t>data.time</w:t>
            </w:r>
            <w:proofErr w:type="spellEnd"/>
            <w:proofErr w:type="gramEnd"/>
            <w:r w:rsidRPr="00F5500F">
              <w:rPr>
                <w:sz w:val="22"/>
              </w:rPr>
              <w:t>); // 2pm</w:t>
            </w:r>
          </w:p>
          <w:p w14:paraId="12011654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}, "</w:t>
            </w:r>
            <w:proofErr w:type="spellStart"/>
            <w:r w:rsidRPr="00F5500F">
              <w:rPr>
                <w:sz w:val="22"/>
              </w:rPr>
              <w:t>json</w:t>
            </w:r>
            <w:proofErr w:type="spellEnd"/>
            <w:r w:rsidRPr="00F5500F">
              <w:rPr>
                <w:sz w:val="22"/>
              </w:rPr>
              <w:t>"</w:t>
            </w:r>
            <w:proofErr w:type="gramStart"/>
            <w:r w:rsidRPr="00F5500F">
              <w:rPr>
                <w:sz w:val="22"/>
              </w:rPr>
              <w:t>);</w:t>
            </w:r>
            <w:proofErr w:type="gramEnd"/>
          </w:p>
          <w:p w14:paraId="4EC25CE5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 xml:space="preserve">var </w:t>
            </w:r>
            <w:proofErr w:type="spellStart"/>
            <w:r w:rsidRPr="00F5500F">
              <w:rPr>
                <w:sz w:val="22"/>
              </w:rPr>
              <w:t>baseURL</w:t>
            </w:r>
            <w:proofErr w:type="spellEnd"/>
            <w:r w:rsidRPr="00F5500F">
              <w:rPr>
                <w:sz w:val="22"/>
              </w:rPr>
              <w:t>="http://127.0.0.1:7788</w:t>
            </w:r>
            <w:proofErr w:type="gramStart"/>
            <w:r w:rsidRPr="00F5500F">
              <w:rPr>
                <w:sz w:val="22"/>
              </w:rPr>
              <w:t>";</w:t>
            </w:r>
            <w:proofErr w:type="gramEnd"/>
          </w:p>
          <w:p w14:paraId="1172A8DE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</w:t>
            </w:r>
            <w:proofErr w:type="spellStart"/>
            <w:r w:rsidRPr="00F5500F">
              <w:rPr>
                <w:sz w:val="22"/>
              </w:rPr>
              <w:t>ajaxSetup</w:t>
            </w:r>
            <w:proofErr w:type="spellEnd"/>
            <w:proofErr w:type="gramEnd"/>
            <w:r w:rsidRPr="00F5500F">
              <w:rPr>
                <w:sz w:val="22"/>
              </w:rPr>
              <w:t>({</w:t>
            </w:r>
          </w:p>
          <w:p w14:paraId="76C500CC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headers:</w:t>
            </w:r>
          </w:p>
          <w:p w14:paraId="4830EDFF" w14:textId="50787BB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{Authorization:""}</w:t>
            </w:r>
          </w:p>
          <w:p w14:paraId="182724E8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})</w:t>
            </w:r>
          </w:p>
          <w:p w14:paraId="30BFA6E2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</w:t>
            </w:r>
            <w:proofErr w:type="spellStart"/>
            <w:r w:rsidRPr="00F5500F">
              <w:rPr>
                <w:sz w:val="22"/>
              </w:rPr>
              <w:t>getJSON</w:t>
            </w:r>
            <w:proofErr w:type="spellEnd"/>
            <w:proofErr w:type="gramEnd"/>
            <w:r w:rsidRPr="00F5500F">
              <w:rPr>
                <w:sz w:val="22"/>
              </w:rPr>
              <w:t>(</w:t>
            </w:r>
            <w:proofErr w:type="spellStart"/>
            <w:r w:rsidRPr="00F5500F">
              <w:rPr>
                <w:sz w:val="22"/>
              </w:rPr>
              <w:t>baseURL</w:t>
            </w:r>
            <w:proofErr w:type="spellEnd"/>
            <w:r w:rsidRPr="00F5500F">
              <w:rPr>
                <w:sz w:val="22"/>
              </w:rPr>
              <w:t>+"/</w:t>
            </w:r>
            <w:proofErr w:type="spellStart"/>
            <w:r w:rsidRPr="00F5500F">
              <w:rPr>
                <w:sz w:val="22"/>
              </w:rPr>
              <w:t>baseUser</w:t>
            </w:r>
            <w:proofErr w:type="spellEnd"/>
            <w:r w:rsidRPr="00F5500F">
              <w:rPr>
                <w:sz w:val="22"/>
              </w:rPr>
              <w:t>/</w:t>
            </w:r>
            <w:proofErr w:type="spellStart"/>
            <w:r w:rsidRPr="00F5500F">
              <w:rPr>
                <w:sz w:val="22"/>
              </w:rPr>
              <w:t>findAll</w:t>
            </w:r>
            <w:proofErr w:type="spellEnd"/>
            <w:r w:rsidRPr="00F5500F">
              <w:rPr>
                <w:sz w:val="22"/>
              </w:rPr>
              <w:t>",function(data){</w:t>
            </w:r>
          </w:p>
          <w:p w14:paraId="4371F455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console.log(data)</w:t>
            </w:r>
          </w:p>
          <w:p w14:paraId="05B73E9E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});</w:t>
            </w:r>
          </w:p>
          <w:p w14:paraId="61E9EFCA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$.post</w:t>
            </w:r>
            <w:proofErr w:type="gramEnd"/>
            <w:r w:rsidRPr="00F5500F">
              <w:rPr>
                <w:sz w:val="22"/>
              </w:rPr>
              <w:t>(baseURL+"/role/saveOrUpdate",{name:"haha"},function(data){</w:t>
            </w:r>
          </w:p>
          <w:p w14:paraId="66A101A8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console.log(data)</w:t>
            </w:r>
          </w:p>
          <w:p w14:paraId="49C96BBD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})</w:t>
            </w:r>
          </w:p>
          <w:p w14:paraId="4F37061B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// ajax</w:t>
            </w:r>
            <w:r w:rsidRPr="00F5500F">
              <w:rPr>
                <w:rFonts w:hint="eastAsia"/>
                <w:sz w:val="22"/>
              </w:rPr>
              <w:t>快捷函数</w:t>
            </w:r>
          </w:p>
          <w:p w14:paraId="0CF2087D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 xml:space="preserve">// $.get </w:t>
            </w:r>
            <w:r w:rsidRPr="00F5500F">
              <w:rPr>
                <w:rFonts w:hint="eastAsia"/>
                <w:sz w:val="22"/>
              </w:rPr>
              <w:t>第一个参数</w:t>
            </w:r>
            <w:r w:rsidRPr="00F5500F">
              <w:rPr>
                <w:rFonts w:hint="eastAsia"/>
                <w:sz w:val="22"/>
              </w:rPr>
              <w:t xml:space="preserve"> </w:t>
            </w:r>
            <w:proofErr w:type="spellStart"/>
            <w:r w:rsidRPr="00F5500F">
              <w:rPr>
                <w:rFonts w:hint="eastAsia"/>
                <w:sz w:val="22"/>
              </w:rPr>
              <w:t>url</w:t>
            </w:r>
            <w:proofErr w:type="spellEnd"/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第二个参数</w:t>
            </w:r>
            <w:r w:rsidRPr="00F5500F">
              <w:rPr>
                <w:rFonts w:hint="eastAsia"/>
                <w:sz w:val="22"/>
              </w:rPr>
              <w:t>(</w:t>
            </w:r>
            <w:r w:rsidRPr="00F5500F">
              <w:rPr>
                <w:rFonts w:hint="eastAsia"/>
                <w:sz w:val="22"/>
              </w:rPr>
              <w:t>可选</w:t>
            </w:r>
            <w:r w:rsidRPr="00F5500F">
              <w:rPr>
                <w:rFonts w:hint="eastAsia"/>
                <w:sz w:val="22"/>
              </w:rPr>
              <w:t>)</w:t>
            </w:r>
            <w:r w:rsidRPr="00F5500F">
              <w:rPr>
                <w:rFonts w:hint="eastAsia"/>
                <w:sz w:val="22"/>
              </w:rPr>
              <w:t>传递的参数</w:t>
            </w:r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第三个参数</w:t>
            </w:r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成功回调</w:t>
            </w:r>
          </w:p>
          <w:p w14:paraId="3C3C4C3F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$.get</w:t>
            </w:r>
            <w:proofErr w:type="gramEnd"/>
            <w:r w:rsidRPr="00F5500F">
              <w:rPr>
                <w:sz w:val="22"/>
              </w:rPr>
              <w:t>(</w:t>
            </w:r>
            <w:proofErr w:type="spellStart"/>
            <w:r w:rsidRPr="00F5500F">
              <w:rPr>
                <w:sz w:val="22"/>
              </w:rPr>
              <w:t>baseURL</w:t>
            </w:r>
            <w:proofErr w:type="spellEnd"/>
            <w:r w:rsidRPr="00F5500F">
              <w:rPr>
                <w:sz w:val="22"/>
              </w:rPr>
              <w:t>+'/category/</w:t>
            </w:r>
            <w:proofErr w:type="spellStart"/>
            <w:r w:rsidRPr="00F5500F">
              <w:rPr>
                <w:sz w:val="22"/>
              </w:rPr>
              <w:t>findAll</w:t>
            </w:r>
            <w:proofErr w:type="spellEnd"/>
            <w:r w:rsidRPr="00F5500F">
              <w:rPr>
                <w:sz w:val="22"/>
              </w:rPr>
              <w:t>',{},function (res) {</w:t>
            </w:r>
          </w:p>
          <w:p w14:paraId="7045E680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console.log('</w:t>
            </w:r>
            <w:proofErr w:type="spellStart"/>
            <w:r w:rsidRPr="00F5500F">
              <w:rPr>
                <w:sz w:val="22"/>
              </w:rPr>
              <w:t>get</w:t>
            </w:r>
            <w:proofErr w:type="gramStart"/>
            <w:r w:rsidRPr="00F5500F">
              <w:rPr>
                <w:sz w:val="22"/>
              </w:rPr>
              <w:t>',res</w:t>
            </w:r>
            <w:proofErr w:type="spellEnd"/>
            <w:proofErr w:type="gramEnd"/>
            <w:r w:rsidRPr="00F5500F">
              <w:rPr>
                <w:sz w:val="22"/>
              </w:rPr>
              <w:t>);</w:t>
            </w:r>
          </w:p>
          <w:p w14:paraId="44A89FA1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})</w:t>
            </w:r>
          </w:p>
          <w:p w14:paraId="1400C952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 xml:space="preserve">// $.post </w:t>
            </w:r>
            <w:r w:rsidRPr="00F5500F">
              <w:rPr>
                <w:rFonts w:hint="eastAsia"/>
                <w:sz w:val="22"/>
              </w:rPr>
              <w:t>第一个参数</w:t>
            </w:r>
            <w:r w:rsidRPr="00F5500F">
              <w:rPr>
                <w:rFonts w:hint="eastAsia"/>
                <w:sz w:val="22"/>
              </w:rPr>
              <w:t xml:space="preserve"> </w:t>
            </w:r>
            <w:proofErr w:type="spellStart"/>
            <w:r w:rsidRPr="00F5500F">
              <w:rPr>
                <w:rFonts w:hint="eastAsia"/>
                <w:sz w:val="22"/>
              </w:rPr>
              <w:t>url</w:t>
            </w:r>
            <w:proofErr w:type="spellEnd"/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第二个参数</w:t>
            </w:r>
            <w:r w:rsidRPr="00F5500F">
              <w:rPr>
                <w:rFonts w:hint="eastAsia"/>
                <w:sz w:val="22"/>
              </w:rPr>
              <w:t>(</w:t>
            </w:r>
            <w:r w:rsidRPr="00F5500F">
              <w:rPr>
                <w:rFonts w:hint="eastAsia"/>
                <w:sz w:val="22"/>
              </w:rPr>
              <w:t>可选</w:t>
            </w:r>
            <w:r w:rsidRPr="00F5500F">
              <w:rPr>
                <w:rFonts w:hint="eastAsia"/>
                <w:sz w:val="22"/>
              </w:rPr>
              <w:t>)</w:t>
            </w:r>
            <w:r w:rsidRPr="00F5500F">
              <w:rPr>
                <w:rFonts w:hint="eastAsia"/>
                <w:sz w:val="22"/>
              </w:rPr>
              <w:t>传递的参数</w:t>
            </w:r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第三个参数</w:t>
            </w:r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成功回调</w:t>
            </w:r>
          </w:p>
          <w:p w14:paraId="7D37FC7E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$.post</w:t>
            </w:r>
            <w:proofErr w:type="gramEnd"/>
            <w:r w:rsidRPr="00F5500F">
              <w:rPr>
                <w:sz w:val="22"/>
              </w:rPr>
              <w:t>(</w:t>
            </w:r>
            <w:proofErr w:type="spellStart"/>
            <w:r w:rsidRPr="00F5500F">
              <w:rPr>
                <w:sz w:val="22"/>
              </w:rPr>
              <w:t>baseURL</w:t>
            </w:r>
            <w:proofErr w:type="spellEnd"/>
            <w:r w:rsidRPr="00F5500F">
              <w:rPr>
                <w:sz w:val="22"/>
              </w:rPr>
              <w:t>+'/user/logout',{},function (res) {</w:t>
            </w:r>
          </w:p>
          <w:p w14:paraId="67DE6655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console.log('</w:t>
            </w:r>
            <w:proofErr w:type="spellStart"/>
            <w:r w:rsidRPr="00F5500F">
              <w:rPr>
                <w:sz w:val="22"/>
              </w:rPr>
              <w:t>post</w:t>
            </w:r>
            <w:proofErr w:type="gramStart"/>
            <w:r w:rsidRPr="00F5500F">
              <w:rPr>
                <w:sz w:val="22"/>
              </w:rPr>
              <w:t>',res</w:t>
            </w:r>
            <w:proofErr w:type="spellEnd"/>
            <w:proofErr w:type="gramEnd"/>
            <w:r w:rsidRPr="00F5500F">
              <w:rPr>
                <w:sz w:val="22"/>
              </w:rPr>
              <w:t>);</w:t>
            </w:r>
          </w:p>
          <w:p w14:paraId="5A08AEC2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})</w:t>
            </w:r>
          </w:p>
          <w:p w14:paraId="1A252730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&lt;div id="images"&gt;&lt;/div&gt;</w:t>
            </w:r>
          </w:p>
          <w:p w14:paraId="1E5D26B2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$.getJSON</w:t>
            </w:r>
            <w:proofErr w:type="gramEnd"/>
            <w:r w:rsidRPr="00F5500F">
              <w:rPr>
                <w:sz w:val="22"/>
              </w:rPr>
              <w:t>("https://api.flickr.com/services/feeds/photos_public.gne?</w:t>
            </w:r>
          </w:p>
          <w:p w14:paraId="76A22E5D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lastRenderedPageBreak/>
              <w:t>tags=</w:t>
            </w:r>
            <w:proofErr w:type="spellStart"/>
            <w:r w:rsidRPr="00F5500F">
              <w:rPr>
                <w:sz w:val="22"/>
              </w:rPr>
              <w:t>cat&amp;tagmode</w:t>
            </w:r>
            <w:proofErr w:type="spellEnd"/>
            <w:r w:rsidRPr="00F5500F">
              <w:rPr>
                <w:sz w:val="22"/>
              </w:rPr>
              <w:t>=</w:t>
            </w:r>
            <w:proofErr w:type="spellStart"/>
            <w:r w:rsidRPr="00F5500F">
              <w:rPr>
                <w:sz w:val="22"/>
              </w:rPr>
              <w:t>any&amp;format</w:t>
            </w:r>
            <w:proofErr w:type="spellEnd"/>
            <w:r w:rsidRPr="00F5500F">
              <w:rPr>
                <w:sz w:val="22"/>
              </w:rPr>
              <w:t>=</w:t>
            </w:r>
            <w:proofErr w:type="spellStart"/>
            <w:r w:rsidRPr="00F5500F">
              <w:rPr>
                <w:sz w:val="22"/>
              </w:rPr>
              <w:t>json&amp;jsoncallback</w:t>
            </w:r>
            <w:proofErr w:type="spellEnd"/>
            <w:r w:rsidRPr="00F5500F">
              <w:rPr>
                <w:sz w:val="22"/>
              </w:rPr>
              <w:t>=?</w:t>
            </w:r>
            <w:proofErr w:type="gramStart"/>
            <w:r w:rsidRPr="00F5500F">
              <w:rPr>
                <w:sz w:val="22"/>
              </w:rPr>
              <w:t>",function</w:t>
            </w:r>
            <w:proofErr w:type="gramEnd"/>
            <w:r w:rsidRPr="00F5500F">
              <w:rPr>
                <w:sz w:val="22"/>
              </w:rPr>
              <w:t>(data){</w:t>
            </w:r>
          </w:p>
          <w:p w14:paraId="46D98C5D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$.each</w:t>
            </w:r>
            <w:proofErr w:type="gramEnd"/>
            <w:r w:rsidRPr="00F5500F">
              <w:rPr>
                <w:sz w:val="22"/>
              </w:rPr>
              <w:t>(</w:t>
            </w:r>
            <w:proofErr w:type="spellStart"/>
            <w:r w:rsidRPr="00F5500F">
              <w:rPr>
                <w:sz w:val="22"/>
              </w:rPr>
              <w:t>data.items</w:t>
            </w:r>
            <w:proofErr w:type="spellEnd"/>
            <w:r w:rsidRPr="00F5500F">
              <w:rPr>
                <w:sz w:val="22"/>
              </w:rPr>
              <w:t>, function(</w:t>
            </w:r>
            <w:proofErr w:type="spellStart"/>
            <w:r w:rsidRPr="00F5500F">
              <w:rPr>
                <w:sz w:val="22"/>
              </w:rPr>
              <w:t>i,item</w:t>
            </w:r>
            <w:proofErr w:type="spellEnd"/>
            <w:r w:rsidRPr="00F5500F">
              <w:rPr>
                <w:sz w:val="22"/>
              </w:rPr>
              <w:t>){</w:t>
            </w:r>
          </w:p>
          <w:p w14:paraId="22EA98E3" w14:textId="392EFF23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$("&lt;</w:t>
            </w:r>
            <w:proofErr w:type="spellStart"/>
            <w:r w:rsidRPr="00F5500F">
              <w:rPr>
                <w:sz w:val="22"/>
              </w:rPr>
              <w:t>img</w:t>
            </w:r>
            <w:proofErr w:type="spellEnd"/>
            <w:r w:rsidRPr="00F5500F">
              <w:rPr>
                <w:sz w:val="22"/>
              </w:rPr>
              <w:t>/&gt;"</w:t>
            </w:r>
            <w:proofErr w:type="gramStart"/>
            <w:r w:rsidRPr="00F5500F">
              <w:rPr>
                <w:sz w:val="22"/>
              </w:rPr>
              <w:t>).</w:t>
            </w:r>
            <w:proofErr w:type="spellStart"/>
            <w:r w:rsidRPr="00F5500F">
              <w:rPr>
                <w:sz w:val="22"/>
              </w:rPr>
              <w:t>attr</w:t>
            </w:r>
            <w:proofErr w:type="spellEnd"/>
            <w:proofErr w:type="gramEnd"/>
            <w:r w:rsidRPr="00F5500F">
              <w:rPr>
                <w:sz w:val="22"/>
              </w:rPr>
              <w:t>("</w:t>
            </w:r>
            <w:proofErr w:type="spellStart"/>
            <w:r w:rsidRPr="00F5500F">
              <w:rPr>
                <w:sz w:val="22"/>
              </w:rPr>
              <w:t>src</w:t>
            </w:r>
            <w:proofErr w:type="spellEnd"/>
            <w:r w:rsidRPr="00F5500F">
              <w:rPr>
                <w:sz w:val="22"/>
              </w:rPr>
              <w:t xml:space="preserve">", </w:t>
            </w:r>
            <w:proofErr w:type="spellStart"/>
            <w:r w:rsidRPr="00F5500F">
              <w:rPr>
                <w:sz w:val="22"/>
              </w:rPr>
              <w:t>item.media.m</w:t>
            </w:r>
            <w:proofErr w:type="spellEnd"/>
            <w:r w:rsidRPr="00F5500F">
              <w:rPr>
                <w:sz w:val="22"/>
              </w:rPr>
              <w:t>).</w:t>
            </w:r>
            <w:proofErr w:type="spellStart"/>
            <w:r w:rsidRPr="00F5500F">
              <w:rPr>
                <w:sz w:val="22"/>
              </w:rPr>
              <w:t>appendTo</w:t>
            </w:r>
            <w:proofErr w:type="spellEnd"/>
            <w:r w:rsidRPr="00F5500F">
              <w:rPr>
                <w:sz w:val="22"/>
              </w:rPr>
              <w:t>("images");</w:t>
            </w:r>
          </w:p>
          <w:p w14:paraId="1CF812C9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 xml:space="preserve">if </w:t>
            </w:r>
            <w:proofErr w:type="gramStart"/>
            <w:r w:rsidRPr="00F5500F">
              <w:rPr>
                <w:sz w:val="22"/>
              </w:rPr>
              <w:t xml:space="preserve">( </w:t>
            </w:r>
            <w:proofErr w:type="spellStart"/>
            <w:r w:rsidRPr="00F5500F">
              <w:rPr>
                <w:sz w:val="22"/>
              </w:rPr>
              <w:t>i</w:t>
            </w:r>
            <w:proofErr w:type="spellEnd"/>
            <w:proofErr w:type="gramEnd"/>
            <w:r w:rsidRPr="00F5500F">
              <w:rPr>
                <w:sz w:val="22"/>
              </w:rPr>
              <w:t xml:space="preserve"> == 3 ) return false;</w:t>
            </w:r>
          </w:p>
          <w:p w14:paraId="73F56615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});</w:t>
            </w:r>
          </w:p>
          <w:p w14:paraId="285A3542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});</w:t>
            </w:r>
          </w:p>
          <w:p w14:paraId="27B9E1BF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 xml:space="preserve">4.4 </w:t>
            </w:r>
            <w:proofErr w:type="gramStart"/>
            <w:r w:rsidRPr="00F5500F">
              <w:rPr>
                <w:sz w:val="22"/>
              </w:rPr>
              <w:t>load(</w:t>
            </w:r>
            <w:proofErr w:type="gramEnd"/>
            <w:r w:rsidRPr="00F5500F">
              <w:rPr>
                <w:sz w:val="22"/>
              </w:rPr>
              <w:t>)</w:t>
            </w:r>
          </w:p>
          <w:p w14:paraId="21161BC7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 xml:space="preserve">jQuery load() </w:t>
            </w:r>
            <w:r w:rsidRPr="00F5500F">
              <w:rPr>
                <w:rFonts w:hint="eastAsia"/>
                <w:sz w:val="22"/>
              </w:rPr>
              <w:t>方法是简单但强大的</w:t>
            </w:r>
            <w:r w:rsidRPr="00F5500F">
              <w:rPr>
                <w:rFonts w:hint="eastAsia"/>
                <w:sz w:val="22"/>
              </w:rPr>
              <w:t xml:space="preserve"> AJAX </w:t>
            </w:r>
            <w:r w:rsidRPr="00F5500F">
              <w:rPr>
                <w:rFonts w:hint="eastAsia"/>
                <w:sz w:val="22"/>
              </w:rPr>
              <w:t>方法</w:t>
            </w:r>
          </w:p>
          <w:p w14:paraId="68346E64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 xml:space="preserve">load() </w:t>
            </w:r>
            <w:r w:rsidRPr="00F5500F">
              <w:rPr>
                <w:rFonts w:hint="eastAsia"/>
                <w:sz w:val="22"/>
              </w:rPr>
              <w:t>方法从服务器加载数据，并把返回的数据放入被选元素中</w:t>
            </w:r>
          </w:p>
          <w:p w14:paraId="3E7BEF02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语法：</w:t>
            </w:r>
          </w:p>
          <w:p w14:paraId="338D0328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必需的</w:t>
            </w:r>
            <w:r w:rsidRPr="00F5500F">
              <w:rPr>
                <w:rFonts w:hint="eastAsia"/>
                <w:sz w:val="22"/>
              </w:rPr>
              <w:t xml:space="preserve">URL </w:t>
            </w:r>
            <w:r w:rsidRPr="00F5500F">
              <w:rPr>
                <w:rFonts w:hint="eastAsia"/>
                <w:sz w:val="22"/>
              </w:rPr>
              <w:t>参数</w:t>
            </w:r>
            <w:proofErr w:type="gramStart"/>
            <w:r w:rsidRPr="00F5500F">
              <w:rPr>
                <w:rFonts w:hint="eastAsia"/>
                <w:sz w:val="22"/>
              </w:rPr>
              <w:t>规定您</w:t>
            </w:r>
            <w:proofErr w:type="gramEnd"/>
            <w:r w:rsidRPr="00F5500F">
              <w:rPr>
                <w:rFonts w:hint="eastAsia"/>
                <w:sz w:val="22"/>
              </w:rPr>
              <w:t>希望加载的</w:t>
            </w:r>
            <w:r w:rsidRPr="00F5500F">
              <w:rPr>
                <w:rFonts w:hint="eastAsia"/>
                <w:sz w:val="22"/>
              </w:rPr>
              <w:t xml:space="preserve"> URL</w:t>
            </w:r>
            <w:r w:rsidRPr="00F5500F">
              <w:rPr>
                <w:rFonts w:hint="eastAsia"/>
                <w:sz w:val="22"/>
              </w:rPr>
              <w:t>。</w:t>
            </w:r>
          </w:p>
          <w:p w14:paraId="43BEF0CB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可选的</w:t>
            </w:r>
            <w:r w:rsidRPr="00F5500F">
              <w:rPr>
                <w:rFonts w:hint="eastAsia"/>
                <w:sz w:val="22"/>
              </w:rPr>
              <w:t xml:space="preserve">data </w:t>
            </w:r>
            <w:r w:rsidRPr="00F5500F">
              <w:rPr>
                <w:rFonts w:hint="eastAsia"/>
                <w:sz w:val="22"/>
              </w:rPr>
              <w:t>参数规定与请求一同发送的查询字符串键</w:t>
            </w:r>
            <w:r w:rsidRPr="00F5500F">
              <w:rPr>
                <w:rFonts w:hint="eastAsia"/>
                <w:sz w:val="22"/>
              </w:rPr>
              <w:t>/</w:t>
            </w:r>
            <w:r w:rsidRPr="00F5500F">
              <w:rPr>
                <w:rFonts w:hint="eastAsia"/>
                <w:sz w:val="22"/>
              </w:rPr>
              <w:t>值对集合。</w:t>
            </w:r>
          </w:p>
          <w:p w14:paraId="0F287EBB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可选的</w:t>
            </w:r>
            <w:r w:rsidRPr="00F5500F">
              <w:rPr>
                <w:rFonts w:hint="eastAsia"/>
                <w:sz w:val="22"/>
              </w:rPr>
              <w:t xml:space="preserve">callback </w:t>
            </w:r>
            <w:r w:rsidRPr="00F5500F">
              <w:rPr>
                <w:rFonts w:hint="eastAsia"/>
                <w:sz w:val="22"/>
              </w:rPr>
              <w:t>参数是</w:t>
            </w:r>
            <w:r w:rsidRPr="00F5500F">
              <w:rPr>
                <w:rFonts w:hint="eastAsia"/>
                <w:sz w:val="22"/>
              </w:rPr>
              <w:t xml:space="preserve"> load() </w:t>
            </w:r>
            <w:r w:rsidRPr="00F5500F">
              <w:rPr>
                <w:rFonts w:hint="eastAsia"/>
                <w:sz w:val="22"/>
              </w:rPr>
              <w:t>方法完成后所执行的函数名称。</w:t>
            </w:r>
          </w:p>
          <w:p w14:paraId="1F927D63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示例：</w:t>
            </w:r>
          </w:p>
          <w:p w14:paraId="51E1144F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这个例子将会把文件</w:t>
            </w:r>
            <w:r w:rsidRPr="00F5500F">
              <w:rPr>
                <w:rFonts w:hint="eastAsia"/>
                <w:sz w:val="22"/>
              </w:rPr>
              <w:t>demo_test.txt</w:t>
            </w:r>
            <w:r w:rsidRPr="00F5500F">
              <w:rPr>
                <w:rFonts w:hint="eastAsia"/>
                <w:sz w:val="22"/>
              </w:rPr>
              <w:t>的内容加载到指定的</w:t>
            </w:r>
            <w:r w:rsidRPr="00F5500F">
              <w:rPr>
                <w:rFonts w:hint="eastAsia"/>
                <w:sz w:val="22"/>
              </w:rPr>
              <w:t>div</w:t>
            </w:r>
            <w:r w:rsidRPr="00F5500F">
              <w:rPr>
                <w:rFonts w:hint="eastAsia"/>
                <w:sz w:val="22"/>
              </w:rPr>
              <w:t>元素中：</w:t>
            </w:r>
          </w:p>
          <w:p w14:paraId="42D4F044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也可以把</w:t>
            </w:r>
            <w:r w:rsidRPr="00F5500F">
              <w:rPr>
                <w:rFonts w:hint="eastAsia"/>
                <w:sz w:val="22"/>
              </w:rPr>
              <w:t xml:space="preserve"> jQuery </w:t>
            </w:r>
            <w:r w:rsidRPr="00F5500F">
              <w:rPr>
                <w:rFonts w:hint="eastAsia"/>
                <w:sz w:val="22"/>
              </w:rPr>
              <w:t>选择器添加到</w:t>
            </w:r>
            <w:r w:rsidRPr="00F5500F">
              <w:rPr>
                <w:rFonts w:hint="eastAsia"/>
                <w:sz w:val="22"/>
              </w:rPr>
              <w:t xml:space="preserve"> URL </w:t>
            </w:r>
            <w:r w:rsidRPr="00F5500F">
              <w:rPr>
                <w:rFonts w:hint="eastAsia"/>
                <w:sz w:val="22"/>
              </w:rPr>
              <w:t>参数</w:t>
            </w:r>
          </w:p>
          <w:p w14:paraId="7E124B2C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示例：</w:t>
            </w:r>
          </w:p>
          <w:p w14:paraId="1EDADB76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这个例子把</w:t>
            </w:r>
            <w:r w:rsidRPr="00F5500F">
              <w:rPr>
                <w:rFonts w:hint="eastAsia"/>
                <w:sz w:val="22"/>
              </w:rPr>
              <w:t xml:space="preserve"> "demo_test.txt" </w:t>
            </w:r>
            <w:r w:rsidRPr="00F5500F">
              <w:rPr>
                <w:rFonts w:hint="eastAsia"/>
                <w:sz w:val="22"/>
              </w:rPr>
              <w:t>文件中</w:t>
            </w:r>
            <w:r w:rsidRPr="00F5500F">
              <w:rPr>
                <w:rFonts w:hint="eastAsia"/>
                <w:sz w:val="22"/>
              </w:rPr>
              <w:t xml:space="preserve"> id="p1" </w:t>
            </w:r>
            <w:r w:rsidRPr="00F5500F">
              <w:rPr>
                <w:rFonts w:hint="eastAsia"/>
                <w:sz w:val="22"/>
              </w:rPr>
              <w:t>的元素的内容，加载到指定的</w:t>
            </w:r>
            <w:r w:rsidRPr="00F5500F">
              <w:rPr>
                <w:rFonts w:hint="eastAsia"/>
                <w:sz w:val="22"/>
              </w:rPr>
              <w:t xml:space="preserve"> &lt;div&gt; </w:t>
            </w:r>
            <w:r w:rsidRPr="00F5500F">
              <w:rPr>
                <w:rFonts w:hint="eastAsia"/>
                <w:sz w:val="22"/>
              </w:rPr>
              <w:t>元素中：</w:t>
            </w:r>
          </w:p>
          <w:p w14:paraId="4D21F6BD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可选的</w:t>
            </w:r>
            <w:r w:rsidRPr="00F5500F">
              <w:rPr>
                <w:rFonts w:hint="eastAsia"/>
                <w:sz w:val="22"/>
              </w:rPr>
              <w:t xml:space="preserve"> callback </w:t>
            </w:r>
            <w:r w:rsidRPr="00F5500F">
              <w:rPr>
                <w:rFonts w:hint="eastAsia"/>
                <w:sz w:val="22"/>
              </w:rPr>
              <w:t>参数规定当</w:t>
            </w:r>
            <w:r w:rsidRPr="00F5500F">
              <w:rPr>
                <w:rFonts w:hint="eastAsia"/>
                <w:sz w:val="22"/>
              </w:rPr>
              <w:t xml:space="preserve"> load() </w:t>
            </w:r>
            <w:r w:rsidRPr="00F5500F">
              <w:rPr>
                <w:rFonts w:hint="eastAsia"/>
                <w:sz w:val="22"/>
              </w:rPr>
              <w:t>方法完成后所要允许的回调函数。回</w:t>
            </w:r>
            <w:proofErr w:type="gramStart"/>
            <w:r w:rsidRPr="00F5500F">
              <w:rPr>
                <w:rFonts w:hint="eastAsia"/>
                <w:sz w:val="22"/>
              </w:rPr>
              <w:t>调函数</w:t>
            </w:r>
            <w:proofErr w:type="gramEnd"/>
            <w:r w:rsidRPr="00F5500F">
              <w:rPr>
                <w:rFonts w:hint="eastAsia"/>
                <w:sz w:val="22"/>
              </w:rPr>
              <w:t>可以设置不同的参数：</w:t>
            </w:r>
          </w:p>
          <w:p w14:paraId="2B038555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spellStart"/>
            <w:r w:rsidRPr="00F5500F">
              <w:rPr>
                <w:rFonts w:hint="eastAsia"/>
                <w:sz w:val="22"/>
              </w:rPr>
              <w:t>responseTxt</w:t>
            </w:r>
            <w:proofErr w:type="spellEnd"/>
            <w:r w:rsidRPr="00F5500F">
              <w:rPr>
                <w:rFonts w:hint="eastAsia"/>
                <w:sz w:val="22"/>
              </w:rPr>
              <w:t xml:space="preserve"> - </w:t>
            </w:r>
            <w:r w:rsidRPr="00F5500F">
              <w:rPr>
                <w:rFonts w:hint="eastAsia"/>
                <w:sz w:val="22"/>
              </w:rPr>
              <w:t>包含调用成功时的结果内容</w:t>
            </w:r>
          </w:p>
          <w:p w14:paraId="411ECB18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spellStart"/>
            <w:r w:rsidRPr="00F5500F">
              <w:rPr>
                <w:rFonts w:hint="eastAsia"/>
                <w:sz w:val="22"/>
              </w:rPr>
              <w:t>statusTXT</w:t>
            </w:r>
            <w:proofErr w:type="spellEnd"/>
            <w:r w:rsidRPr="00F5500F">
              <w:rPr>
                <w:rFonts w:hint="eastAsia"/>
                <w:sz w:val="22"/>
              </w:rPr>
              <w:t xml:space="preserve"> - </w:t>
            </w:r>
            <w:r w:rsidRPr="00F5500F">
              <w:rPr>
                <w:rFonts w:hint="eastAsia"/>
                <w:sz w:val="22"/>
              </w:rPr>
              <w:t>包含调用的状态</w:t>
            </w:r>
          </w:p>
          <w:p w14:paraId="556240EB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spellStart"/>
            <w:r w:rsidRPr="00F5500F">
              <w:rPr>
                <w:rFonts w:hint="eastAsia"/>
                <w:sz w:val="22"/>
              </w:rPr>
              <w:t>xhr</w:t>
            </w:r>
            <w:proofErr w:type="spellEnd"/>
            <w:r w:rsidRPr="00F5500F">
              <w:rPr>
                <w:rFonts w:hint="eastAsia"/>
                <w:sz w:val="22"/>
              </w:rPr>
              <w:t xml:space="preserve"> - </w:t>
            </w:r>
            <w:r w:rsidRPr="00F5500F">
              <w:rPr>
                <w:rFonts w:hint="eastAsia"/>
                <w:sz w:val="22"/>
              </w:rPr>
              <w:t>包含</w:t>
            </w:r>
            <w:r w:rsidRPr="00F5500F">
              <w:rPr>
                <w:rFonts w:hint="eastAsia"/>
                <w:sz w:val="22"/>
              </w:rPr>
              <w:t xml:space="preserve"> </w:t>
            </w:r>
            <w:proofErr w:type="spellStart"/>
            <w:r w:rsidRPr="00F5500F">
              <w:rPr>
                <w:rFonts w:hint="eastAsia"/>
                <w:sz w:val="22"/>
              </w:rPr>
              <w:t>XMLHttpRequest</w:t>
            </w:r>
            <w:proofErr w:type="spellEnd"/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对象</w:t>
            </w:r>
          </w:p>
          <w:p w14:paraId="68C924F5" w14:textId="10A0AB76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// $.</w:t>
            </w:r>
            <w:proofErr w:type="spellStart"/>
            <w:r w:rsidRPr="00F5500F">
              <w:rPr>
                <w:rFonts w:hint="eastAsia"/>
                <w:sz w:val="22"/>
              </w:rPr>
              <w:t>getJSON</w:t>
            </w:r>
            <w:proofErr w:type="spellEnd"/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后台返回的数据类型是</w:t>
            </w:r>
            <w:proofErr w:type="spellStart"/>
            <w:r w:rsidRPr="00F5500F">
              <w:rPr>
                <w:rFonts w:hint="eastAsia"/>
                <w:sz w:val="22"/>
              </w:rPr>
              <w:t>json</w:t>
            </w:r>
            <w:proofErr w:type="spellEnd"/>
            <w:r w:rsidRPr="00F5500F">
              <w:rPr>
                <w:rFonts w:hint="eastAsia"/>
                <w:sz w:val="22"/>
              </w:rPr>
              <w:t>的时候使用该方法</w:t>
            </w:r>
          </w:p>
          <w:p w14:paraId="079BC42B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$.</w:t>
            </w:r>
            <w:proofErr w:type="spellStart"/>
            <w:r w:rsidRPr="00F5500F">
              <w:rPr>
                <w:sz w:val="22"/>
              </w:rPr>
              <w:t>getJSON</w:t>
            </w:r>
            <w:proofErr w:type="spellEnd"/>
            <w:proofErr w:type="gramEnd"/>
            <w:r w:rsidRPr="00F5500F">
              <w:rPr>
                <w:sz w:val="22"/>
              </w:rPr>
              <w:t>('https://api.apiopen.top/musicRankings', {}, function (res) {</w:t>
            </w:r>
          </w:p>
          <w:p w14:paraId="7DC14E14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console.log(res</w:t>
            </w:r>
            <w:proofErr w:type="gramStart"/>
            <w:r w:rsidRPr="00F5500F">
              <w:rPr>
                <w:sz w:val="22"/>
              </w:rPr>
              <w:t>);</w:t>
            </w:r>
            <w:proofErr w:type="gramEnd"/>
          </w:p>
          <w:p w14:paraId="7BDD58C3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}).done(function (res) { //</w:t>
            </w:r>
            <w:r w:rsidRPr="00F5500F">
              <w:rPr>
                <w:rFonts w:hint="eastAsia"/>
                <w:sz w:val="22"/>
              </w:rPr>
              <w:t>表示</w:t>
            </w:r>
            <w:r w:rsidRPr="00F5500F">
              <w:rPr>
                <w:rFonts w:hint="eastAsia"/>
                <w:sz w:val="22"/>
              </w:rPr>
              <w:t>ajax</w:t>
            </w:r>
            <w:r w:rsidRPr="00F5500F">
              <w:rPr>
                <w:rFonts w:hint="eastAsia"/>
                <w:sz w:val="22"/>
              </w:rPr>
              <w:t>调用成功</w:t>
            </w:r>
          </w:p>
          <w:p w14:paraId="75A328A6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console.log('</w:t>
            </w:r>
            <w:proofErr w:type="spellStart"/>
            <w:r w:rsidRPr="00F5500F">
              <w:rPr>
                <w:sz w:val="22"/>
              </w:rPr>
              <w:t>done</w:t>
            </w:r>
            <w:proofErr w:type="gramStart"/>
            <w:r w:rsidRPr="00F5500F">
              <w:rPr>
                <w:sz w:val="22"/>
              </w:rPr>
              <w:t>',res</w:t>
            </w:r>
            <w:proofErr w:type="spellEnd"/>
            <w:proofErr w:type="gramEnd"/>
            <w:r w:rsidRPr="00F5500F">
              <w:rPr>
                <w:sz w:val="22"/>
              </w:rPr>
              <w:t>);</w:t>
            </w:r>
          </w:p>
          <w:p w14:paraId="0F5B533B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 xml:space="preserve">}).fail(function () {// </w:t>
            </w:r>
            <w:r w:rsidRPr="00F5500F">
              <w:rPr>
                <w:rFonts w:hint="eastAsia"/>
                <w:sz w:val="22"/>
              </w:rPr>
              <w:t>表示</w:t>
            </w:r>
            <w:r w:rsidRPr="00F5500F">
              <w:rPr>
                <w:rFonts w:hint="eastAsia"/>
                <w:sz w:val="22"/>
              </w:rPr>
              <w:t>ajax</w:t>
            </w:r>
            <w:r w:rsidRPr="00F5500F">
              <w:rPr>
                <w:rFonts w:hint="eastAsia"/>
                <w:sz w:val="22"/>
              </w:rPr>
              <w:t>调用错误</w:t>
            </w:r>
          </w:p>
          <w:p w14:paraId="3D94B9B4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console.log('fail'</w:t>
            </w:r>
            <w:proofErr w:type="gramStart"/>
            <w:r w:rsidRPr="00F5500F">
              <w:rPr>
                <w:sz w:val="22"/>
              </w:rPr>
              <w:t>);</w:t>
            </w:r>
            <w:proofErr w:type="gramEnd"/>
          </w:p>
          <w:p w14:paraId="0DA4FBDF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 xml:space="preserve">}).always(function () {// </w:t>
            </w:r>
            <w:r w:rsidRPr="00F5500F">
              <w:rPr>
                <w:rFonts w:hint="eastAsia"/>
                <w:sz w:val="22"/>
              </w:rPr>
              <w:t>无论是成功还是失败</w:t>
            </w:r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都会执行</w:t>
            </w:r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表示</w:t>
            </w:r>
            <w:r w:rsidRPr="00F5500F">
              <w:rPr>
                <w:rFonts w:hint="eastAsia"/>
                <w:sz w:val="22"/>
              </w:rPr>
              <w:t>ajax</w:t>
            </w:r>
            <w:r w:rsidRPr="00F5500F">
              <w:rPr>
                <w:rFonts w:hint="eastAsia"/>
                <w:sz w:val="22"/>
              </w:rPr>
              <w:t>完成</w:t>
            </w:r>
          </w:p>
          <w:p w14:paraId="0D5F4673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console.log('always'</w:t>
            </w:r>
            <w:proofErr w:type="gramStart"/>
            <w:r w:rsidRPr="00F5500F">
              <w:rPr>
                <w:sz w:val="22"/>
              </w:rPr>
              <w:t>);</w:t>
            </w:r>
            <w:proofErr w:type="gramEnd"/>
          </w:p>
          <w:p w14:paraId="1B1E523E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})</w:t>
            </w:r>
          </w:p>
          <w:p w14:paraId="7545CB4B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$(selector</w:t>
            </w:r>
            <w:proofErr w:type="gramStart"/>
            <w:r w:rsidRPr="00F5500F">
              <w:rPr>
                <w:sz w:val="22"/>
              </w:rPr>
              <w:t>).load</w:t>
            </w:r>
            <w:proofErr w:type="gramEnd"/>
            <w:r w:rsidRPr="00F5500F">
              <w:rPr>
                <w:sz w:val="22"/>
              </w:rPr>
              <w:t>(</w:t>
            </w:r>
            <w:proofErr w:type="spellStart"/>
            <w:r w:rsidRPr="00F5500F">
              <w:rPr>
                <w:sz w:val="22"/>
              </w:rPr>
              <w:t>URL,data,callback</w:t>
            </w:r>
            <w:proofErr w:type="spellEnd"/>
            <w:r w:rsidRPr="00F5500F">
              <w:rPr>
                <w:sz w:val="22"/>
              </w:rPr>
              <w:t>);</w:t>
            </w:r>
          </w:p>
          <w:p w14:paraId="1194F3FC" w14:textId="5AFEAB85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$("div1"</w:t>
            </w:r>
            <w:proofErr w:type="gramStart"/>
            <w:r w:rsidRPr="00F5500F">
              <w:rPr>
                <w:sz w:val="22"/>
              </w:rPr>
              <w:t>).load</w:t>
            </w:r>
            <w:proofErr w:type="gramEnd"/>
            <w:r w:rsidRPr="00F5500F">
              <w:rPr>
                <w:sz w:val="22"/>
              </w:rPr>
              <w:t>("demo_test.txt");</w:t>
            </w:r>
          </w:p>
          <w:p w14:paraId="1A60C837" w14:textId="5E6320C3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$("div1"</w:t>
            </w:r>
            <w:proofErr w:type="gramStart"/>
            <w:r w:rsidRPr="00F5500F">
              <w:rPr>
                <w:sz w:val="22"/>
              </w:rPr>
              <w:t>).load</w:t>
            </w:r>
            <w:proofErr w:type="gramEnd"/>
            <w:r w:rsidRPr="00F5500F">
              <w:rPr>
                <w:sz w:val="22"/>
              </w:rPr>
              <w:t>("demo_test.txt p1");</w:t>
            </w:r>
          </w:p>
          <w:p w14:paraId="0DEDAC44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$("button"</w:t>
            </w:r>
            <w:proofErr w:type="gramStart"/>
            <w:r w:rsidRPr="00F5500F">
              <w:rPr>
                <w:sz w:val="22"/>
              </w:rPr>
              <w:t>).click</w:t>
            </w:r>
            <w:proofErr w:type="gramEnd"/>
            <w:r w:rsidRPr="00F5500F">
              <w:rPr>
                <w:sz w:val="22"/>
              </w:rPr>
              <w:t>(function(){</w:t>
            </w:r>
          </w:p>
          <w:p w14:paraId="71F66EB6" w14:textId="1BECCA0F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$("div1"</w:t>
            </w:r>
            <w:proofErr w:type="gramStart"/>
            <w:r w:rsidRPr="00F5500F">
              <w:rPr>
                <w:sz w:val="22"/>
              </w:rPr>
              <w:t>).load</w:t>
            </w:r>
            <w:proofErr w:type="gramEnd"/>
            <w:r w:rsidRPr="00F5500F">
              <w:rPr>
                <w:sz w:val="22"/>
              </w:rPr>
              <w:t>("demo_test.txt",function(responseTxt,statusTxt,xhr){</w:t>
            </w:r>
          </w:p>
          <w:p w14:paraId="16023D4C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if(</w:t>
            </w:r>
            <w:proofErr w:type="spellStart"/>
            <w:r w:rsidRPr="00F5500F">
              <w:rPr>
                <w:sz w:val="22"/>
              </w:rPr>
              <w:t>statusTxt</w:t>
            </w:r>
            <w:proofErr w:type="spellEnd"/>
            <w:r w:rsidRPr="00F5500F">
              <w:rPr>
                <w:sz w:val="22"/>
              </w:rPr>
              <w:t>=="success")</w:t>
            </w:r>
          </w:p>
          <w:p w14:paraId="6EF645C7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alert("</w:t>
            </w:r>
            <w:r w:rsidRPr="00F5500F">
              <w:rPr>
                <w:rFonts w:hint="eastAsia"/>
                <w:sz w:val="22"/>
              </w:rPr>
              <w:t>外部内容加载成功！</w:t>
            </w:r>
            <w:r w:rsidRPr="00F5500F">
              <w:rPr>
                <w:rFonts w:hint="eastAsia"/>
                <w:sz w:val="22"/>
              </w:rPr>
              <w:t>");</w:t>
            </w:r>
          </w:p>
          <w:p w14:paraId="78DFD3D5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if(</w:t>
            </w:r>
            <w:proofErr w:type="spellStart"/>
            <w:r w:rsidRPr="00F5500F">
              <w:rPr>
                <w:sz w:val="22"/>
              </w:rPr>
              <w:t>statusTxt</w:t>
            </w:r>
            <w:proofErr w:type="spellEnd"/>
            <w:r w:rsidRPr="00F5500F">
              <w:rPr>
                <w:sz w:val="22"/>
              </w:rPr>
              <w:t>=="error")</w:t>
            </w:r>
          </w:p>
          <w:p w14:paraId="3DCE8BFD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proofErr w:type="gramStart"/>
            <w:r w:rsidRPr="00F5500F">
              <w:rPr>
                <w:sz w:val="22"/>
              </w:rPr>
              <w:t>alert(</w:t>
            </w:r>
            <w:proofErr w:type="gramEnd"/>
            <w:r w:rsidRPr="00F5500F">
              <w:rPr>
                <w:sz w:val="22"/>
              </w:rPr>
              <w:t>"Error: "+</w:t>
            </w:r>
            <w:proofErr w:type="spellStart"/>
            <w:r w:rsidRPr="00F5500F">
              <w:rPr>
                <w:sz w:val="22"/>
              </w:rPr>
              <w:t>xhr.status</w:t>
            </w:r>
            <w:proofErr w:type="spellEnd"/>
            <w:r w:rsidRPr="00F5500F">
              <w:rPr>
                <w:sz w:val="22"/>
              </w:rPr>
              <w:t>+": "+</w:t>
            </w:r>
            <w:proofErr w:type="spellStart"/>
            <w:r w:rsidRPr="00F5500F">
              <w:rPr>
                <w:sz w:val="22"/>
              </w:rPr>
              <w:t>xhr.statusText</w:t>
            </w:r>
            <w:proofErr w:type="spellEnd"/>
            <w:r w:rsidRPr="00F5500F">
              <w:rPr>
                <w:sz w:val="22"/>
              </w:rPr>
              <w:t>);</w:t>
            </w:r>
          </w:p>
          <w:p w14:paraId="37DD3B42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});</w:t>
            </w:r>
          </w:p>
          <w:p w14:paraId="3D371E5B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});</w:t>
            </w:r>
          </w:p>
          <w:p w14:paraId="06945890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 xml:space="preserve">// </w:t>
            </w:r>
            <w:r w:rsidRPr="00F5500F">
              <w:rPr>
                <w:rFonts w:hint="eastAsia"/>
                <w:sz w:val="22"/>
              </w:rPr>
              <w:t>处理点击切换页面</w:t>
            </w:r>
          </w:p>
          <w:p w14:paraId="04163514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$(function () {</w:t>
            </w:r>
          </w:p>
          <w:p w14:paraId="62FEEC8C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 xml:space="preserve">// </w:t>
            </w:r>
            <w:r w:rsidRPr="00F5500F">
              <w:rPr>
                <w:rFonts w:hint="eastAsia"/>
                <w:sz w:val="22"/>
              </w:rPr>
              <w:t>获取到</w:t>
            </w:r>
            <w:r w:rsidRPr="00F5500F">
              <w:rPr>
                <w:rFonts w:hint="eastAsia"/>
                <w:sz w:val="22"/>
              </w:rPr>
              <w:t xml:space="preserve">li </w:t>
            </w:r>
            <w:r w:rsidRPr="00F5500F">
              <w:rPr>
                <w:rFonts w:hint="eastAsia"/>
                <w:sz w:val="22"/>
              </w:rPr>
              <w:t>增加点击事件</w:t>
            </w:r>
          </w:p>
          <w:p w14:paraId="68C59E1C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$('.</w:t>
            </w:r>
            <w:proofErr w:type="spellStart"/>
            <w:r w:rsidRPr="00F5500F">
              <w:rPr>
                <w:sz w:val="22"/>
              </w:rPr>
              <w:t>sc</w:t>
            </w:r>
            <w:proofErr w:type="spellEnd"/>
            <w:r w:rsidRPr="00F5500F">
              <w:rPr>
                <w:sz w:val="22"/>
              </w:rPr>
              <w:t>-body li'</w:t>
            </w:r>
            <w:proofErr w:type="gramStart"/>
            <w:r w:rsidRPr="00F5500F">
              <w:rPr>
                <w:sz w:val="22"/>
              </w:rPr>
              <w:t>).click</w:t>
            </w:r>
            <w:proofErr w:type="gramEnd"/>
            <w:r w:rsidRPr="00F5500F">
              <w:rPr>
                <w:sz w:val="22"/>
              </w:rPr>
              <w:t>(function (event) {</w:t>
            </w:r>
          </w:p>
          <w:p w14:paraId="004F7D8E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 xml:space="preserve">// </w:t>
            </w:r>
            <w:r w:rsidRPr="00F5500F">
              <w:rPr>
                <w:rFonts w:hint="eastAsia"/>
                <w:sz w:val="22"/>
              </w:rPr>
              <w:t>通过</w:t>
            </w:r>
            <w:proofErr w:type="spellStart"/>
            <w:r w:rsidRPr="00F5500F">
              <w:rPr>
                <w:rFonts w:hint="eastAsia"/>
                <w:sz w:val="22"/>
              </w:rPr>
              <w:t>event.target</w:t>
            </w:r>
            <w:proofErr w:type="spellEnd"/>
            <w:r w:rsidRPr="00F5500F">
              <w:rPr>
                <w:rFonts w:hint="eastAsia"/>
                <w:sz w:val="22"/>
              </w:rPr>
              <w:t>获取到每个</w:t>
            </w:r>
            <w:r w:rsidRPr="00F5500F">
              <w:rPr>
                <w:rFonts w:hint="eastAsia"/>
                <w:sz w:val="22"/>
              </w:rPr>
              <w:t>li</w:t>
            </w:r>
            <w:r w:rsidRPr="00F5500F">
              <w:rPr>
                <w:rFonts w:hint="eastAsia"/>
                <w:sz w:val="22"/>
              </w:rPr>
              <w:t>的文本</w:t>
            </w:r>
          </w:p>
          <w:p w14:paraId="04905AD9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lastRenderedPageBreak/>
              <w:t>var text = $(</w:t>
            </w:r>
            <w:proofErr w:type="spellStart"/>
            <w:proofErr w:type="gramStart"/>
            <w:r w:rsidRPr="00F5500F">
              <w:rPr>
                <w:sz w:val="22"/>
              </w:rPr>
              <w:t>event.target</w:t>
            </w:r>
            <w:proofErr w:type="spellEnd"/>
            <w:proofErr w:type="gramEnd"/>
            <w:r w:rsidRPr="00F5500F">
              <w:rPr>
                <w:sz w:val="22"/>
              </w:rPr>
              <w:t>).text()</w:t>
            </w:r>
          </w:p>
          <w:p w14:paraId="30F9FB65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// console.log(</w:t>
            </w:r>
            <w:proofErr w:type="spellStart"/>
            <w:proofErr w:type="gramStart"/>
            <w:r w:rsidRPr="00F5500F">
              <w:rPr>
                <w:sz w:val="22"/>
              </w:rPr>
              <w:t>text,event</w:t>
            </w:r>
            <w:proofErr w:type="spellEnd"/>
            <w:proofErr w:type="gramEnd"/>
            <w:r w:rsidRPr="00F5500F">
              <w:rPr>
                <w:sz w:val="22"/>
              </w:rPr>
              <w:t>);</w:t>
            </w:r>
          </w:p>
          <w:p w14:paraId="012E1B43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 xml:space="preserve">// </w:t>
            </w:r>
            <w:r w:rsidRPr="00F5500F">
              <w:rPr>
                <w:rFonts w:hint="eastAsia"/>
                <w:sz w:val="22"/>
              </w:rPr>
              <w:t>通过我们点击的菜单</w:t>
            </w:r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加载对应的界面</w:t>
            </w:r>
          </w:p>
          <w:p w14:paraId="60D88429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sz w:val="22"/>
              </w:rPr>
              <w:t>switch (text) {</w:t>
            </w:r>
          </w:p>
          <w:p w14:paraId="6D52FE89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 xml:space="preserve">// load </w:t>
            </w:r>
            <w:r w:rsidRPr="00F5500F">
              <w:rPr>
                <w:rFonts w:hint="eastAsia"/>
                <w:sz w:val="22"/>
              </w:rPr>
              <w:t>将对应的内容</w:t>
            </w:r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加载到</w:t>
            </w:r>
            <w:r w:rsidRPr="00F5500F">
              <w:rPr>
                <w:rFonts w:hint="eastAsia"/>
                <w:sz w:val="22"/>
              </w:rPr>
              <w:t>content</w:t>
            </w:r>
            <w:r w:rsidRPr="00F5500F">
              <w:rPr>
                <w:rFonts w:hint="eastAsia"/>
                <w:sz w:val="22"/>
              </w:rPr>
              <w:t>里</w:t>
            </w:r>
          </w:p>
          <w:p w14:paraId="23FBAF1A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 xml:space="preserve">// </w:t>
            </w:r>
            <w:r w:rsidRPr="00F5500F">
              <w:rPr>
                <w:rFonts w:hint="eastAsia"/>
                <w:sz w:val="22"/>
              </w:rPr>
              <w:t>注意</w:t>
            </w:r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我们的</w:t>
            </w:r>
            <w:proofErr w:type="spellStart"/>
            <w:r w:rsidRPr="00F5500F">
              <w:rPr>
                <w:rFonts w:hint="eastAsia"/>
                <w:sz w:val="22"/>
              </w:rPr>
              <w:t>js</w:t>
            </w:r>
            <w:proofErr w:type="spellEnd"/>
            <w:r w:rsidRPr="00F5500F">
              <w:rPr>
                <w:rFonts w:hint="eastAsia"/>
                <w:sz w:val="22"/>
              </w:rPr>
              <w:t>文件是在</w:t>
            </w:r>
            <w:r w:rsidRPr="00F5500F">
              <w:rPr>
                <w:rFonts w:hint="eastAsia"/>
                <w:sz w:val="22"/>
              </w:rPr>
              <w:t>index.html</w:t>
            </w:r>
            <w:r w:rsidRPr="00F5500F">
              <w:rPr>
                <w:rFonts w:hint="eastAsia"/>
                <w:sz w:val="22"/>
              </w:rPr>
              <w:t>中引入的</w:t>
            </w:r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所以这里面的路径要根据</w:t>
            </w:r>
            <w:r w:rsidRPr="00F5500F">
              <w:rPr>
                <w:rFonts w:hint="eastAsia"/>
                <w:sz w:val="22"/>
              </w:rPr>
              <w:t>index.html</w:t>
            </w:r>
            <w:r w:rsidRPr="00F5500F">
              <w:rPr>
                <w:rFonts w:hint="eastAsia"/>
                <w:sz w:val="22"/>
              </w:rPr>
              <w:t>来获取</w:t>
            </w:r>
          </w:p>
          <w:p w14:paraId="0E118F4C" w14:textId="60DED948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case '</w:t>
            </w:r>
            <w:r w:rsidRPr="00F5500F">
              <w:rPr>
                <w:rFonts w:hint="eastAsia"/>
                <w:sz w:val="22"/>
              </w:rPr>
              <w:t>学生管理</w:t>
            </w:r>
            <w:r w:rsidRPr="00F5500F">
              <w:rPr>
                <w:rFonts w:hint="eastAsia"/>
                <w:sz w:val="22"/>
              </w:rPr>
              <w:t>':</w:t>
            </w:r>
          </w:p>
          <w:p w14:paraId="3CD85A29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1. H5</w:t>
            </w:r>
            <w:r w:rsidRPr="00F5500F">
              <w:rPr>
                <w:rFonts w:hint="eastAsia"/>
                <w:sz w:val="22"/>
              </w:rPr>
              <w:t>新增结构化标签</w:t>
            </w:r>
          </w:p>
          <w:p w14:paraId="5307AA70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 xml:space="preserve">1.1 </w:t>
            </w:r>
            <w:r w:rsidRPr="00F5500F">
              <w:rPr>
                <w:rFonts w:hint="eastAsia"/>
                <w:sz w:val="22"/>
              </w:rPr>
              <w:t>块元素</w:t>
            </w:r>
          </w:p>
          <w:p w14:paraId="682278D4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Html5</w:t>
            </w:r>
            <w:r w:rsidRPr="00F5500F">
              <w:rPr>
                <w:rFonts w:hint="eastAsia"/>
                <w:sz w:val="22"/>
              </w:rPr>
              <w:t>新增了很多语义化标签，这些标签多为块元素，其表现形式与</w:t>
            </w:r>
            <w:r w:rsidRPr="00F5500F">
              <w:rPr>
                <w:rFonts w:hint="eastAsia"/>
                <w:sz w:val="22"/>
              </w:rPr>
              <w:t>div</w:t>
            </w:r>
            <w:r w:rsidRPr="00F5500F">
              <w:rPr>
                <w:rFonts w:hint="eastAsia"/>
                <w:sz w:val="22"/>
              </w:rPr>
              <w:t>完全一致，即没有特殊样式。但是</w:t>
            </w:r>
            <w:r w:rsidRPr="00F5500F">
              <w:rPr>
                <w:rFonts w:hint="eastAsia"/>
                <w:sz w:val="22"/>
              </w:rPr>
              <w:t>div</w:t>
            </w:r>
            <w:r w:rsidRPr="00F5500F">
              <w:rPr>
                <w:rFonts w:hint="eastAsia"/>
                <w:sz w:val="22"/>
              </w:rPr>
              <w:t>是无意义的块元素，而</w:t>
            </w:r>
            <w:r w:rsidRPr="00F5500F">
              <w:rPr>
                <w:rFonts w:hint="eastAsia"/>
                <w:sz w:val="22"/>
              </w:rPr>
              <w:t>Html5</w:t>
            </w:r>
            <w:r w:rsidRPr="00F5500F">
              <w:rPr>
                <w:rFonts w:hint="eastAsia"/>
                <w:sz w:val="22"/>
              </w:rPr>
              <w:t>新</w:t>
            </w:r>
          </w:p>
          <w:p w14:paraId="0D825DAC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增的这些元素多为有意义元素，例</w:t>
            </w:r>
            <w:r w:rsidRPr="00F5500F">
              <w:rPr>
                <w:rFonts w:hint="eastAsia"/>
                <w:sz w:val="22"/>
              </w:rPr>
              <w:t xml:space="preserve"> </w:t>
            </w:r>
            <w:r w:rsidRPr="00F5500F">
              <w:rPr>
                <w:rFonts w:hint="eastAsia"/>
                <w:sz w:val="22"/>
              </w:rPr>
              <w:t>如</w:t>
            </w:r>
            <w:r w:rsidRPr="00F5500F">
              <w:rPr>
                <w:rFonts w:hint="eastAsia"/>
                <w:sz w:val="22"/>
              </w:rPr>
              <w:t>header</w:t>
            </w:r>
            <w:r w:rsidRPr="00F5500F">
              <w:rPr>
                <w:rFonts w:hint="eastAsia"/>
                <w:sz w:val="22"/>
              </w:rPr>
              <w:t>表达了头部的意思，在网页中任意暗含头部的结构都可以使用</w:t>
            </w:r>
            <w:r w:rsidRPr="00F5500F">
              <w:rPr>
                <w:rFonts w:hint="eastAsia"/>
                <w:sz w:val="22"/>
              </w:rPr>
              <w:t>header</w:t>
            </w:r>
            <w:r w:rsidRPr="00F5500F">
              <w:rPr>
                <w:rFonts w:hint="eastAsia"/>
                <w:sz w:val="22"/>
              </w:rPr>
              <w:t>标签。</w:t>
            </w:r>
          </w:p>
          <w:p w14:paraId="5D503E3D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其他还有</w:t>
            </w:r>
            <w:r w:rsidRPr="00F5500F">
              <w:rPr>
                <w:rFonts w:hint="eastAsia"/>
                <w:sz w:val="22"/>
              </w:rPr>
              <w:t>article</w:t>
            </w:r>
            <w:r w:rsidRPr="00F5500F">
              <w:rPr>
                <w:rFonts w:hint="eastAsia"/>
                <w:sz w:val="22"/>
              </w:rPr>
              <w:t>、</w:t>
            </w:r>
            <w:r w:rsidRPr="00F5500F">
              <w:rPr>
                <w:rFonts w:hint="eastAsia"/>
                <w:sz w:val="22"/>
              </w:rPr>
              <w:t>section</w:t>
            </w:r>
            <w:r w:rsidRPr="00F5500F">
              <w:rPr>
                <w:rFonts w:hint="eastAsia"/>
                <w:sz w:val="22"/>
              </w:rPr>
              <w:t>、</w:t>
            </w:r>
            <w:r w:rsidRPr="00F5500F">
              <w:rPr>
                <w:rFonts w:hint="eastAsia"/>
                <w:sz w:val="22"/>
              </w:rPr>
              <w:t>aside</w:t>
            </w:r>
            <w:r w:rsidRPr="00F5500F">
              <w:rPr>
                <w:rFonts w:hint="eastAsia"/>
                <w:sz w:val="22"/>
              </w:rPr>
              <w:t>、</w:t>
            </w:r>
            <w:r w:rsidRPr="00F5500F">
              <w:rPr>
                <w:rFonts w:hint="eastAsia"/>
                <w:sz w:val="22"/>
              </w:rPr>
              <w:t>header</w:t>
            </w:r>
            <w:r w:rsidRPr="00F5500F">
              <w:rPr>
                <w:rFonts w:hint="eastAsia"/>
                <w:sz w:val="22"/>
              </w:rPr>
              <w:t>、</w:t>
            </w:r>
            <w:r w:rsidRPr="00F5500F">
              <w:rPr>
                <w:rFonts w:hint="eastAsia"/>
                <w:sz w:val="22"/>
              </w:rPr>
              <w:t>nav</w:t>
            </w:r>
            <w:r w:rsidRPr="00F5500F">
              <w:rPr>
                <w:rFonts w:hint="eastAsia"/>
                <w:sz w:val="22"/>
              </w:rPr>
              <w:t>、</w:t>
            </w:r>
            <w:r w:rsidRPr="00F5500F">
              <w:rPr>
                <w:rFonts w:hint="eastAsia"/>
                <w:sz w:val="22"/>
              </w:rPr>
              <w:t>footer</w:t>
            </w:r>
            <w:r w:rsidRPr="00F5500F">
              <w:rPr>
                <w:rFonts w:hint="eastAsia"/>
                <w:sz w:val="22"/>
              </w:rPr>
              <w:t>、</w:t>
            </w:r>
            <w:r w:rsidRPr="00F5500F">
              <w:rPr>
                <w:rFonts w:hint="eastAsia"/>
                <w:sz w:val="22"/>
              </w:rPr>
              <w:t>address</w:t>
            </w:r>
            <w:r w:rsidRPr="00F5500F">
              <w:rPr>
                <w:rFonts w:hint="eastAsia"/>
                <w:sz w:val="22"/>
              </w:rPr>
              <w:t>、</w:t>
            </w:r>
            <w:proofErr w:type="spellStart"/>
            <w:r w:rsidRPr="00F5500F">
              <w:rPr>
                <w:rFonts w:hint="eastAsia"/>
                <w:sz w:val="22"/>
              </w:rPr>
              <w:t>hgroup</w:t>
            </w:r>
            <w:proofErr w:type="spellEnd"/>
            <w:r w:rsidRPr="00F5500F">
              <w:rPr>
                <w:rFonts w:hint="eastAsia"/>
                <w:sz w:val="22"/>
              </w:rPr>
              <w:t>、</w:t>
            </w:r>
            <w:r w:rsidRPr="00F5500F">
              <w:rPr>
                <w:rFonts w:hint="eastAsia"/>
                <w:sz w:val="22"/>
              </w:rPr>
              <w:t>figure</w:t>
            </w:r>
            <w:r w:rsidRPr="00F5500F">
              <w:rPr>
                <w:rFonts w:hint="eastAsia"/>
                <w:sz w:val="22"/>
              </w:rPr>
              <w:t>、</w:t>
            </w:r>
            <w:proofErr w:type="spellStart"/>
            <w:r w:rsidRPr="00F5500F">
              <w:rPr>
                <w:rFonts w:hint="eastAsia"/>
                <w:sz w:val="22"/>
              </w:rPr>
              <w:t>figcaption</w:t>
            </w:r>
            <w:proofErr w:type="spellEnd"/>
            <w:r w:rsidRPr="00F5500F">
              <w:rPr>
                <w:rFonts w:hint="eastAsia"/>
                <w:sz w:val="22"/>
              </w:rPr>
              <w:t>等。</w:t>
            </w:r>
          </w:p>
          <w:p w14:paraId="6A70912F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此外，</w:t>
            </w:r>
            <w:r w:rsidRPr="00F5500F">
              <w:rPr>
                <w:rFonts w:hint="eastAsia"/>
                <w:sz w:val="22"/>
              </w:rPr>
              <w:t>Html5</w:t>
            </w:r>
            <w:r w:rsidRPr="00F5500F">
              <w:rPr>
                <w:rFonts w:hint="eastAsia"/>
                <w:sz w:val="22"/>
              </w:rPr>
              <w:t>中还新增了一些功能性标签，但是由于其在各个浏览器中表现不一致，我们很少使用这些元素，取而代之的是组件，因此这里</w:t>
            </w:r>
          </w:p>
          <w:p w14:paraId="7B7EAEE8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不做过多讨论。</w:t>
            </w:r>
          </w:p>
          <w:p w14:paraId="4608FDA1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1.2 input</w:t>
            </w:r>
            <w:r w:rsidRPr="00F5500F">
              <w:rPr>
                <w:rFonts w:hint="eastAsia"/>
                <w:sz w:val="22"/>
              </w:rPr>
              <w:t>属性拓展</w:t>
            </w:r>
          </w:p>
          <w:p w14:paraId="61F6F35C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input</w:t>
            </w:r>
            <w:r w:rsidRPr="00F5500F">
              <w:rPr>
                <w:rFonts w:hint="eastAsia"/>
                <w:sz w:val="22"/>
              </w:rPr>
              <w:t>是通过</w:t>
            </w:r>
            <w:r w:rsidRPr="00F5500F">
              <w:rPr>
                <w:rFonts w:hint="eastAsia"/>
                <w:sz w:val="22"/>
              </w:rPr>
              <w:t>type</w:t>
            </w:r>
            <w:r w:rsidRPr="00F5500F">
              <w:rPr>
                <w:rFonts w:hint="eastAsia"/>
                <w:sz w:val="22"/>
              </w:rPr>
              <w:t>来区分不同功能的表单元素，</w:t>
            </w:r>
            <w:r w:rsidRPr="00F5500F">
              <w:rPr>
                <w:rFonts w:hint="eastAsia"/>
                <w:sz w:val="22"/>
              </w:rPr>
              <w:t>h5</w:t>
            </w:r>
            <w:r w:rsidRPr="00F5500F">
              <w:rPr>
                <w:rFonts w:hint="eastAsia"/>
                <w:sz w:val="22"/>
              </w:rPr>
              <w:t>中也做了拓展。</w:t>
            </w:r>
          </w:p>
          <w:p w14:paraId="59E30383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新增的</w:t>
            </w:r>
            <w:r w:rsidRPr="00F5500F">
              <w:rPr>
                <w:rFonts w:hint="eastAsia"/>
                <w:sz w:val="22"/>
              </w:rPr>
              <w:t>type</w:t>
            </w:r>
            <w:r w:rsidRPr="00F5500F">
              <w:rPr>
                <w:rFonts w:hint="eastAsia"/>
                <w:sz w:val="22"/>
              </w:rPr>
              <w:t>类型：</w:t>
            </w:r>
          </w:p>
          <w:p w14:paraId="750A926D" w14:textId="77777777" w:rsidR="00F5500F" w:rsidRPr="00F5500F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email</w:t>
            </w:r>
            <w:r w:rsidRPr="00F5500F">
              <w:rPr>
                <w:rFonts w:hint="eastAsia"/>
                <w:sz w:val="22"/>
              </w:rPr>
              <w:t>、</w:t>
            </w:r>
            <w:proofErr w:type="spellStart"/>
            <w:r w:rsidRPr="00F5500F">
              <w:rPr>
                <w:rFonts w:hint="eastAsia"/>
                <w:sz w:val="22"/>
              </w:rPr>
              <w:t>url</w:t>
            </w:r>
            <w:proofErr w:type="spellEnd"/>
            <w:r w:rsidRPr="00F5500F">
              <w:rPr>
                <w:rFonts w:hint="eastAsia"/>
                <w:sz w:val="22"/>
              </w:rPr>
              <w:t>、</w:t>
            </w:r>
            <w:r w:rsidRPr="00F5500F">
              <w:rPr>
                <w:rFonts w:hint="eastAsia"/>
                <w:sz w:val="22"/>
              </w:rPr>
              <w:t>number</w:t>
            </w:r>
            <w:r w:rsidRPr="00F5500F">
              <w:rPr>
                <w:rFonts w:hint="eastAsia"/>
                <w:sz w:val="22"/>
              </w:rPr>
              <w:t>、</w:t>
            </w:r>
            <w:r w:rsidRPr="00F5500F">
              <w:rPr>
                <w:rFonts w:hint="eastAsia"/>
                <w:sz w:val="22"/>
              </w:rPr>
              <w:t>range</w:t>
            </w:r>
            <w:r w:rsidRPr="00F5500F">
              <w:rPr>
                <w:rFonts w:hint="eastAsia"/>
                <w:sz w:val="22"/>
              </w:rPr>
              <w:t>、</w:t>
            </w:r>
            <w:r w:rsidRPr="00F5500F">
              <w:rPr>
                <w:rFonts w:hint="eastAsia"/>
                <w:sz w:val="22"/>
              </w:rPr>
              <w:t>date</w:t>
            </w:r>
            <w:r w:rsidRPr="00F5500F">
              <w:rPr>
                <w:rFonts w:hint="eastAsia"/>
                <w:sz w:val="22"/>
              </w:rPr>
              <w:t>、</w:t>
            </w:r>
            <w:r w:rsidRPr="00F5500F">
              <w:rPr>
                <w:rFonts w:hint="eastAsia"/>
                <w:sz w:val="22"/>
              </w:rPr>
              <w:t>month</w:t>
            </w:r>
            <w:r w:rsidRPr="00F5500F">
              <w:rPr>
                <w:rFonts w:hint="eastAsia"/>
                <w:sz w:val="22"/>
              </w:rPr>
              <w:t>、</w:t>
            </w:r>
            <w:r w:rsidRPr="00F5500F">
              <w:rPr>
                <w:rFonts w:hint="eastAsia"/>
                <w:sz w:val="22"/>
              </w:rPr>
              <w:t>week</w:t>
            </w:r>
            <w:r w:rsidRPr="00F5500F">
              <w:rPr>
                <w:rFonts w:hint="eastAsia"/>
                <w:sz w:val="22"/>
              </w:rPr>
              <w:t>、</w:t>
            </w:r>
            <w:r w:rsidRPr="00F5500F">
              <w:rPr>
                <w:rFonts w:hint="eastAsia"/>
                <w:sz w:val="22"/>
              </w:rPr>
              <w:t>time</w:t>
            </w:r>
            <w:r w:rsidRPr="00F5500F">
              <w:rPr>
                <w:rFonts w:hint="eastAsia"/>
                <w:sz w:val="22"/>
              </w:rPr>
              <w:t>、</w:t>
            </w:r>
            <w:r w:rsidRPr="00F5500F">
              <w:rPr>
                <w:rFonts w:hint="eastAsia"/>
                <w:sz w:val="22"/>
              </w:rPr>
              <w:t>datetime</w:t>
            </w:r>
            <w:r w:rsidRPr="00F5500F">
              <w:rPr>
                <w:rFonts w:hint="eastAsia"/>
                <w:sz w:val="22"/>
              </w:rPr>
              <w:t>、</w:t>
            </w:r>
            <w:r w:rsidRPr="00F5500F">
              <w:rPr>
                <w:rFonts w:hint="eastAsia"/>
                <w:sz w:val="22"/>
              </w:rPr>
              <w:t>datetime-local</w:t>
            </w:r>
          </w:p>
          <w:p w14:paraId="17A8AA93" w14:textId="31A057A2" w:rsidR="004E0369" w:rsidRDefault="00F5500F" w:rsidP="00F5500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F5500F">
              <w:rPr>
                <w:rFonts w:hint="eastAsia"/>
                <w:sz w:val="22"/>
              </w:rPr>
              <w:t>与功能性标签一样，这些表单元素在各个浏览器中表现效果不一致，我们一般也很少使用。</w:t>
            </w:r>
          </w:p>
          <w:p w14:paraId="1F9D16B0" w14:textId="77777777" w:rsidR="00D46641" w:rsidRDefault="00D46641" w:rsidP="00F00F5F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</w:p>
          <w:p w14:paraId="687C1D53" w14:textId="16614F6B" w:rsidR="00D46641" w:rsidRPr="00926455" w:rsidRDefault="00D46641" w:rsidP="00F00F5F">
            <w:pPr>
              <w:spacing w:line="240" w:lineRule="auto"/>
              <w:ind w:firstLineChars="0" w:firstLine="0"/>
              <w:jc w:val="righ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28</w:t>
            </w:r>
          </w:p>
        </w:tc>
      </w:tr>
    </w:tbl>
    <w:p w14:paraId="4AEA77DD" w14:textId="77777777" w:rsidR="007155C6" w:rsidRDefault="007155C6"/>
    <w:p w14:paraId="2CF832E9" w14:textId="77777777" w:rsidR="00D46641" w:rsidRDefault="00D46641"/>
    <w:p w14:paraId="5C69C88E" w14:textId="7AA5BC74" w:rsidR="005A758B" w:rsidRPr="00926455" w:rsidRDefault="005A758B" w:rsidP="005A758B">
      <w:pPr>
        <w:spacing w:line="240" w:lineRule="auto"/>
        <w:ind w:firstLineChars="0" w:firstLine="0"/>
        <w:rPr>
          <w:sz w:val="36"/>
          <w:szCs w:val="36"/>
        </w:rPr>
      </w:pPr>
      <w:bookmarkStart w:id="0" w:name="_Hlk175837826"/>
      <w:r w:rsidRPr="00926455">
        <w:rPr>
          <w:sz w:val="36"/>
          <w:szCs w:val="36"/>
        </w:rPr>
        <w:t>Day</w:t>
      </w:r>
      <w:r>
        <w:rPr>
          <w:rFonts w:hint="eastAsia"/>
          <w:sz w:val="36"/>
          <w:szCs w:val="36"/>
        </w:rPr>
        <w:t>04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A758B" w:rsidRPr="00926455" w14:paraId="37441FB4" w14:textId="77777777" w:rsidTr="00DE674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CA19" w14:textId="6F0E4686" w:rsidR="005A758B" w:rsidRPr="005A758B" w:rsidRDefault="005A758B" w:rsidP="005A758B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5A758B">
              <w:rPr>
                <w:rFonts w:hint="eastAsia"/>
                <w:b/>
                <w:bCs/>
                <w:sz w:val="22"/>
              </w:rPr>
              <w:t>Canvas</w:t>
            </w:r>
          </w:p>
          <w:p w14:paraId="710624EB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5A758B">
              <w:rPr>
                <w:rFonts w:hint="eastAsia"/>
                <w:b/>
                <w:bCs/>
                <w:sz w:val="22"/>
              </w:rPr>
              <w:t xml:space="preserve">1. </w:t>
            </w:r>
            <w:r w:rsidRPr="005A758B">
              <w:rPr>
                <w:rFonts w:hint="eastAsia"/>
                <w:b/>
                <w:bCs/>
                <w:sz w:val="22"/>
              </w:rPr>
              <w:t>什么是</w:t>
            </w:r>
            <w:r w:rsidRPr="005A758B">
              <w:rPr>
                <w:rFonts w:hint="eastAsia"/>
                <w:b/>
                <w:bCs/>
                <w:sz w:val="22"/>
              </w:rPr>
              <w:t xml:space="preserve"> Canvas</w:t>
            </w:r>
          </w:p>
          <w:p w14:paraId="13C341D6" w14:textId="238D802C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 xml:space="preserve">Canvas </w:t>
            </w:r>
            <w:r w:rsidRPr="005A758B">
              <w:rPr>
                <w:rFonts w:hint="eastAsia"/>
                <w:sz w:val="22"/>
              </w:rPr>
              <w:t>是</w:t>
            </w:r>
            <w:r w:rsidRPr="005A758B">
              <w:rPr>
                <w:rFonts w:hint="eastAsia"/>
                <w:sz w:val="22"/>
              </w:rPr>
              <w:t xml:space="preserve"> HTML5 </w:t>
            </w:r>
            <w:r w:rsidRPr="005A758B">
              <w:rPr>
                <w:rFonts w:hint="eastAsia"/>
                <w:sz w:val="22"/>
              </w:rPr>
              <w:t>新增的一个标签，中文名为“画布”，允许开发者通过</w:t>
            </w:r>
            <w:r w:rsidRPr="005A758B">
              <w:rPr>
                <w:rFonts w:hint="eastAsia"/>
                <w:sz w:val="22"/>
              </w:rPr>
              <w:t xml:space="preserve"> JavaScript </w:t>
            </w:r>
            <w:r w:rsidRPr="005A758B">
              <w:rPr>
                <w:rFonts w:hint="eastAsia"/>
                <w:sz w:val="22"/>
              </w:rPr>
              <w:t>在该标签上绘制各种图案。</w:t>
            </w:r>
          </w:p>
          <w:p w14:paraId="44C168F6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>应用场景：动画、游戏、数据可视化、图片编辑器、实时视频处理等。</w:t>
            </w:r>
          </w:p>
          <w:p w14:paraId="4AE48460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5A758B">
              <w:rPr>
                <w:rFonts w:hint="eastAsia"/>
                <w:b/>
                <w:bCs/>
                <w:sz w:val="22"/>
              </w:rPr>
              <w:t xml:space="preserve">2. Canvas </w:t>
            </w:r>
            <w:r w:rsidRPr="005A758B">
              <w:rPr>
                <w:rFonts w:hint="eastAsia"/>
                <w:b/>
                <w:bCs/>
                <w:sz w:val="22"/>
              </w:rPr>
              <w:t>与</w:t>
            </w:r>
            <w:r w:rsidRPr="005A758B">
              <w:rPr>
                <w:rFonts w:hint="eastAsia"/>
                <w:b/>
                <w:bCs/>
                <w:sz w:val="22"/>
              </w:rPr>
              <w:t xml:space="preserve"> SVG </w:t>
            </w:r>
            <w:r w:rsidRPr="005A758B">
              <w:rPr>
                <w:rFonts w:hint="eastAsia"/>
                <w:b/>
                <w:bCs/>
                <w:sz w:val="22"/>
              </w:rPr>
              <w:t>的区别</w:t>
            </w:r>
          </w:p>
          <w:p w14:paraId="3BB73D01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>Canvas</w:t>
            </w:r>
            <w:r w:rsidRPr="005A758B">
              <w:rPr>
                <w:rFonts w:hint="eastAsia"/>
                <w:sz w:val="22"/>
              </w:rPr>
              <w:t>：适合大数据量渲染（如图形引擎</w:t>
            </w:r>
            <w:r w:rsidRPr="005A758B">
              <w:rPr>
                <w:rFonts w:hint="eastAsia"/>
                <w:sz w:val="22"/>
              </w:rPr>
              <w:t xml:space="preserve"> G6</w:t>
            </w:r>
            <w:r w:rsidRPr="005A758B">
              <w:rPr>
                <w:rFonts w:hint="eastAsia"/>
                <w:sz w:val="22"/>
              </w:rPr>
              <w:t>），受屏幕分辨率影响，不支持事件，数据变化需要重绘。</w:t>
            </w:r>
          </w:p>
          <w:p w14:paraId="7FAC18F0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>SVG</w:t>
            </w:r>
            <w:r w:rsidRPr="005A758B">
              <w:rPr>
                <w:rFonts w:hint="eastAsia"/>
                <w:sz w:val="22"/>
              </w:rPr>
              <w:t>：适合高交互性和高清晰度的需求（如图形引擎</w:t>
            </w:r>
            <w:r w:rsidRPr="005A758B">
              <w:rPr>
                <w:rFonts w:hint="eastAsia"/>
                <w:sz w:val="22"/>
              </w:rPr>
              <w:t xml:space="preserve"> X6</w:t>
            </w:r>
            <w:r w:rsidRPr="005A758B">
              <w:rPr>
                <w:rFonts w:hint="eastAsia"/>
                <w:sz w:val="22"/>
              </w:rPr>
              <w:t>），不受屏幕分辨率影响，支持事件，数据变化无需重绘。</w:t>
            </w:r>
          </w:p>
          <w:p w14:paraId="0845BDA1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5A758B">
              <w:rPr>
                <w:rFonts w:hint="eastAsia"/>
                <w:b/>
                <w:bCs/>
                <w:sz w:val="22"/>
              </w:rPr>
              <w:t xml:space="preserve">3. Canvas </w:t>
            </w:r>
            <w:r w:rsidRPr="005A758B">
              <w:rPr>
                <w:rFonts w:hint="eastAsia"/>
                <w:b/>
                <w:bCs/>
                <w:sz w:val="22"/>
              </w:rPr>
              <w:t>的使用方法</w:t>
            </w:r>
          </w:p>
          <w:p w14:paraId="10E5B8F9" w14:textId="0B4895AF" w:rsidR="005A758B" w:rsidRPr="005A758B" w:rsidRDefault="005A758B" w:rsidP="005A758B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5A758B">
              <w:rPr>
                <w:rFonts w:hint="eastAsia"/>
                <w:b/>
                <w:bCs/>
                <w:sz w:val="22"/>
              </w:rPr>
              <w:t xml:space="preserve">3.1 </w:t>
            </w:r>
            <w:r w:rsidRPr="005A758B">
              <w:rPr>
                <w:rFonts w:hint="eastAsia"/>
                <w:b/>
                <w:bCs/>
                <w:sz w:val="22"/>
              </w:rPr>
              <w:t>绘制直线</w:t>
            </w:r>
          </w:p>
          <w:p w14:paraId="57F5E3B9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>在</w:t>
            </w:r>
            <w:r w:rsidRPr="005A758B">
              <w:rPr>
                <w:rFonts w:hint="eastAsia"/>
                <w:sz w:val="22"/>
              </w:rPr>
              <w:t xml:space="preserve"> HTML </w:t>
            </w:r>
            <w:r w:rsidRPr="005A758B">
              <w:rPr>
                <w:rFonts w:hint="eastAsia"/>
                <w:sz w:val="22"/>
              </w:rPr>
              <w:t>中创建</w:t>
            </w:r>
            <w:r w:rsidRPr="005A758B">
              <w:rPr>
                <w:rFonts w:hint="eastAsia"/>
                <w:sz w:val="22"/>
              </w:rPr>
              <w:t xml:space="preserve"> canvas </w:t>
            </w:r>
            <w:r w:rsidRPr="005A758B">
              <w:rPr>
                <w:rFonts w:hint="eastAsia"/>
                <w:sz w:val="22"/>
              </w:rPr>
              <w:t>元素。</w:t>
            </w:r>
          </w:p>
          <w:p w14:paraId="0F2E240D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>使用</w:t>
            </w:r>
            <w:r w:rsidRPr="005A758B">
              <w:rPr>
                <w:rFonts w:hint="eastAsia"/>
                <w:sz w:val="22"/>
              </w:rPr>
              <w:t xml:space="preserve"> JavaScript </w:t>
            </w:r>
            <w:r w:rsidRPr="005A758B">
              <w:rPr>
                <w:rFonts w:hint="eastAsia"/>
                <w:sz w:val="22"/>
              </w:rPr>
              <w:t>获取</w:t>
            </w:r>
            <w:r w:rsidRPr="005A758B">
              <w:rPr>
                <w:rFonts w:hint="eastAsia"/>
                <w:sz w:val="22"/>
              </w:rPr>
              <w:t xml:space="preserve"> canvas </w:t>
            </w:r>
            <w:r w:rsidRPr="005A758B">
              <w:rPr>
                <w:rFonts w:hint="eastAsia"/>
                <w:sz w:val="22"/>
              </w:rPr>
              <w:t>标签。</w:t>
            </w:r>
          </w:p>
          <w:p w14:paraId="7829B327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>获取绘制工具（上下文对象</w:t>
            </w:r>
            <w:r w:rsidRPr="005A758B">
              <w:rPr>
                <w:rFonts w:hint="eastAsia"/>
                <w:sz w:val="22"/>
              </w:rPr>
              <w:t xml:space="preserve"> </w:t>
            </w:r>
            <w:proofErr w:type="spellStart"/>
            <w:r w:rsidRPr="005A758B">
              <w:rPr>
                <w:rFonts w:hint="eastAsia"/>
                <w:sz w:val="22"/>
              </w:rPr>
              <w:t>getContext</w:t>
            </w:r>
            <w:proofErr w:type="spellEnd"/>
            <w:r w:rsidRPr="005A758B">
              <w:rPr>
                <w:rFonts w:hint="eastAsia"/>
                <w:sz w:val="22"/>
              </w:rPr>
              <w:t>('2d')</w:t>
            </w:r>
            <w:r w:rsidRPr="005A758B">
              <w:rPr>
                <w:rFonts w:hint="eastAsia"/>
                <w:sz w:val="22"/>
              </w:rPr>
              <w:t>）。</w:t>
            </w:r>
          </w:p>
          <w:p w14:paraId="72CAD45A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>使用绘制工具在</w:t>
            </w:r>
            <w:r w:rsidRPr="005A758B">
              <w:rPr>
                <w:rFonts w:hint="eastAsia"/>
                <w:sz w:val="22"/>
              </w:rPr>
              <w:t xml:space="preserve"> canvas </w:t>
            </w:r>
            <w:r w:rsidRPr="005A758B">
              <w:rPr>
                <w:rFonts w:hint="eastAsia"/>
                <w:sz w:val="22"/>
              </w:rPr>
              <w:t>中绘制图形。</w:t>
            </w:r>
          </w:p>
          <w:p w14:paraId="6E79439C" w14:textId="38093373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>关键：</w:t>
            </w:r>
          </w:p>
          <w:p w14:paraId="3D23A285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>设置宽高应通过</w:t>
            </w:r>
            <w:r w:rsidRPr="005A758B">
              <w:rPr>
                <w:rFonts w:hint="eastAsia"/>
                <w:sz w:val="22"/>
              </w:rPr>
              <w:t xml:space="preserve"> width </w:t>
            </w:r>
            <w:r w:rsidRPr="005A758B">
              <w:rPr>
                <w:rFonts w:hint="eastAsia"/>
                <w:sz w:val="22"/>
              </w:rPr>
              <w:t>和</w:t>
            </w:r>
            <w:r w:rsidRPr="005A758B">
              <w:rPr>
                <w:rFonts w:hint="eastAsia"/>
                <w:sz w:val="22"/>
              </w:rPr>
              <w:t xml:space="preserve"> height </w:t>
            </w:r>
            <w:r w:rsidRPr="005A758B">
              <w:rPr>
                <w:rFonts w:hint="eastAsia"/>
                <w:sz w:val="22"/>
              </w:rPr>
              <w:t>属性，而非</w:t>
            </w:r>
            <w:r w:rsidRPr="005A758B">
              <w:rPr>
                <w:rFonts w:hint="eastAsia"/>
                <w:sz w:val="22"/>
              </w:rPr>
              <w:t xml:space="preserve"> CSS</w:t>
            </w:r>
            <w:r w:rsidRPr="005A758B">
              <w:rPr>
                <w:rFonts w:hint="eastAsia"/>
                <w:sz w:val="22"/>
              </w:rPr>
              <w:t>，否则会拉伸画布。</w:t>
            </w:r>
          </w:p>
          <w:p w14:paraId="1B1EA30F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>线条宽度和颜色可以通过</w:t>
            </w:r>
            <w:r w:rsidRPr="005A758B">
              <w:rPr>
                <w:rFonts w:hint="eastAsia"/>
                <w:sz w:val="22"/>
              </w:rPr>
              <w:t xml:space="preserve"> </w:t>
            </w:r>
            <w:proofErr w:type="spellStart"/>
            <w:r w:rsidRPr="005A758B">
              <w:rPr>
                <w:rFonts w:hint="eastAsia"/>
                <w:sz w:val="22"/>
              </w:rPr>
              <w:t>lineWidth</w:t>
            </w:r>
            <w:proofErr w:type="spellEnd"/>
            <w:r w:rsidRPr="005A758B">
              <w:rPr>
                <w:rFonts w:hint="eastAsia"/>
                <w:sz w:val="22"/>
              </w:rPr>
              <w:t xml:space="preserve"> </w:t>
            </w:r>
            <w:r w:rsidRPr="005A758B">
              <w:rPr>
                <w:rFonts w:hint="eastAsia"/>
                <w:sz w:val="22"/>
              </w:rPr>
              <w:t>和</w:t>
            </w:r>
            <w:r w:rsidRPr="005A758B">
              <w:rPr>
                <w:rFonts w:hint="eastAsia"/>
                <w:sz w:val="22"/>
              </w:rPr>
              <w:t xml:space="preserve"> </w:t>
            </w:r>
            <w:proofErr w:type="spellStart"/>
            <w:r w:rsidRPr="005A758B">
              <w:rPr>
                <w:rFonts w:hint="eastAsia"/>
                <w:sz w:val="22"/>
              </w:rPr>
              <w:t>strokeStyle</w:t>
            </w:r>
            <w:proofErr w:type="spellEnd"/>
            <w:r w:rsidRPr="005A758B">
              <w:rPr>
                <w:rFonts w:hint="eastAsia"/>
                <w:sz w:val="22"/>
              </w:rPr>
              <w:t xml:space="preserve"> </w:t>
            </w:r>
            <w:r w:rsidRPr="005A758B">
              <w:rPr>
                <w:rFonts w:hint="eastAsia"/>
                <w:sz w:val="22"/>
              </w:rPr>
              <w:t>设置。</w:t>
            </w:r>
          </w:p>
          <w:p w14:paraId="016228A8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>使用</w:t>
            </w:r>
            <w:r w:rsidRPr="005A758B">
              <w:rPr>
                <w:rFonts w:hint="eastAsia"/>
                <w:sz w:val="22"/>
              </w:rPr>
              <w:t xml:space="preserve"> </w:t>
            </w:r>
            <w:proofErr w:type="spellStart"/>
            <w:r w:rsidRPr="005A758B">
              <w:rPr>
                <w:rFonts w:hint="eastAsia"/>
                <w:sz w:val="22"/>
              </w:rPr>
              <w:t>beginPath</w:t>
            </w:r>
            <w:proofErr w:type="spellEnd"/>
            <w:r w:rsidRPr="005A758B">
              <w:rPr>
                <w:rFonts w:hint="eastAsia"/>
                <w:sz w:val="22"/>
              </w:rPr>
              <w:t xml:space="preserve">() </w:t>
            </w:r>
            <w:r w:rsidRPr="005A758B">
              <w:rPr>
                <w:rFonts w:hint="eastAsia"/>
                <w:sz w:val="22"/>
              </w:rPr>
              <w:t>开辟新路径，避免样式污染。</w:t>
            </w:r>
          </w:p>
          <w:p w14:paraId="2DBE5CF8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5A758B">
              <w:rPr>
                <w:rFonts w:hint="eastAsia"/>
                <w:b/>
                <w:bCs/>
                <w:sz w:val="22"/>
              </w:rPr>
              <w:lastRenderedPageBreak/>
              <w:t xml:space="preserve">3.2 </w:t>
            </w:r>
            <w:r w:rsidRPr="005A758B">
              <w:rPr>
                <w:rFonts w:hint="eastAsia"/>
                <w:b/>
                <w:bCs/>
                <w:sz w:val="22"/>
              </w:rPr>
              <w:t>绘制折线</w:t>
            </w:r>
          </w:p>
          <w:p w14:paraId="7B0168D0" w14:textId="3B3B5608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>与绘制直线类似，通过反复使用</w:t>
            </w:r>
            <w:r w:rsidRPr="005A758B">
              <w:rPr>
                <w:rFonts w:hint="eastAsia"/>
                <w:sz w:val="22"/>
              </w:rPr>
              <w:t xml:space="preserve"> </w:t>
            </w:r>
            <w:proofErr w:type="spellStart"/>
            <w:r w:rsidRPr="005A758B">
              <w:rPr>
                <w:rFonts w:hint="eastAsia"/>
                <w:sz w:val="22"/>
              </w:rPr>
              <w:t>moveTo</w:t>
            </w:r>
            <w:proofErr w:type="spellEnd"/>
            <w:r w:rsidRPr="005A758B">
              <w:rPr>
                <w:rFonts w:hint="eastAsia"/>
                <w:sz w:val="22"/>
              </w:rPr>
              <w:t xml:space="preserve"> </w:t>
            </w:r>
            <w:r w:rsidRPr="005A758B">
              <w:rPr>
                <w:rFonts w:hint="eastAsia"/>
                <w:sz w:val="22"/>
              </w:rPr>
              <w:t>和</w:t>
            </w:r>
            <w:r w:rsidRPr="005A758B">
              <w:rPr>
                <w:rFonts w:hint="eastAsia"/>
                <w:sz w:val="22"/>
              </w:rPr>
              <w:t xml:space="preserve"> </w:t>
            </w:r>
            <w:proofErr w:type="spellStart"/>
            <w:r w:rsidRPr="005A758B">
              <w:rPr>
                <w:rFonts w:hint="eastAsia"/>
                <w:sz w:val="22"/>
              </w:rPr>
              <w:t>lineTo</w:t>
            </w:r>
            <w:proofErr w:type="spellEnd"/>
            <w:r w:rsidRPr="005A758B">
              <w:rPr>
                <w:rFonts w:hint="eastAsia"/>
                <w:sz w:val="22"/>
              </w:rPr>
              <w:t xml:space="preserve"> </w:t>
            </w:r>
            <w:r w:rsidRPr="005A758B">
              <w:rPr>
                <w:rFonts w:hint="eastAsia"/>
                <w:sz w:val="22"/>
              </w:rPr>
              <w:t>方法绘制多条直线。</w:t>
            </w:r>
          </w:p>
          <w:p w14:paraId="3D81D32D" w14:textId="06F6A483" w:rsidR="005A758B" w:rsidRPr="005A758B" w:rsidRDefault="005A758B" w:rsidP="005A758B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5A758B">
              <w:rPr>
                <w:rFonts w:hint="eastAsia"/>
                <w:b/>
                <w:bCs/>
                <w:sz w:val="22"/>
              </w:rPr>
              <w:t xml:space="preserve">3.3 </w:t>
            </w:r>
            <w:r w:rsidRPr="005A758B">
              <w:rPr>
                <w:rFonts w:hint="eastAsia"/>
                <w:b/>
                <w:bCs/>
                <w:sz w:val="22"/>
              </w:rPr>
              <w:t>绘制矩形</w:t>
            </w:r>
          </w:p>
          <w:p w14:paraId="388F2E08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proofErr w:type="spellStart"/>
            <w:r w:rsidRPr="005A758B">
              <w:rPr>
                <w:rFonts w:hint="eastAsia"/>
                <w:sz w:val="22"/>
              </w:rPr>
              <w:t>strokeRect</w:t>
            </w:r>
            <w:proofErr w:type="spellEnd"/>
            <w:r w:rsidRPr="005A758B">
              <w:rPr>
                <w:rFonts w:hint="eastAsia"/>
                <w:sz w:val="22"/>
              </w:rPr>
              <w:t>(x, y, width, height)</w:t>
            </w:r>
            <w:r w:rsidRPr="005A758B">
              <w:rPr>
                <w:rFonts w:hint="eastAsia"/>
                <w:sz w:val="22"/>
              </w:rPr>
              <w:t>：</w:t>
            </w:r>
            <w:proofErr w:type="gramStart"/>
            <w:r w:rsidRPr="005A758B">
              <w:rPr>
                <w:rFonts w:hint="eastAsia"/>
                <w:sz w:val="22"/>
              </w:rPr>
              <w:t>描边矩形</w:t>
            </w:r>
            <w:proofErr w:type="gramEnd"/>
            <w:r w:rsidRPr="005A758B">
              <w:rPr>
                <w:rFonts w:hint="eastAsia"/>
                <w:sz w:val="22"/>
              </w:rPr>
              <w:t>。</w:t>
            </w:r>
          </w:p>
          <w:p w14:paraId="67E5B21C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proofErr w:type="spellStart"/>
            <w:r w:rsidRPr="005A758B">
              <w:rPr>
                <w:rFonts w:hint="eastAsia"/>
                <w:sz w:val="22"/>
              </w:rPr>
              <w:t>fillRect</w:t>
            </w:r>
            <w:proofErr w:type="spellEnd"/>
            <w:r w:rsidRPr="005A758B">
              <w:rPr>
                <w:rFonts w:hint="eastAsia"/>
                <w:sz w:val="22"/>
              </w:rPr>
              <w:t>(x, y, width, height)</w:t>
            </w:r>
            <w:r w:rsidRPr="005A758B">
              <w:rPr>
                <w:rFonts w:hint="eastAsia"/>
                <w:sz w:val="22"/>
              </w:rPr>
              <w:t>：填充矩形。</w:t>
            </w:r>
          </w:p>
          <w:p w14:paraId="71EEC7C4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proofErr w:type="spellStart"/>
            <w:r w:rsidRPr="005A758B">
              <w:rPr>
                <w:rFonts w:hint="eastAsia"/>
                <w:sz w:val="22"/>
              </w:rPr>
              <w:t>rect</w:t>
            </w:r>
            <w:proofErr w:type="spellEnd"/>
            <w:r w:rsidRPr="005A758B">
              <w:rPr>
                <w:rFonts w:hint="eastAsia"/>
                <w:sz w:val="22"/>
              </w:rPr>
              <w:t>(x, y, width, height)</w:t>
            </w:r>
            <w:r w:rsidRPr="005A758B">
              <w:rPr>
                <w:rFonts w:hint="eastAsia"/>
                <w:sz w:val="22"/>
              </w:rPr>
              <w:t>：绘制矩形，需要调用</w:t>
            </w:r>
            <w:r w:rsidRPr="005A758B">
              <w:rPr>
                <w:rFonts w:hint="eastAsia"/>
                <w:sz w:val="22"/>
              </w:rPr>
              <w:t xml:space="preserve"> stroke() </w:t>
            </w:r>
            <w:r w:rsidRPr="005A758B">
              <w:rPr>
                <w:rFonts w:hint="eastAsia"/>
                <w:sz w:val="22"/>
              </w:rPr>
              <w:t>或</w:t>
            </w:r>
            <w:r w:rsidRPr="005A758B">
              <w:rPr>
                <w:rFonts w:hint="eastAsia"/>
                <w:sz w:val="22"/>
              </w:rPr>
              <w:t xml:space="preserve"> fill() </w:t>
            </w:r>
            <w:r w:rsidRPr="005A758B">
              <w:rPr>
                <w:rFonts w:hint="eastAsia"/>
                <w:sz w:val="22"/>
              </w:rPr>
              <w:t>渲染。</w:t>
            </w:r>
          </w:p>
          <w:p w14:paraId="7072A41C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5A758B">
              <w:rPr>
                <w:rFonts w:hint="eastAsia"/>
                <w:b/>
                <w:bCs/>
                <w:sz w:val="22"/>
              </w:rPr>
              <w:t xml:space="preserve">3.4 </w:t>
            </w:r>
            <w:r w:rsidRPr="005A758B">
              <w:rPr>
                <w:rFonts w:hint="eastAsia"/>
                <w:b/>
                <w:bCs/>
                <w:sz w:val="22"/>
              </w:rPr>
              <w:t>清空画布</w:t>
            </w:r>
          </w:p>
          <w:p w14:paraId="790EB463" w14:textId="42A62F7A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proofErr w:type="spellStart"/>
            <w:r w:rsidRPr="005A758B">
              <w:rPr>
                <w:rFonts w:hint="eastAsia"/>
                <w:sz w:val="22"/>
              </w:rPr>
              <w:t>clearRect</w:t>
            </w:r>
            <w:proofErr w:type="spellEnd"/>
            <w:r w:rsidRPr="005A758B">
              <w:rPr>
                <w:rFonts w:hint="eastAsia"/>
                <w:sz w:val="22"/>
              </w:rPr>
              <w:t xml:space="preserve">(x, y, width, height) </w:t>
            </w:r>
            <w:r w:rsidRPr="005A758B">
              <w:rPr>
                <w:rFonts w:hint="eastAsia"/>
                <w:sz w:val="22"/>
              </w:rPr>
              <w:t>清空指定区域或整个画布。</w:t>
            </w:r>
          </w:p>
          <w:p w14:paraId="442B41A9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5A758B">
              <w:rPr>
                <w:rFonts w:hint="eastAsia"/>
                <w:b/>
                <w:bCs/>
                <w:sz w:val="22"/>
              </w:rPr>
              <w:t xml:space="preserve">3.5 </w:t>
            </w:r>
            <w:r w:rsidRPr="005A758B">
              <w:rPr>
                <w:rFonts w:hint="eastAsia"/>
                <w:b/>
                <w:bCs/>
                <w:sz w:val="22"/>
              </w:rPr>
              <w:t>绘制虚线</w:t>
            </w:r>
          </w:p>
          <w:p w14:paraId="4A82C86F" w14:textId="429C1E55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>使用</w:t>
            </w:r>
            <w:r w:rsidRPr="005A758B">
              <w:rPr>
                <w:rFonts w:hint="eastAsia"/>
                <w:sz w:val="22"/>
              </w:rPr>
              <w:t xml:space="preserve"> </w:t>
            </w:r>
            <w:proofErr w:type="spellStart"/>
            <w:r w:rsidRPr="005A758B">
              <w:rPr>
                <w:rFonts w:hint="eastAsia"/>
                <w:sz w:val="22"/>
              </w:rPr>
              <w:t>setLineDash</w:t>
            </w:r>
            <w:proofErr w:type="spellEnd"/>
            <w:r w:rsidRPr="005A758B">
              <w:rPr>
                <w:rFonts w:hint="eastAsia"/>
                <w:sz w:val="22"/>
              </w:rPr>
              <w:t xml:space="preserve">([5, 10]) </w:t>
            </w:r>
            <w:r w:rsidRPr="005A758B">
              <w:rPr>
                <w:rFonts w:hint="eastAsia"/>
                <w:sz w:val="22"/>
              </w:rPr>
              <w:t>设置虚线。</w:t>
            </w:r>
          </w:p>
          <w:p w14:paraId="16503493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5A758B">
              <w:rPr>
                <w:rFonts w:hint="eastAsia"/>
                <w:b/>
                <w:bCs/>
                <w:sz w:val="22"/>
              </w:rPr>
              <w:t xml:space="preserve">3.6 </w:t>
            </w:r>
            <w:r w:rsidRPr="005A758B">
              <w:rPr>
                <w:rFonts w:hint="eastAsia"/>
                <w:b/>
                <w:bCs/>
                <w:sz w:val="22"/>
              </w:rPr>
              <w:t>绘制多边形</w:t>
            </w:r>
          </w:p>
          <w:p w14:paraId="1DFDB49C" w14:textId="2A3D2F9F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>通过指定三个角的坐标，用</w:t>
            </w:r>
            <w:r w:rsidRPr="005A758B">
              <w:rPr>
                <w:rFonts w:hint="eastAsia"/>
                <w:sz w:val="22"/>
              </w:rPr>
              <w:t xml:space="preserve"> stroke() </w:t>
            </w:r>
            <w:r w:rsidRPr="005A758B">
              <w:rPr>
                <w:rFonts w:hint="eastAsia"/>
                <w:sz w:val="22"/>
              </w:rPr>
              <w:t>或</w:t>
            </w:r>
            <w:r w:rsidRPr="005A758B">
              <w:rPr>
                <w:rFonts w:hint="eastAsia"/>
                <w:sz w:val="22"/>
              </w:rPr>
              <w:t xml:space="preserve"> fill() </w:t>
            </w:r>
            <w:r w:rsidRPr="005A758B">
              <w:rPr>
                <w:rFonts w:hint="eastAsia"/>
                <w:sz w:val="22"/>
              </w:rPr>
              <w:t>绘制。</w:t>
            </w:r>
          </w:p>
          <w:p w14:paraId="290689E8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 xml:space="preserve">3.7 </w:t>
            </w:r>
            <w:r w:rsidRPr="005A758B">
              <w:rPr>
                <w:rFonts w:hint="eastAsia"/>
                <w:sz w:val="22"/>
              </w:rPr>
              <w:t>绘制圆形</w:t>
            </w:r>
          </w:p>
          <w:p w14:paraId="7AE55CD3" w14:textId="79224A65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 xml:space="preserve">arc(x, y, r, </w:t>
            </w:r>
            <w:proofErr w:type="spellStart"/>
            <w:r w:rsidRPr="005A758B">
              <w:rPr>
                <w:rFonts w:hint="eastAsia"/>
                <w:sz w:val="22"/>
              </w:rPr>
              <w:t>sAngle</w:t>
            </w:r>
            <w:proofErr w:type="spellEnd"/>
            <w:r w:rsidRPr="005A758B">
              <w:rPr>
                <w:rFonts w:hint="eastAsia"/>
                <w:sz w:val="22"/>
              </w:rPr>
              <w:t xml:space="preserve">, </w:t>
            </w:r>
            <w:proofErr w:type="spellStart"/>
            <w:r w:rsidRPr="005A758B">
              <w:rPr>
                <w:rFonts w:hint="eastAsia"/>
                <w:sz w:val="22"/>
              </w:rPr>
              <w:t>eAngle</w:t>
            </w:r>
            <w:proofErr w:type="spellEnd"/>
            <w:r w:rsidRPr="005A758B">
              <w:rPr>
                <w:rFonts w:hint="eastAsia"/>
                <w:sz w:val="22"/>
              </w:rPr>
              <w:t xml:space="preserve">, counterclockwise) </w:t>
            </w:r>
            <w:r w:rsidRPr="005A758B">
              <w:rPr>
                <w:rFonts w:hint="eastAsia"/>
                <w:sz w:val="22"/>
              </w:rPr>
              <w:t>绘制圆弧或圆形。</w:t>
            </w:r>
          </w:p>
          <w:p w14:paraId="4C26F8CC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 xml:space="preserve">3.8 </w:t>
            </w:r>
            <w:r w:rsidRPr="005A758B">
              <w:rPr>
                <w:rFonts w:hint="eastAsia"/>
                <w:sz w:val="22"/>
              </w:rPr>
              <w:t>文本设置</w:t>
            </w:r>
          </w:p>
          <w:p w14:paraId="0E23848D" w14:textId="0C08558C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>通过</w:t>
            </w:r>
            <w:r w:rsidRPr="005A758B">
              <w:rPr>
                <w:rFonts w:hint="eastAsia"/>
                <w:sz w:val="22"/>
              </w:rPr>
              <w:t xml:space="preserve"> font </w:t>
            </w:r>
            <w:r w:rsidRPr="005A758B">
              <w:rPr>
                <w:rFonts w:hint="eastAsia"/>
                <w:sz w:val="22"/>
              </w:rPr>
              <w:t>设置字体样式。</w:t>
            </w:r>
          </w:p>
          <w:p w14:paraId="03A0D1EB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proofErr w:type="gramStart"/>
            <w:r w:rsidRPr="005A758B">
              <w:rPr>
                <w:rFonts w:hint="eastAsia"/>
                <w:sz w:val="22"/>
              </w:rPr>
              <w:t>描边与</w:t>
            </w:r>
            <w:proofErr w:type="gramEnd"/>
            <w:r w:rsidRPr="005A758B">
              <w:rPr>
                <w:rFonts w:hint="eastAsia"/>
                <w:sz w:val="22"/>
              </w:rPr>
              <w:t>填充：</w:t>
            </w:r>
          </w:p>
          <w:p w14:paraId="4BA1DCCB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proofErr w:type="spellStart"/>
            <w:r w:rsidRPr="005A758B">
              <w:rPr>
                <w:rFonts w:hint="eastAsia"/>
                <w:sz w:val="22"/>
              </w:rPr>
              <w:t>strokeText</w:t>
            </w:r>
            <w:proofErr w:type="spellEnd"/>
            <w:r w:rsidRPr="005A758B">
              <w:rPr>
                <w:rFonts w:hint="eastAsia"/>
                <w:sz w:val="22"/>
              </w:rPr>
              <w:t xml:space="preserve">(text, x, y, </w:t>
            </w:r>
            <w:proofErr w:type="spellStart"/>
            <w:r w:rsidRPr="005A758B">
              <w:rPr>
                <w:rFonts w:hint="eastAsia"/>
                <w:sz w:val="22"/>
              </w:rPr>
              <w:t>maxWidth</w:t>
            </w:r>
            <w:proofErr w:type="spellEnd"/>
            <w:r w:rsidRPr="005A758B">
              <w:rPr>
                <w:rFonts w:hint="eastAsia"/>
                <w:sz w:val="22"/>
              </w:rPr>
              <w:t>)</w:t>
            </w:r>
            <w:r w:rsidRPr="005A758B">
              <w:rPr>
                <w:rFonts w:hint="eastAsia"/>
                <w:sz w:val="22"/>
              </w:rPr>
              <w:t>：文本描边。</w:t>
            </w:r>
          </w:p>
          <w:p w14:paraId="1BA028F9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proofErr w:type="spellStart"/>
            <w:r w:rsidRPr="005A758B">
              <w:rPr>
                <w:rFonts w:hint="eastAsia"/>
                <w:sz w:val="22"/>
              </w:rPr>
              <w:t>fillText</w:t>
            </w:r>
            <w:proofErr w:type="spellEnd"/>
            <w:r w:rsidRPr="005A758B">
              <w:rPr>
                <w:rFonts w:hint="eastAsia"/>
                <w:sz w:val="22"/>
              </w:rPr>
              <w:t xml:space="preserve">(text, x, y, </w:t>
            </w:r>
            <w:proofErr w:type="spellStart"/>
            <w:r w:rsidRPr="005A758B">
              <w:rPr>
                <w:rFonts w:hint="eastAsia"/>
                <w:sz w:val="22"/>
              </w:rPr>
              <w:t>maxWidth</w:t>
            </w:r>
            <w:proofErr w:type="spellEnd"/>
            <w:r w:rsidRPr="005A758B">
              <w:rPr>
                <w:rFonts w:hint="eastAsia"/>
                <w:sz w:val="22"/>
              </w:rPr>
              <w:t>)</w:t>
            </w:r>
            <w:r w:rsidRPr="005A758B">
              <w:rPr>
                <w:rFonts w:hint="eastAsia"/>
                <w:sz w:val="22"/>
              </w:rPr>
              <w:t>：文本填充。</w:t>
            </w:r>
          </w:p>
          <w:p w14:paraId="6A508809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 xml:space="preserve">3.9 </w:t>
            </w:r>
            <w:r w:rsidRPr="005A758B">
              <w:rPr>
                <w:rFonts w:hint="eastAsia"/>
                <w:sz w:val="22"/>
              </w:rPr>
              <w:t>图片处理</w:t>
            </w:r>
          </w:p>
          <w:p w14:paraId="2E7FA839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>渲染方式：使用</w:t>
            </w:r>
            <w:r w:rsidRPr="005A758B">
              <w:rPr>
                <w:rFonts w:hint="eastAsia"/>
                <w:sz w:val="22"/>
              </w:rPr>
              <w:t xml:space="preserve"> </w:t>
            </w:r>
            <w:proofErr w:type="spellStart"/>
            <w:r w:rsidRPr="005A758B">
              <w:rPr>
                <w:rFonts w:hint="eastAsia"/>
                <w:sz w:val="22"/>
              </w:rPr>
              <w:t>drawImage</w:t>
            </w:r>
            <w:proofErr w:type="spellEnd"/>
            <w:r w:rsidRPr="005A758B">
              <w:rPr>
                <w:rFonts w:hint="eastAsia"/>
                <w:sz w:val="22"/>
              </w:rPr>
              <w:t xml:space="preserve">(image, dx, </w:t>
            </w:r>
            <w:proofErr w:type="spellStart"/>
            <w:r w:rsidRPr="005A758B">
              <w:rPr>
                <w:rFonts w:hint="eastAsia"/>
                <w:sz w:val="22"/>
              </w:rPr>
              <w:t>dy</w:t>
            </w:r>
            <w:proofErr w:type="spellEnd"/>
            <w:r w:rsidRPr="005A758B">
              <w:rPr>
                <w:rFonts w:hint="eastAsia"/>
                <w:sz w:val="22"/>
              </w:rPr>
              <w:t xml:space="preserve">) </w:t>
            </w:r>
            <w:r w:rsidRPr="005A758B">
              <w:rPr>
                <w:rFonts w:hint="eastAsia"/>
                <w:sz w:val="22"/>
              </w:rPr>
              <w:t>在画布中渲染图片，可以通过</w:t>
            </w:r>
            <w:r w:rsidRPr="005A758B">
              <w:rPr>
                <w:rFonts w:hint="eastAsia"/>
                <w:sz w:val="22"/>
              </w:rPr>
              <w:t xml:space="preserve"> JavaScript </w:t>
            </w:r>
            <w:r w:rsidRPr="005A758B">
              <w:rPr>
                <w:rFonts w:hint="eastAsia"/>
                <w:sz w:val="22"/>
              </w:rPr>
              <w:t>动态加载图片或从</w:t>
            </w:r>
            <w:r w:rsidRPr="005A758B">
              <w:rPr>
                <w:rFonts w:hint="eastAsia"/>
                <w:sz w:val="22"/>
              </w:rPr>
              <w:t xml:space="preserve"> DOM </w:t>
            </w:r>
            <w:r w:rsidRPr="005A758B">
              <w:rPr>
                <w:rFonts w:hint="eastAsia"/>
                <w:sz w:val="22"/>
              </w:rPr>
              <w:t>中获取图片对象。</w:t>
            </w:r>
          </w:p>
          <w:p w14:paraId="72655C35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 xml:space="preserve">3.10 </w:t>
            </w:r>
            <w:r w:rsidRPr="005A758B">
              <w:rPr>
                <w:rFonts w:hint="eastAsia"/>
                <w:sz w:val="22"/>
              </w:rPr>
              <w:t>绘制渐变</w:t>
            </w:r>
          </w:p>
          <w:p w14:paraId="358F64BA" w14:textId="77777777" w:rsidR="005A758B" w:rsidRP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>线性渐变：</w:t>
            </w:r>
            <w:proofErr w:type="spellStart"/>
            <w:r w:rsidRPr="005A758B">
              <w:rPr>
                <w:rFonts w:hint="eastAsia"/>
                <w:sz w:val="22"/>
              </w:rPr>
              <w:t>createLinearGradient</w:t>
            </w:r>
            <w:proofErr w:type="spellEnd"/>
            <w:r w:rsidRPr="005A758B">
              <w:rPr>
                <w:rFonts w:hint="eastAsia"/>
                <w:sz w:val="22"/>
              </w:rPr>
              <w:t xml:space="preserve">(x1, y1, x2, y2) </w:t>
            </w:r>
            <w:r w:rsidRPr="005A758B">
              <w:rPr>
                <w:rFonts w:hint="eastAsia"/>
                <w:sz w:val="22"/>
              </w:rPr>
              <w:t>创建渐变对象，通过</w:t>
            </w:r>
            <w:r w:rsidRPr="005A758B">
              <w:rPr>
                <w:rFonts w:hint="eastAsia"/>
                <w:sz w:val="22"/>
              </w:rPr>
              <w:t xml:space="preserve"> </w:t>
            </w:r>
            <w:proofErr w:type="spellStart"/>
            <w:r w:rsidRPr="005A758B">
              <w:rPr>
                <w:rFonts w:hint="eastAsia"/>
                <w:sz w:val="22"/>
              </w:rPr>
              <w:t>addColorStop</w:t>
            </w:r>
            <w:proofErr w:type="spellEnd"/>
            <w:r w:rsidRPr="005A758B">
              <w:rPr>
                <w:rFonts w:hint="eastAsia"/>
                <w:sz w:val="22"/>
              </w:rPr>
              <w:t xml:space="preserve">() </w:t>
            </w:r>
            <w:r w:rsidRPr="005A758B">
              <w:rPr>
                <w:rFonts w:hint="eastAsia"/>
                <w:sz w:val="22"/>
              </w:rPr>
              <w:t>添加颜色，并通过</w:t>
            </w:r>
            <w:r w:rsidRPr="005A758B">
              <w:rPr>
                <w:rFonts w:hint="eastAsia"/>
                <w:sz w:val="22"/>
              </w:rPr>
              <w:t xml:space="preserve"> </w:t>
            </w:r>
            <w:proofErr w:type="spellStart"/>
            <w:r w:rsidRPr="005A758B">
              <w:rPr>
                <w:rFonts w:hint="eastAsia"/>
                <w:sz w:val="22"/>
              </w:rPr>
              <w:t>fillStyle</w:t>
            </w:r>
            <w:proofErr w:type="spellEnd"/>
            <w:r w:rsidRPr="005A758B">
              <w:rPr>
                <w:rFonts w:hint="eastAsia"/>
                <w:sz w:val="22"/>
              </w:rPr>
              <w:t xml:space="preserve"> </w:t>
            </w:r>
            <w:r w:rsidRPr="005A758B">
              <w:rPr>
                <w:rFonts w:hint="eastAsia"/>
                <w:sz w:val="22"/>
              </w:rPr>
              <w:t>渲染。</w:t>
            </w:r>
          </w:p>
          <w:p w14:paraId="5DAD4598" w14:textId="36C6A5F7" w:rsidR="005A758B" w:rsidRDefault="005A758B" w:rsidP="005A758B">
            <w:pPr>
              <w:spacing w:line="240" w:lineRule="exact"/>
              <w:ind w:firstLineChars="0" w:firstLine="0"/>
              <w:rPr>
                <w:sz w:val="22"/>
              </w:rPr>
            </w:pPr>
            <w:r w:rsidRPr="005A758B">
              <w:rPr>
                <w:rFonts w:hint="eastAsia"/>
                <w:sz w:val="22"/>
              </w:rPr>
              <w:t>径向渐变：</w:t>
            </w:r>
            <w:proofErr w:type="spellStart"/>
            <w:r w:rsidRPr="005A758B">
              <w:rPr>
                <w:rFonts w:hint="eastAsia"/>
                <w:sz w:val="22"/>
              </w:rPr>
              <w:t>createRadialGradient</w:t>
            </w:r>
            <w:proofErr w:type="spellEnd"/>
            <w:r w:rsidRPr="005A758B">
              <w:rPr>
                <w:rFonts w:hint="eastAsia"/>
                <w:sz w:val="22"/>
              </w:rPr>
              <w:t xml:space="preserve">(x0, y0, r0, x1, y1, r1) </w:t>
            </w:r>
            <w:r w:rsidRPr="005A758B">
              <w:rPr>
                <w:rFonts w:hint="eastAsia"/>
                <w:sz w:val="22"/>
              </w:rPr>
              <w:t>创建径向渐变对象，类似线性渐变的使用方法。</w:t>
            </w:r>
          </w:p>
          <w:p w14:paraId="5B53C1F1" w14:textId="0ADF102D" w:rsidR="005A758B" w:rsidRPr="00926455" w:rsidRDefault="005A758B" w:rsidP="00DE674D">
            <w:pPr>
              <w:spacing w:line="240" w:lineRule="auto"/>
              <w:ind w:firstLineChars="0" w:firstLine="0"/>
              <w:jc w:val="righ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29</w:t>
            </w:r>
          </w:p>
        </w:tc>
      </w:tr>
    </w:tbl>
    <w:p w14:paraId="4B811E79" w14:textId="77777777" w:rsidR="005A758B" w:rsidRDefault="005A758B" w:rsidP="005A758B"/>
    <w:p w14:paraId="61AC6ECF" w14:textId="15F5DBB8" w:rsidR="0076086E" w:rsidRPr="00926455" w:rsidRDefault="0076086E" w:rsidP="0076086E">
      <w:pPr>
        <w:spacing w:line="240" w:lineRule="auto"/>
        <w:ind w:firstLineChars="0" w:firstLine="0"/>
        <w:rPr>
          <w:sz w:val="36"/>
          <w:szCs w:val="36"/>
        </w:rPr>
      </w:pPr>
      <w:bookmarkStart w:id="1" w:name="OLE_LINK1"/>
      <w:bookmarkEnd w:id="0"/>
      <w:r w:rsidRPr="00926455">
        <w:rPr>
          <w:sz w:val="36"/>
          <w:szCs w:val="36"/>
        </w:rPr>
        <w:t>Day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5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6086E" w:rsidRPr="00926455" w14:paraId="0F5DABA1" w14:textId="77777777" w:rsidTr="00122A3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7B31" w14:textId="393CABE1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1. Web</w:t>
            </w:r>
            <w:r w:rsidRPr="0076086E">
              <w:rPr>
                <w:rFonts w:hint="eastAsia"/>
                <w:sz w:val="22"/>
              </w:rPr>
              <w:t>存储与通信</w:t>
            </w:r>
          </w:p>
          <w:p w14:paraId="5CCAE2E3" w14:textId="436A1C0A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 xml:space="preserve"> 1.1 Web</w:t>
            </w:r>
            <w:r w:rsidRPr="0076086E">
              <w:rPr>
                <w:rFonts w:hint="eastAsia"/>
                <w:sz w:val="22"/>
              </w:rPr>
              <w:t>存储</w:t>
            </w:r>
          </w:p>
          <w:p w14:paraId="6E6F015E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Web</w:t>
            </w:r>
            <w:r w:rsidRPr="0076086E">
              <w:rPr>
                <w:rFonts w:hint="eastAsia"/>
                <w:sz w:val="22"/>
              </w:rPr>
              <w:t>存储是</w:t>
            </w:r>
            <w:r w:rsidRPr="0076086E">
              <w:rPr>
                <w:rFonts w:hint="eastAsia"/>
                <w:sz w:val="22"/>
              </w:rPr>
              <w:t>HTML5</w:t>
            </w:r>
            <w:r w:rsidRPr="0076086E">
              <w:rPr>
                <w:rFonts w:hint="eastAsia"/>
                <w:sz w:val="22"/>
              </w:rPr>
              <w:t>新增的一项功能，它允许在用户浏览器中存储数据，主要分为两种类型：</w:t>
            </w:r>
          </w:p>
          <w:p w14:paraId="33946A5C" w14:textId="3162F654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proofErr w:type="spellStart"/>
            <w:r w:rsidRPr="0076086E">
              <w:rPr>
                <w:rFonts w:hint="eastAsia"/>
                <w:sz w:val="22"/>
              </w:rPr>
              <w:t>localStorage</w:t>
            </w:r>
            <w:proofErr w:type="spellEnd"/>
            <w:r w:rsidRPr="0076086E">
              <w:rPr>
                <w:rFonts w:hint="eastAsia"/>
                <w:sz w:val="22"/>
              </w:rPr>
              <w:t xml:space="preserve">: </w:t>
            </w:r>
            <w:r w:rsidRPr="0076086E">
              <w:rPr>
                <w:rFonts w:hint="eastAsia"/>
                <w:sz w:val="22"/>
              </w:rPr>
              <w:t>用于存储持久化的数据，数据不会过期，除非手动删除。</w:t>
            </w:r>
          </w:p>
          <w:p w14:paraId="5FC124F6" w14:textId="3C90D327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proofErr w:type="spellStart"/>
            <w:r w:rsidRPr="0076086E">
              <w:rPr>
                <w:rFonts w:hint="eastAsia"/>
                <w:sz w:val="22"/>
              </w:rPr>
              <w:t>sessionStorage</w:t>
            </w:r>
            <w:proofErr w:type="spellEnd"/>
            <w:r w:rsidRPr="0076086E">
              <w:rPr>
                <w:rFonts w:hint="eastAsia"/>
                <w:sz w:val="22"/>
              </w:rPr>
              <w:t xml:space="preserve">: </w:t>
            </w:r>
            <w:r w:rsidRPr="0076086E">
              <w:rPr>
                <w:rFonts w:hint="eastAsia"/>
                <w:sz w:val="22"/>
              </w:rPr>
              <w:t>用于存储会话级的数据，当页面会话结束（浏览器关闭）后，数据会被清除。</w:t>
            </w:r>
          </w:p>
          <w:p w14:paraId="67170D18" w14:textId="1B014275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存储数据</w:t>
            </w:r>
            <w:r w:rsidRPr="0076086E">
              <w:rPr>
                <w:rFonts w:hint="eastAsia"/>
                <w:sz w:val="22"/>
              </w:rPr>
              <w:t>:</w:t>
            </w:r>
          </w:p>
          <w:p w14:paraId="0F799C69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spellStart"/>
            <w:r w:rsidRPr="0076086E">
              <w:rPr>
                <w:sz w:val="22"/>
              </w:rPr>
              <w:t>localStorage.setItem</w:t>
            </w:r>
            <w:proofErr w:type="spellEnd"/>
            <w:r w:rsidRPr="0076086E">
              <w:rPr>
                <w:sz w:val="22"/>
              </w:rPr>
              <w:t>('key', 'value'</w:t>
            </w:r>
            <w:proofErr w:type="gramStart"/>
            <w:r w:rsidRPr="0076086E">
              <w:rPr>
                <w:sz w:val="22"/>
              </w:rPr>
              <w:t>);</w:t>
            </w:r>
            <w:proofErr w:type="gramEnd"/>
          </w:p>
          <w:p w14:paraId="47721B52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spellStart"/>
            <w:r w:rsidRPr="0076086E">
              <w:rPr>
                <w:sz w:val="22"/>
              </w:rPr>
              <w:t>sessionStorage.setItem</w:t>
            </w:r>
            <w:proofErr w:type="spellEnd"/>
            <w:r w:rsidRPr="0076086E">
              <w:rPr>
                <w:sz w:val="22"/>
              </w:rPr>
              <w:t>('key', 'value'</w:t>
            </w:r>
            <w:proofErr w:type="gramStart"/>
            <w:r w:rsidRPr="0076086E">
              <w:rPr>
                <w:sz w:val="22"/>
              </w:rPr>
              <w:t>);</w:t>
            </w:r>
            <w:proofErr w:type="gramEnd"/>
          </w:p>
          <w:p w14:paraId="2A57F827" w14:textId="1A5F3A54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读取数据</w:t>
            </w:r>
            <w:r w:rsidRPr="0076086E">
              <w:rPr>
                <w:rFonts w:hint="eastAsia"/>
                <w:sz w:val="22"/>
              </w:rPr>
              <w:t>:</w:t>
            </w:r>
          </w:p>
          <w:p w14:paraId="0BD7BCF9" w14:textId="15083E4B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</w:p>
          <w:p w14:paraId="6E7956E6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let data = </w:t>
            </w:r>
            <w:proofErr w:type="spellStart"/>
            <w:r w:rsidRPr="0076086E">
              <w:rPr>
                <w:sz w:val="22"/>
              </w:rPr>
              <w:t>localStorage.getItem</w:t>
            </w:r>
            <w:proofErr w:type="spellEnd"/>
            <w:r w:rsidRPr="0076086E">
              <w:rPr>
                <w:sz w:val="22"/>
              </w:rPr>
              <w:t>('key'</w:t>
            </w:r>
            <w:proofErr w:type="gramStart"/>
            <w:r w:rsidRPr="0076086E">
              <w:rPr>
                <w:sz w:val="22"/>
              </w:rPr>
              <w:t>);</w:t>
            </w:r>
            <w:proofErr w:type="gramEnd"/>
          </w:p>
          <w:p w14:paraId="4007A978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let data = </w:t>
            </w:r>
            <w:proofErr w:type="spellStart"/>
            <w:r w:rsidRPr="0076086E">
              <w:rPr>
                <w:sz w:val="22"/>
              </w:rPr>
              <w:t>sessionStorage.getItem</w:t>
            </w:r>
            <w:proofErr w:type="spellEnd"/>
            <w:r w:rsidRPr="0076086E">
              <w:rPr>
                <w:sz w:val="22"/>
              </w:rPr>
              <w:t>('key'</w:t>
            </w:r>
            <w:proofErr w:type="gramStart"/>
            <w:r w:rsidRPr="0076086E">
              <w:rPr>
                <w:sz w:val="22"/>
              </w:rPr>
              <w:t>);</w:t>
            </w:r>
            <w:proofErr w:type="gramEnd"/>
          </w:p>
          <w:p w14:paraId="00FD3A70" w14:textId="7A2884C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</w:p>
          <w:p w14:paraId="0DB78600" w14:textId="524D685B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删除数据</w:t>
            </w:r>
            <w:r w:rsidRPr="0076086E">
              <w:rPr>
                <w:rFonts w:hint="eastAsia"/>
                <w:sz w:val="22"/>
              </w:rPr>
              <w:t>:</w:t>
            </w:r>
          </w:p>
          <w:p w14:paraId="549C6107" w14:textId="784A919E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</w:p>
          <w:p w14:paraId="0E432346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spellStart"/>
            <w:r w:rsidRPr="0076086E">
              <w:rPr>
                <w:sz w:val="22"/>
              </w:rPr>
              <w:t>localStorage.removeItem</w:t>
            </w:r>
            <w:proofErr w:type="spellEnd"/>
            <w:r w:rsidRPr="0076086E">
              <w:rPr>
                <w:sz w:val="22"/>
              </w:rPr>
              <w:t>('key'</w:t>
            </w:r>
            <w:proofErr w:type="gramStart"/>
            <w:r w:rsidRPr="0076086E">
              <w:rPr>
                <w:sz w:val="22"/>
              </w:rPr>
              <w:t>);</w:t>
            </w:r>
            <w:proofErr w:type="gramEnd"/>
          </w:p>
          <w:p w14:paraId="40ACE86E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spellStart"/>
            <w:r w:rsidRPr="0076086E">
              <w:rPr>
                <w:sz w:val="22"/>
              </w:rPr>
              <w:t>sessionStorage.removeItem</w:t>
            </w:r>
            <w:proofErr w:type="spellEnd"/>
            <w:r w:rsidRPr="0076086E">
              <w:rPr>
                <w:sz w:val="22"/>
              </w:rPr>
              <w:t>('key'</w:t>
            </w:r>
            <w:proofErr w:type="gramStart"/>
            <w:r w:rsidRPr="0076086E">
              <w:rPr>
                <w:sz w:val="22"/>
              </w:rPr>
              <w:t>);</w:t>
            </w:r>
            <w:proofErr w:type="gramEnd"/>
          </w:p>
          <w:p w14:paraId="56D1CF43" w14:textId="5CFB3B64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sz w:val="22"/>
              </w:rPr>
              <w:t xml:space="preserve">  </w:t>
            </w:r>
          </w:p>
          <w:p w14:paraId="4A09348D" w14:textId="3BA77742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 xml:space="preserve"> 1.2 Web</w:t>
            </w:r>
            <w:r w:rsidRPr="0076086E">
              <w:rPr>
                <w:rFonts w:hint="eastAsia"/>
                <w:sz w:val="22"/>
              </w:rPr>
              <w:t>通信</w:t>
            </w:r>
          </w:p>
          <w:p w14:paraId="3A38DB22" w14:textId="2D226217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Web</w:t>
            </w:r>
            <w:r w:rsidRPr="0076086E">
              <w:rPr>
                <w:rFonts w:hint="eastAsia"/>
                <w:sz w:val="22"/>
              </w:rPr>
              <w:t>通信技术允许在客户端与服务器之间建立持续的连接，以便实时发送和接收数据。</w:t>
            </w:r>
          </w:p>
          <w:p w14:paraId="323B6EFC" w14:textId="5145B134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1.2.1 Ajax</w:t>
            </w:r>
          </w:p>
          <w:p w14:paraId="60A6A5EA" w14:textId="7D641BB4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Ajax</w:t>
            </w:r>
            <w:r w:rsidRPr="0076086E">
              <w:rPr>
                <w:rFonts w:hint="eastAsia"/>
                <w:sz w:val="22"/>
              </w:rPr>
              <w:t>是一种在不重新加载整个页面的情况下，通过与服务器进行少量数据交换来更</w:t>
            </w:r>
            <w:r w:rsidRPr="0076086E">
              <w:rPr>
                <w:rFonts w:hint="eastAsia"/>
                <w:sz w:val="22"/>
              </w:rPr>
              <w:lastRenderedPageBreak/>
              <w:t>新页面的技术。</w:t>
            </w:r>
          </w:p>
          <w:p w14:paraId="1FD7100A" w14:textId="4B0E446E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用法：</w:t>
            </w:r>
          </w:p>
          <w:p w14:paraId="188F091B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let </w:t>
            </w:r>
            <w:proofErr w:type="spellStart"/>
            <w:r w:rsidRPr="0076086E">
              <w:rPr>
                <w:sz w:val="22"/>
              </w:rPr>
              <w:t>xhr</w:t>
            </w:r>
            <w:proofErr w:type="spellEnd"/>
            <w:r w:rsidRPr="0076086E">
              <w:rPr>
                <w:sz w:val="22"/>
              </w:rPr>
              <w:t xml:space="preserve"> = new </w:t>
            </w:r>
            <w:proofErr w:type="spellStart"/>
            <w:proofErr w:type="gramStart"/>
            <w:r w:rsidRPr="0076086E">
              <w:rPr>
                <w:sz w:val="22"/>
              </w:rPr>
              <w:t>XMLHttpRequest</w:t>
            </w:r>
            <w:proofErr w:type="spellEnd"/>
            <w:r w:rsidRPr="0076086E">
              <w:rPr>
                <w:sz w:val="22"/>
              </w:rPr>
              <w:t>(</w:t>
            </w:r>
            <w:proofErr w:type="gramEnd"/>
            <w:r w:rsidRPr="0076086E">
              <w:rPr>
                <w:sz w:val="22"/>
              </w:rPr>
              <w:t>);</w:t>
            </w:r>
          </w:p>
          <w:p w14:paraId="425D107F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proofErr w:type="spellStart"/>
            <w:proofErr w:type="gramStart"/>
            <w:r w:rsidRPr="0076086E">
              <w:rPr>
                <w:sz w:val="22"/>
              </w:rPr>
              <w:t>xhr.open</w:t>
            </w:r>
            <w:proofErr w:type="spellEnd"/>
            <w:proofErr w:type="gramEnd"/>
            <w:r w:rsidRPr="0076086E">
              <w:rPr>
                <w:sz w:val="22"/>
              </w:rPr>
              <w:t>('GET', '</w:t>
            </w:r>
            <w:proofErr w:type="spellStart"/>
            <w:r w:rsidRPr="0076086E">
              <w:rPr>
                <w:sz w:val="22"/>
              </w:rPr>
              <w:t>url</w:t>
            </w:r>
            <w:proofErr w:type="spellEnd"/>
            <w:r w:rsidRPr="0076086E">
              <w:rPr>
                <w:sz w:val="22"/>
              </w:rPr>
              <w:t>', true);</w:t>
            </w:r>
          </w:p>
          <w:p w14:paraId="074EC11D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proofErr w:type="spellStart"/>
            <w:proofErr w:type="gramStart"/>
            <w:r w:rsidRPr="0076086E">
              <w:rPr>
                <w:sz w:val="22"/>
              </w:rPr>
              <w:t>xhr.onreadystatechange</w:t>
            </w:r>
            <w:proofErr w:type="spellEnd"/>
            <w:proofErr w:type="gramEnd"/>
            <w:r w:rsidRPr="0076086E">
              <w:rPr>
                <w:sz w:val="22"/>
              </w:rPr>
              <w:t xml:space="preserve"> = function() {</w:t>
            </w:r>
          </w:p>
          <w:p w14:paraId="73533B5E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if (</w:t>
            </w:r>
            <w:proofErr w:type="spellStart"/>
            <w:proofErr w:type="gramStart"/>
            <w:r w:rsidRPr="0076086E">
              <w:rPr>
                <w:sz w:val="22"/>
              </w:rPr>
              <w:t>xhr.readyState</w:t>
            </w:r>
            <w:proofErr w:type="spellEnd"/>
            <w:proofErr w:type="gramEnd"/>
            <w:r w:rsidRPr="0076086E">
              <w:rPr>
                <w:sz w:val="22"/>
              </w:rPr>
              <w:t xml:space="preserve"> === 4 &amp;&amp; </w:t>
            </w:r>
            <w:proofErr w:type="spellStart"/>
            <w:r w:rsidRPr="0076086E">
              <w:rPr>
                <w:sz w:val="22"/>
              </w:rPr>
              <w:t>xhr.status</w:t>
            </w:r>
            <w:proofErr w:type="spellEnd"/>
            <w:r w:rsidRPr="0076086E">
              <w:rPr>
                <w:sz w:val="22"/>
              </w:rPr>
              <w:t xml:space="preserve"> === 200) {</w:t>
            </w:r>
          </w:p>
          <w:p w14:paraId="5B196A13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console.log(</w:t>
            </w:r>
            <w:proofErr w:type="spellStart"/>
            <w:proofErr w:type="gramStart"/>
            <w:r w:rsidRPr="0076086E">
              <w:rPr>
                <w:sz w:val="22"/>
              </w:rPr>
              <w:t>xhr.responseText</w:t>
            </w:r>
            <w:proofErr w:type="spellEnd"/>
            <w:proofErr w:type="gramEnd"/>
            <w:r w:rsidRPr="0076086E">
              <w:rPr>
                <w:sz w:val="22"/>
              </w:rPr>
              <w:t>);</w:t>
            </w:r>
          </w:p>
          <w:p w14:paraId="79074E83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}</w:t>
            </w:r>
          </w:p>
          <w:p w14:paraId="285C0235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};</w:t>
            </w:r>
          </w:p>
          <w:p w14:paraId="6CCD8697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proofErr w:type="spellStart"/>
            <w:proofErr w:type="gramStart"/>
            <w:r w:rsidRPr="0076086E">
              <w:rPr>
                <w:sz w:val="22"/>
              </w:rPr>
              <w:t>xhr.send</w:t>
            </w:r>
            <w:proofErr w:type="spellEnd"/>
            <w:proofErr w:type="gramEnd"/>
            <w:r w:rsidRPr="0076086E">
              <w:rPr>
                <w:sz w:val="22"/>
              </w:rPr>
              <w:t>();</w:t>
            </w:r>
          </w:p>
          <w:p w14:paraId="60DD0AAE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</w:p>
          <w:p w14:paraId="1AEF98DE" w14:textId="29CEDA18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1.2.2 Fetch API</w:t>
            </w:r>
          </w:p>
          <w:p w14:paraId="4243A6C2" w14:textId="0487D03D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Fetch API</w:t>
            </w:r>
            <w:r w:rsidRPr="0076086E">
              <w:rPr>
                <w:rFonts w:hint="eastAsia"/>
                <w:sz w:val="22"/>
              </w:rPr>
              <w:t>是现代替代</w:t>
            </w:r>
            <w:r w:rsidRPr="0076086E">
              <w:rPr>
                <w:rFonts w:hint="eastAsia"/>
                <w:sz w:val="22"/>
              </w:rPr>
              <w:t>Ajax</w:t>
            </w:r>
            <w:r w:rsidRPr="0076086E">
              <w:rPr>
                <w:rFonts w:hint="eastAsia"/>
                <w:sz w:val="22"/>
              </w:rPr>
              <w:t>的标准，它使用</w:t>
            </w:r>
            <w:r w:rsidRPr="0076086E">
              <w:rPr>
                <w:rFonts w:hint="eastAsia"/>
                <w:sz w:val="22"/>
              </w:rPr>
              <w:t>Promise</w:t>
            </w:r>
            <w:r w:rsidRPr="0076086E">
              <w:rPr>
                <w:rFonts w:hint="eastAsia"/>
                <w:sz w:val="22"/>
              </w:rPr>
              <w:t>处理网络请求。</w:t>
            </w:r>
          </w:p>
          <w:p w14:paraId="04E488A7" w14:textId="694C73C6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用法：</w:t>
            </w:r>
          </w:p>
          <w:p w14:paraId="4E5B2CC8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fetch('</w:t>
            </w:r>
            <w:proofErr w:type="spellStart"/>
            <w:r w:rsidRPr="0076086E">
              <w:rPr>
                <w:sz w:val="22"/>
              </w:rPr>
              <w:t>url</w:t>
            </w:r>
            <w:proofErr w:type="spellEnd"/>
            <w:r w:rsidRPr="0076086E">
              <w:rPr>
                <w:sz w:val="22"/>
              </w:rPr>
              <w:t>')</w:t>
            </w:r>
          </w:p>
          <w:p w14:paraId="1AD1E4C0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gramStart"/>
            <w:r w:rsidRPr="0076086E">
              <w:rPr>
                <w:sz w:val="22"/>
              </w:rPr>
              <w:t>.then</w:t>
            </w:r>
            <w:proofErr w:type="gramEnd"/>
            <w:r w:rsidRPr="0076086E">
              <w:rPr>
                <w:sz w:val="22"/>
              </w:rPr>
              <w:t xml:space="preserve">(response =&gt; </w:t>
            </w:r>
            <w:proofErr w:type="spellStart"/>
            <w:r w:rsidRPr="0076086E">
              <w:rPr>
                <w:sz w:val="22"/>
              </w:rPr>
              <w:t>response.json</w:t>
            </w:r>
            <w:proofErr w:type="spellEnd"/>
            <w:r w:rsidRPr="0076086E">
              <w:rPr>
                <w:sz w:val="22"/>
              </w:rPr>
              <w:t>())</w:t>
            </w:r>
          </w:p>
          <w:p w14:paraId="01416967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gramStart"/>
            <w:r w:rsidRPr="0076086E">
              <w:rPr>
                <w:sz w:val="22"/>
              </w:rPr>
              <w:t>.then</w:t>
            </w:r>
            <w:proofErr w:type="gramEnd"/>
            <w:r w:rsidRPr="0076086E">
              <w:rPr>
                <w:sz w:val="22"/>
              </w:rPr>
              <w:t>(data =&gt; console.log(data))</w:t>
            </w:r>
          </w:p>
          <w:p w14:paraId="45754B1E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gramStart"/>
            <w:r w:rsidRPr="0076086E">
              <w:rPr>
                <w:sz w:val="22"/>
              </w:rPr>
              <w:t>.catch</w:t>
            </w:r>
            <w:proofErr w:type="gramEnd"/>
            <w:r w:rsidRPr="0076086E">
              <w:rPr>
                <w:sz w:val="22"/>
              </w:rPr>
              <w:t xml:space="preserve">(error =&gt; </w:t>
            </w:r>
            <w:proofErr w:type="spellStart"/>
            <w:r w:rsidRPr="0076086E">
              <w:rPr>
                <w:sz w:val="22"/>
              </w:rPr>
              <w:t>console.error</w:t>
            </w:r>
            <w:proofErr w:type="spellEnd"/>
            <w:r w:rsidRPr="0076086E">
              <w:rPr>
                <w:sz w:val="22"/>
              </w:rPr>
              <w:t>('Error:', error));</w:t>
            </w:r>
          </w:p>
          <w:p w14:paraId="17ACE571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</w:p>
          <w:p w14:paraId="713A99CA" w14:textId="350254F0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sz w:val="22"/>
              </w:rPr>
              <w:t xml:space="preserve"> 2. WebSocket</w:t>
            </w:r>
          </w:p>
          <w:p w14:paraId="37471BDC" w14:textId="35814525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WebSocket</w:t>
            </w:r>
            <w:r w:rsidRPr="0076086E">
              <w:rPr>
                <w:rFonts w:hint="eastAsia"/>
                <w:sz w:val="22"/>
              </w:rPr>
              <w:t>是一种在单个</w:t>
            </w:r>
            <w:r w:rsidRPr="0076086E">
              <w:rPr>
                <w:rFonts w:hint="eastAsia"/>
                <w:sz w:val="22"/>
              </w:rPr>
              <w:t>TCP</w:t>
            </w:r>
            <w:r w:rsidRPr="0076086E">
              <w:rPr>
                <w:rFonts w:hint="eastAsia"/>
                <w:sz w:val="22"/>
              </w:rPr>
              <w:t>连接上进行全双工通信的协议，它允许服务</w:t>
            </w:r>
            <w:proofErr w:type="gramStart"/>
            <w:r w:rsidRPr="0076086E">
              <w:rPr>
                <w:rFonts w:hint="eastAsia"/>
                <w:sz w:val="22"/>
              </w:rPr>
              <w:t>端主动</w:t>
            </w:r>
            <w:proofErr w:type="gramEnd"/>
            <w:r w:rsidRPr="0076086E">
              <w:rPr>
                <w:rFonts w:hint="eastAsia"/>
                <w:sz w:val="22"/>
              </w:rPr>
              <w:t>向客户端推送数据。适用于聊天应用、实时数据更新等场景。</w:t>
            </w:r>
          </w:p>
          <w:p w14:paraId="3E048663" w14:textId="47407C92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用法：</w:t>
            </w:r>
          </w:p>
          <w:p w14:paraId="4EA45809" w14:textId="02E46DE2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11D22378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let socket = new WebSocket('</w:t>
            </w:r>
            <w:proofErr w:type="spellStart"/>
            <w:r w:rsidRPr="0076086E">
              <w:rPr>
                <w:sz w:val="22"/>
              </w:rPr>
              <w:t>ws</w:t>
            </w:r>
            <w:proofErr w:type="spellEnd"/>
            <w:r w:rsidRPr="0076086E">
              <w:rPr>
                <w:sz w:val="22"/>
              </w:rPr>
              <w:t>://</w:t>
            </w:r>
            <w:proofErr w:type="spellStart"/>
            <w:r w:rsidRPr="0076086E">
              <w:rPr>
                <w:sz w:val="22"/>
              </w:rPr>
              <w:t>url</w:t>
            </w:r>
            <w:proofErr w:type="spellEnd"/>
            <w:r w:rsidRPr="0076086E">
              <w:rPr>
                <w:sz w:val="22"/>
              </w:rPr>
              <w:t>'</w:t>
            </w:r>
            <w:proofErr w:type="gramStart"/>
            <w:r w:rsidRPr="0076086E">
              <w:rPr>
                <w:sz w:val="22"/>
              </w:rPr>
              <w:t>);</w:t>
            </w:r>
            <w:proofErr w:type="gramEnd"/>
          </w:p>
          <w:p w14:paraId="45A77009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proofErr w:type="spellStart"/>
            <w:proofErr w:type="gramStart"/>
            <w:r w:rsidRPr="0076086E">
              <w:rPr>
                <w:sz w:val="22"/>
              </w:rPr>
              <w:t>socket.onopen</w:t>
            </w:r>
            <w:proofErr w:type="spellEnd"/>
            <w:proofErr w:type="gramEnd"/>
            <w:r w:rsidRPr="0076086E">
              <w:rPr>
                <w:sz w:val="22"/>
              </w:rPr>
              <w:t xml:space="preserve"> = function() {</w:t>
            </w:r>
          </w:p>
          <w:p w14:paraId="4381E103" w14:textId="455AB839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console.log('WebSocket </w:t>
            </w:r>
            <w:r>
              <w:rPr>
                <w:rFonts w:hint="eastAsia"/>
                <w:sz w:val="22"/>
              </w:rPr>
              <w:t>已经建立连接</w:t>
            </w:r>
            <w:r w:rsidRPr="0076086E">
              <w:rPr>
                <w:sz w:val="22"/>
              </w:rPr>
              <w:t>');</w:t>
            </w:r>
          </w:p>
          <w:p w14:paraId="68A1FE76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spellStart"/>
            <w:proofErr w:type="gramStart"/>
            <w:r w:rsidRPr="0076086E">
              <w:rPr>
                <w:sz w:val="22"/>
              </w:rPr>
              <w:t>socket.send</w:t>
            </w:r>
            <w:proofErr w:type="spellEnd"/>
            <w:proofErr w:type="gramEnd"/>
            <w:r w:rsidRPr="0076086E">
              <w:rPr>
                <w:sz w:val="22"/>
              </w:rPr>
              <w:t>('Hello Server!');</w:t>
            </w:r>
          </w:p>
          <w:p w14:paraId="29ABF4EC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};</w:t>
            </w:r>
          </w:p>
          <w:p w14:paraId="44DFC578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57A76E39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proofErr w:type="spellStart"/>
            <w:proofErr w:type="gramStart"/>
            <w:r w:rsidRPr="0076086E">
              <w:rPr>
                <w:sz w:val="22"/>
              </w:rPr>
              <w:t>socket.onmessage</w:t>
            </w:r>
            <w:proofErr w:type="spellEnd"/>
            <w:proofErr w:type="gramEnd"/>
            <w:r w:rsidRPr="0076086E">
              <w:rPr>
                <w:sz w:val="22"/>
              </w:rPr>
              <w:t xml:space="preserve"> = function(event) {</w:t>
            </w:r>
          </w:p>
          <w:p w14:paraId="4D3C748C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gramStart"/>
            <w:r w:rsidRPr="0076086E">
              <w:rPr>
                <w:sz w:val="22"/>
              </w:rPr>
              <w:t>console.log(</w:t>
            </w:r>
            <w:proofErr w:type="gramEnd"/>
            <w:r w:rsidRPr="0076086E">
              <w:rPr>
                <w:sz w:val="22"/>
              </w:rPr>
              <w:t xml:space="preserve">'Message from server:', </w:t>
            </w:r>
            <w:proofErr w:type="spellStart"/>
            <w:r w:rsidRPr="0076086E">
              <w:rPr>
                <w:sz w:val="22"/>
              </w:rPr>
              <w:t>event.data</w:t>
            </w:r>
            <w:proofErr w:type="spellEnd"/>
            <w:r w:rsidRPr="0076086E">
              <w:rPr>
                <w:sz w:val="22"/>
              </w:rPr>
              <w:t>);</w:t>
            </w:r>
          </w:p>
          <w:p w14:paraId="234FF1A8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};</w:t>
            </w:r>
          </w:p>
          <w:p w14:paraId="4CF688DB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28ED16B2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proofErr w:type="spellStart"/>
            <w:proofErr w:type="gramStart"/>
            <w:r w:rsidRPr="0076086E">
              <w:rPr>
                <w:sz w:val="22"/>
              </w:rPr>
              <w:t>socket.onclose</w:t>
            </w:r>
            <w:proofErr w:type="spellEnd"/>
            <w:proofErr w:type="gramEnd"/>
            <w:r w:rsidRPr="0076086E">
              <w:rPr>
                <w:sz w:val="22"/>
              </w:rPr>
              <w:t xml:space="preserve"> = function() {</w:t>
            </w:r>
          </w:p>
          <w:p w14:paraId="2A8C7C0A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gramStart"/>
            <w:r w:rsidRPr="0076086E">
              <w:rPr>
                <w:sz w:val="22"/>
              </w:rPr>
              <w:t>console.log(</w:t>
            </w:r>
            <w:proofErr w:type="gramEnd"/>
            <w:r w:rsidRPr="0076086E">
              <w:rPr>
                <w:sz w:val="22"/>
              </w:rPr>
              <w:t>'WebSocket connection closed');</w:t>
            </w:r>
          </w:p>
          <w:p w14:paraId="6A7F4926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};</w:t>
            </w:r>
          </w:p>
          <w:p w14:paraId="30261584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40143335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proofErr w:type="spellStart"/>
            <w:proofErr w:type="gramStart"/>
            <w:r w:rsidRPr="0076086E">
              <w:rPr>
                <w:sz w:val="22"/>
              </w:rPr>
              <w:t>socket.onerror</w:t>
            </w:r>
            <w:proofErr w:type="spellEnd"/>
            <w:proofErr w:type="gramEnd"/>
            <w:r w:rsidRPr="0076086E">
              <w:rPr>
                <w:sz w:val="22"/>
              </w:rPr>
              <w:t xml:space="preserve"> = function(error) {</w:t>
            </w:r>
          </w:p>
          <w:p w14:paraId="61FD5251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spellStart"/>
            <w:proofErr w:type="gramStart"/>
            <w:r w:rsidRPr="0076086E">
              <w:rPr>
                <w:sz w:val="22"/>
              </w:rPr>
              <w:t>console.error</w:t>
            </w:r>
            <w:proofErr w:type="spellEnd"/>
            <w:proofErr w:type="gramEnd"/>
            <w:r w:rsidRPr="0076086E">
              <w:rPr>
                <w:sz w:val="22"/>
              </w:rPr>
              <w:t>('WebSocket error:', error);</w:t>
            </w:r>
          </w:p>
          <w:p w14:paraId="4E4BD401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};</w:t>
            </w:r>
          </w:p>
          <w:p w14:paraId="7BEF86AD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</w:p>
          <w:p w14:paraId="5AAD5E17" w14:textId="445A3846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 xml:space="preserve"> 3. JS</w:t>
            </w:r>
            <w:r w:rsidRPr="0076086E">
              <w:rPr>
                <w:rFonts w:hint="eastAsia"/>
                <w:sz w:val="22"/>
              </w:rPr>
              <w:t>地理位置</w:t>
            </w:r>
          </w:p>
          <w:p w14:paraId="31C92BED" w14:textId="542DBFE7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JavaScript</w:t>
            </w:r>
            <w:r w:rsidRPr="0076086E">
              <w:rPr>
                <w:rFonts w:hint="eastAsia"/>
                <w:sz w:val="22"/>
              </w:rPr>
              <w:t>提供了</w:t>
            </w:r>
            <w:r w:rsidRPr="0076086E">
              <w:rPr>
                <w:rFonts w:hint="eastAsia"/>
                <w:sz w:val="22"/>
              </w:rPr>
              <w:t>`Geolocation API`</w:t>
            </w:r>
            <w:r w:rsidRPr="0076086E">
              <w:rPr>
                <w:rFonts w:hint="eastAsia"/>
                <w:sz w:val="22"/>
              </w:rPr>
              <w:t>，允许获取用户的地理位置信息。</w:t>
            </w:r>
          </w:p>
          <w:p w14:paraId="0DA6F752" w14:textId="26F1F563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用法：</w:t>
            </w:r>
          </w:p>
          <w:p w14:paraId="596ABE8F" w14:textId="10581A19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6F1D4F82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if (</w:t>
            </w:r>
            <w:proofErr w:type="spellStart"/>
            <w:proofErr w:type="gramStart"/>
            <w:r w:rsidRPr="0076086E">
              <w:rPr>
                <w:sz w:val="22"/>
              </w:rPr>
              <w:t>navigator.geolocation</w:t>
            </w:r>
            <w:proofErr w:type="spellEnd"/>
            <w:proofErr w:type="gramEnd"/>
            <w:r w:rsidRPr="0076086E">
              <w:rPr>
                <w:sz w:val="22"/>
              </w:rPr>
              <w:t>) {</w:t>
            </w:r>
          </w:p>
          <w:p w14:paraId="52802D14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spellStart"/>
            <w:proofErr w:type="gramStart"/>
            <w:r w:rsidRPr="0076086E">
              <w:rPr>
                <w:sz w:val="22"/>
              </w:rPr>
              <w:t>navigator.geolocation</w:t>
            </w:r>
            <w:proofErr w:type="gramEnd"/>
            <w:r w:rsidRPr="0076086E">
              <w:rPr>
                <w:sz w:val="22"/>
              </w:rPr>
              <w:t>.getCurrentPosition</w:t>
            </w:r>
            <w:proofErr w:type="spellEnd"/>
            <w:r w:rsidRPr="0076086E">
              <w:rPr>
                <w:sz w:val="22"/>
              </w:rPr>
              <w:t>(</w:t>
            </w:r>
          </w:p>
          <w:p w14:paraId="1A4E460A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position =&gt; {</w:t>
            </w:r>
          </w:p>
          <w:p w14:paraId="47E1A514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  </w:t>
            </w:r>
            <w:proofErr w:type="gramStart"/>
            <w:r w:rsidRPr="0076086E">
              <w:rPr>
                <w:sz w:val="22"/>
              </w:rPr>
              <w:t>console.log(</w:t>
            </w:r>
            <w:proofErr w:type="gramEnd"/>
            <w:r w:rsidRPr="0076086E">
              <w:rPr>
                <w:sz w:val="22"/>
              </w:rPr>
              <w:t xml:space="preserve">'Latitude:', </w:t>
            </w:r>
            <w:proofErr w:type="spellStart"/>
            <w:r w:rsidRPr="0076086E">
              <w:rPr>
                <w:sz w:val="22"/>
              </w:rPr>
              <w:t>position.coords.latitude</w:t>
            </w:r>
            <w:proofErr w:type="spellEnd"/>
            <w:r w:rsidRPr="0076086E">
              <w:rPr>
                <w:sz w:val="22"/>
              </w:rPr>
              <w:t>);</w:t>
            </w:r>
          </w:p>
          <w:p w14:paraId="3686D9FE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  </w:t>
            </w:r>
            <w:proofErr w:type="gramStart"/>
            <w:r w:rsidRPr="0076086E">
              <w:rPr>
                <w:sz w:val="22"/>
              </w:rPr>
              <w:t>console.log(</w:t>
            </w:r>
            <w:proofErr w:type="gramEnd"/>
            <w:r w:rsidRPr="0076086E">
              <w:rPr>
                <w:sz w:val="22"/>
              </w:rPr>
              <w:t xml:space="preserve">'Longitude:', </w:t>
            </w:r>
            <w:proofErr w:type="spellStart"/>
            <w:r w:rsidRPr="0076086E">
              <w:rPr>
                <w:sz w:val="22"/>
              </w:rPr>
              <w:t>position.coords.longitude</w:t>
            </w:r>
            <w:proofErr w:type="spellEnd"/>
            <w:r w:rsidRPr="0076086E">
              <w:rPr>
                <w:sz w:val="22"/>
              </w:rPr>
              <w:t>);</w:t>
            </w:r>
          </w:p>
          <w:p w14:paraId="6E65A410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},</w:t>
            </w:r>
          </w:p>
          <w:p w14:paraId="4C53DBE5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error =&gt; </w:t>
            </w:r>
            <w:proofErr w:type="spellStart"/>
            <w:proofErr w:type="gramStart"/>
            <w:r w:rsidRPr="0076086E">
              <w:rPr>
                <w:sz w:val="22"/>
              </w:rPr>
              <w:t>console.error</w:t>
            </w:r>
            <w:proofErr w:type="spellEnd"/>
            <w:proofErr w:type="gramEnd"/>
            <w:r w:rsidRPr="0076086E">
              <w:rPr>
                <w:sz w:val="22"/>
              </w:rPr>
              <w:t xml:space="preserve">('Error Code:', </w:t>
            </w:r>
            <w:proofErr w:type="spellStart"/>
            <w:r w:rsidRPr="0076086E">
              <w:rPr>
                <w:sz w:val="22"/>
              </w:rPr>
              <w:t>error.code</w:t>
            </w:r>
            <w:proofErr w:type="spellEnd"/>
            <w:r w:rsidRPr="0076086E">
              <w:rPr>
                <w:sz w:val="22"/>
              </w:rPr>
              <w:t xml:space="preserve">, 'Message:', </w:t>
            </w:r>
            <w:proofErr w:type="spellStart"/>
            <w:r w:rsidRPr="0076086E">
              <w:rPr>
                <w:sz w:val="22"/>
              </w:rPr>
              <w:t>error.message</w:t>
            </w:r>
            <w:proofErr w:type="spellEnd"/>
            <w:r w:rsidRPr="0076086E">
              <w:rPr>
                <w:sz w:val="22"/>
              </w:rPr>
              <w:t>)</w:t>
            </w:r>
          </w:p>
          <w:p w14:paraId="4827B130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);</w:t>
            </w:r>
          </w:p>
          <w:p w14:paraId="35C565D7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} else {</w:t>
            </w:r>
          </w:p>
          <w:p w14:paraId="70E0B60E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spellStart"/>
            <w:proofErr w:type="gramStart"/>
            <w:r w:rsidRPr="0076086E">
              <w:rPr>
                <w:sz w:val="22"/>
              </w:rPr>
              <w:t>console.error</w:t>
            </w:r>
            <w:proofErr w:type="spellEnd"/>
            <w:proofErr w:type="gramEnd"/>
            <w:r w:rsidRPr="0076086E">
              <w:rPr>
                <w:sz w:val="22"/>
              </w:rPr>
              <w:t>('Geolocation is not supported by this browser.');</w:t>
            </w:r>
          </w:p>
          <w:p w14:paraId="77B525D4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}</w:t>
            </w:r>
          </w:p>
          <w:p w14:paraId="7113F744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</w:p>
          <w:p w14:paraId="2F431D61" w14:textId="7A27DF06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lastRenderedPageBreak/>
              <w:t xml:space="preserve"> 4. Bootstrap</w:t>
            </w:r>
            <w:r w:rsidRPr="0076086E">
              <w:rPr>
                <w:rFonts w:hint="eastAsia"/>
                <w:sz w:val="22"/>
              </w:rPr>
              <w:t>及可视化</w:t>
            </w:r>
          </w:p>
          <w:p w14:paraId="4E00C1C2" w14:textId="66A3EEC6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rFonts w:hint="eastAsia"/>
                <w:sz w:val="22"/>
              </w:rPr>
              <w:t>Bootstrap</w:t>
            </w:r>
            <w:r w:rsidRPr="0076086E">
              <w:rPr>
                <w:rFonts w:hint="eastAsia"/>
                <w:sz w:val="22"/>
              </w:rPr>
              <w:t>是一个流行的前端框架，用于快速开发响应式网站和</w:t>
            </w:r>
            <w:r w:rsidRPr="0076086E">
              <w:rPr>
                <w:rFonts w:hint="eastAsia"/>
                <w:sz w:val="22"/>
              </w:rPr>
              <w:t>Web</w:t>
            </w:r>
            <w:r w:rsidRPr="0076086E">
              <w:rPr>
                <w:rFonts w:hint="eastAsia"/>
                <w:sz w:val="22"/>
              </w:rPr>
              <w:t>应用。</w:t>
            </w:r>
          </w:p>
          <w:p w14:paraId="0E16142F" w14:textId="3159FB17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 xml:space="preserve"> 4.1 </w:t>
            </w:r>
            <w:r w:rsidRPr="0076086E">
              <w:rPr>
                <w:rFonts w:hint="eastAsia"/>
                <w:sz w:val="22"/>
              </w:rPr>
              <w:t>基本结构</w:t>
            </w:r>
          </w:p>
          <w:p w14:paraId="00110759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Bootstrap</w:t>
            </w:r>
            <w:r w:rsidRPr="0076086E">
              <w:rPr>
                <w:rFonts w:hint="eastAsia"/>
                <w:sz w:val="22"/>
              </w:rPr>
              <w:t>基于</w:t>
            </w:r>
            <w:r w:rsidRPr="0076086E">
              <w:rPr>
                <w:rFonts w:hint="eastAsia"/>
                <w:sz w:val="22"/>
              </w:rPr>
              <w:t>12</w:t>
            </w:r>
            <w:r w:rsidRPr="0076086E">
              <w:rPr>
                <w:rFonts w:hint="eastAsia"/>
                <w:sz w:val="22"/>
              </w:rPr>
              <w:t>列栅格系统，提供了多种响应式布局和组件。</w:t>
            </w:r>
          </w:p>
          <w:p w14:paraId="2BDF1F96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&lt;div class="container"&gt;</w:t>
            </w:r>
          </w:p>
          <w:p w14:paraId="29CB8AF8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&lt;div class="row"&gt;</w:t>
            </w:r>
          </w:p>
          <w:p w14:paraId="009F1EE5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&lt;div class="col-md-6"&gt;Column 1&lt;/div&gt;</w:t>
            </w:r>
          </w:p>
          <w:p w14:paraId="7370DFA6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&lt;div class="col-md-6"&gt;Column 2&lt;/div&gt;</w:t>
            </w:r>
          </w:p>
          <w:p w14:paraId="4C40E6CE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&lt;/div&gt;</w:t>
            </w:r>
          </w:p>
          <w:p w14:paraId="7715231C" w14:textId="3A0C1D0A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sz w:val="22"/>
              </w:rPr>
              <w:t>&lt;/div&gt;</w:t>
            </w:r>
          </w:p>
          <w:p w14:paraId="00F0ED80" w14:textId="3851A504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 xml:space="preserve"> 4.2 </w:t>
            </w:r>
            <w:r w:rsidRPr="0076086E">
              <w:rPr>
                <w:rFonts w:hint="eastAsia"/>
                <w:sz w:val="22"/>
              </w:rPr>
              <w:t>常用组件</w:t>
            </w:r>
          </w:p>
          <w:p w14:paraId="35D3F296" w14:textId="7EA93B9A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按钮</w:t>
            </w:r>
            <w:r w:rsidRPr="0076086E">
              <w:rPr>
                <w:rFonts w:hint="eastAsia"/>
                <w:sz w:val="22"/>
              </w:rPr>
              <w:t>:</w:t>
            </w:r>
          </w:p>
          <w:p w14:paraId="23C727FD" w14:textId="4CD5288D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sz w:val="22"/>
              </w:rPr>
              <w:t xml:space="preserve">  &lt;button type="button" class="</w:t>
            </w:r>
            <w:proofErr w:type="spellStart"/>
            <w:r w:rsidRPr="0076086E">
              <w:rPr>
                <w:sz w:val="22"/>
              </w:rPr>
              <w:t>btn</w:t>
            </w:r>
            <w:proofErr w:type="spellEnd"/>
            <w:r w:rsidRPr="0076086E">
              <w:rPr>
                <w:sz w:val="22"/>
              </w:rPr>
              <w:t xml:space="preserve"> </w:t>
            </w:r>
            <w:proofErr w:type="spellStart"/>
            <w:r w:rsidRPr="0076086E">
              <w:rPr>
                <w:sz w:val="22"/>
              </w:rPr>
              <w:t>btn</w:t>
            </w:r>
            <w:proofErr w:type="spellEnd"/>
            <w:r w:rsidRPr="0076086E">
              <w:rPr>
                <w:sz w:val="22"/>
              </w:rPr>
              <w:t>-primary"&gt;Primary Button&lt;/button&gt;</w:t>
            </w:r>
          </w:p>
          <w:p w14:paraId="3AB86FD3" w14:textId="0BE12ABD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rFonts w:hint="eastAsia"/>
                <w:sz w:val="22"/>
              </w:rPr>
              <w:t>导航栏</w:t>
            </w:r>
            <w:r w:rsidRPr="0076086E">
              <w:rPr>
                <w:rFonts w:hint="eastAsia"/>
                <w:sz w:val="22"/>
              </w:rPr>
              <w:t>:</w:t>
            </w:r>
          </w:p>
          <w:p w14:paraId="50A6BAB5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&lt;nav class="navbar navbar-expand-lg navbar-light </w:t>
            </w:r>
            <w:proofErr w:type="spellStart"/>
            <w:r w:rsidRPr="0076086E">
              <w:rPr>
                <w:sz w:val="22"/>
              </w:rPr>
              <w:t>bg</w:t>
            </w:r>
            <w:proofErr w:type="spellEnd"/>
            <w:r w:rsidRPr="0076086E">
              <w:rPr>
                <w:sz w:val="22"/>
              </w:rPr>
              <w:t>-light"&gt;</w:t>
            </w:r>
          </w:p>
          <w:p w14:paraId="27558F6B" w14:textId="2F345A41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&lt;a class="navbar-brand" </w:t>
            </w:r>
            <w:proofErr w:type="spellStart"/>
            <w:r w:rsidRPr="0076086E">
              <w:rPr>
                <w:sz w:val="22"/>
              </w:rPr>
              <w:t>href</w:t>
            </w:r>
            <w:proofErr w:type="spellEnd"/>
            <w:r w:rsidRPr="0076086E">
              <w:rPr>
                <w:sz w:val="22"/>
              </w:rPr>
              <w:t>=""&gt;Navbar&lt;/a&gt;</w:t>
            </w:r>
          </w:p>
          <w:p w14:paraId="4663AFE9" w14:textId="51F79F1A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sz w:val="22"/>
              </w:rPr>
              <w:t xml:space="preserve">  &lt;/nav&gt;</w:t>
            </w:r>
          </w:p>
          <w:p w14:paraId="796055AF" w14:textId="7D23A17B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 xml:space="preserve"> 4.3 Bootstrap</w:t>
            </w:r>
            <w:r w:rsidRPr="0076086E">
              <w:rPr>
                <w:rFonts w:hint="eastAsia"/>
                <w:sz w:val="22"/>
              </w:rPr>
              <w:t>与可视化</w:t>
            </w:r>
          </w:p>
          <w:p w14:paraId="1DF9DC02" w14:textId="239F995D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Bootstrap</w:t>
            </w:r>
            <w:r w:rsidRPr="0076086E">
              <w:rPr>
                <w:rFonts w:hint="eastAsia"/>
                <w:sz w:val="22"/>
              </w:rPr>
              <w:t>与数据可视化库（如</w:t>
            </w:r>
            <w:proofErr w:type="spellStart"/>
            <w:r w:rsidRPr="0076086E">
              <w:rPr>
                <w:rFonts w:hint="eastAsia"/>
                <w:sz w:val="22"/>
              </w:rPr>
              <w:t>ECharts</w:t>
            </w:r>
            <w:proofErr w:type="spellEnd"/>
            <w:r w:rsidRPr="0076086E">
              <w:rPr>
                <w:rFonts w:hint="eastAsia"/>
                <w:sz w:val="22"/>
              </w:rPr>
              <w:t>）可以结合使用，提供美观的</w:t>
            </w:r>
            <w:r w:rsidRPr="0076086E">
              <w:rPr>
                <w:rFonts w:hint="eastAsia"/>
                <w:sz w:val="22"/>
              </w:rPr>
              <w:t>UI</w:t>
            </w:r>
            <w:r w:rsidRPr="0076086E">
              <w:rPr>
                <w:rFonts w:hint="eastAsia"/>
                <w:sz w:val="22"/>
              </w:rPr>
              <w:t>和交互。</w:t>
            </w:r>
          </w:p>
          <w:p w14:paraId="062A21BB" w14:textId="3CCB545C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sz w:val="22"/>
              </w:rPr>
              <w:t xml:space="preserve"> 5. </w:t>
            </w:r>
            <w:proofErr w:type="spellStart"/>
            <w:r w:rsidRPr="0076086E">
              <w:rPr>
                <w:sz w:val="22"/>
              </w:rPr>
              <w:t>ECharts</w:t>
            </w:r>
            <w:proofErr w:type="spellEnd"/>
          </w:p>
          <w:p w14:paraId="195CC759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proofErr w:type="spellStart"/>
            <w:r w:rsidRPr="0076086E">
              <w:rPr>
                <w:rFonts w:hint="eastAsia"/>
                <w:sz w:val="22"/>
              </w:rPr>
              <w:t>ECharts</w:t>
            </w:r>
            <w:proofErr w:type="spellEnd"/>
            <w:r w:rsidRPr="0076086E">
              <w:rPr>
                <w:rFonts w:hint="eastAsia"/>
                <w:sz w:val="22"/>
              </w:rPr>
              <w:t>是一个开源的、基于</w:t>
            </w:r>
            <w:r w:rsidRPr="0076086E">
              <w:rPr>
                <w:rFonts w:hint="eastAsia"/>
                <w:sz w:val="22"/>
              </w:rPr>
              <w:t>JavaScript</w:t>
            </w:r>
            <w:r w:rsidRPr="0076086E">
              <w:rPr>
                <w:rFonts w:hint="eastAsia"/>
                <w:sz w:val="22"/>
              </w:rPr>
              <w:t>的数据可视化库，支持丰富的图表类型，如折线图、柱状图、散点图等。</w:t>
            </w:r>
          </w:p>
          <w:p w14:paraId="17584E97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31CBC59B" w14:textId="6731CBF3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用法：</w:t>
            </w:r>
          </w:p>
          <w:p w14:paraId="56079AD0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&lt;div id="main" style="width: 600</w:t>
            </w:r>
            <w:proofErr w:type="gramStart"/>
            <w:r w:rsidRPr="0076086E">
              <w:rPr>
                <w:sz w:val="22"/>
              </w:rPr>
              <w:t>px;height</w:t>
            </w:r>
            <w:proofErr w:type="gramEnd"/>
            <w:r w:rsidRPr="0076086E">
              <w:rPr>
                <w:sz w:val="22"/>
              </w:rPr>
              <w:t>:400px;"&gt;&lt;/div&gt;</w:t>
            </w:r>
          </w:p>
          <w:p w14:paraId="7CCB0124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&lt;script&gt;</w:t>
            </w:r>
          </w:p>
          <w:p w14:paraId="12F7AB48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var </w:t>
            </w:r>
            <w:proofErr w:type="spellStart"/>
            <w:r w:rsidRPr="0076086E">
              <w:rPr>
                <w:sz w:val="22"/>
              </w:rPr>
              <w:t>myChart</w:t>
            </w:r>
            <w:proofErr w:type="spellEnd"/>
            <w:r w:rsidRPr="0076086E">
              <w:rPr>
                <w:sz w:val="22"/>
              </w:rPr>
              <w:t xml:space="preserve"> = </w:t>
            </w:r>
            <w:proofErr w:type="spellStart"/>
            <w:proofErr w:type="gramStart"/>
            <w:r w:rsidRPr="0076086E">
              <w:rPr>
                <w:sz w:val="22"/>
              </w:rPr>
              <w:t>echarts.init</w:t>
            </w:r>
            <w:proofErr w:type="spellEnd"/>
            <w:proofErr w:type="gramEnd"/>
            <w:r w:rsidRPr="0076086E">
              <w:rPr>
                <w:sz w:val="22"/>
              </w:rPr>
              <w:t>(</w:t>
            </w:r>
            <w:proofErr w:type="spellStart"/>
            <w:r w:rsidRPr="0076086E">
              <w:rPr>
                <w:sz w:val="22"/>
              </w:rPr>
              <w:t>document.getElementById</w:t>
            </w:r>
            <w:proofErr w:type="spellEnd"/>
            <w:r w:rsidRPr="0076086E">
              <w:rPr>
                <w:sz w:val="22"/>
              </w:rPr>
              <w:t>('main'));</w:t>
            </w:r>
          </w:p>
          <w:p w14:paraId="42729D88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var option = {</w:t>
            </w:r>
          </w:p>
          <w:p w14:paraId="421242F9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title: </w:t>
            </w:r>
            <w:proofErr w:type="gramStart"/>
            <w:r w:rsidRPr="0076086E">
              <w:rPr>
                <w:sz w:val="22"/>
              </w:rPr>
              <w:t>{ text</w:t>
            </w:r>
            <w:proofErr w:type="gramEnd"/>
            <w:r w:rsidRPr="0076086E">
              <w:rPr>
                <w:sz w:val="22"/>
              </w:rPr>
              <w:t>: '</w:t>
            </w:r>
            <w:proofErr w:type="spellStart"/>
            <w:r w:rsidRPr="0076086E">
              <w:rPr>
                <w:sz w:val="22"/>
              </w:rPr>
              <w:t>ECharts</w:t>
            </w:r>
            <w:proofErr w:type="spellEnd"/>
            <w:r w:rsidRPr="0076086E">
              <w:rPr>
                <w:sz w:val="22"/>
              </w:rPr>
              <w:t xml:space="preserve"> example' },</w:t>
            </w:r>
          </w:p>
          <w:p w14:paraId="51A018C2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tooltip: {},</w:t>
            </w:r>
          </w:p>
          <w:p w14:paraId="05E29D34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</w:t>
            </w:r>
            <w:proofErr w:type="spellStart"/>
            <w:r w:rsidRPr="0076086E">
              <w:rPr>
                <w:sz w:val="22"/>
              </w:rPr>
              <w:t>xAxis</w:t>
            </w:r>
            <w:proofErr w:type="spellEnd"/>
            <w:r w:rsidRPr="0076086E">
              <w:rPr>
                <w:sz w:val="22"/>
              </w:rPr>
              <w:t xml:space="preserve">: </w:t>
            </w:r>
            <w:proofErr w:type="gramStart"/>
            <w:r w:rsidRPr="0076086E">
              <w:rPr>
                <w:sz w:val="22"/>
              </w:rPr>
              <w:t>{ data</w:t>
            </w:r>
            <w:proofErr w:type="gramEnd"/>
            <w:r w:rsidRPr="0076086E">
              <w:rPr>
                <w:sz w:val="22"/>
              </w:rPr>
              <w:t>: ['A', 'B', 'C', 'D'] },</w:t>
            </w:r>
          </w:p>
          <w:p w14:paraId="61B57562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</w:t>
            </w:r>
            <w:proofErr w:type="spellStart"/>
            <w:r w:rsidRPr="0076086E">
              <w:rPr>
                <w:sz w:val="22"/>
              </w:rPr>
              <w:t>yAxis</w:t>
            </w:r>
            <w:proofErr w:type="spellEnd"/>
            <w:r w:rsidRPr="0076086E">
              <w:rPr>
                <w:sz w:val="22"/>
              </w:rPr>
              <w:t>: {},</w:t>
            </w:r>
          </w:p>
          <w:p w14:paraId="096511DD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series: [{</w:t>
            </w:r>
          </w:p>
          <w:p w14:paraId="056AF5EC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  type: 'bar',</w:t>
            </w:r>
          </w:p>
          <w:p w14:paraId="73691FC5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  data: [5, 20, 36, 10]</w:t>
            </w:r>
          </w:p>
          <w:p w14:paraId="22F4BBE2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}]</w:t>
            </w:r>
          </w:p>
          <w:p w14:paraId="21D8958F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};</w:t>
            </w:r>
          </w:p>
          <w:p w14:paraId="0CEE5B3B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spellStart"/>
            <w:r w:rsidRPr="0076086E">
              <w:rPr>
                <w:sz w:val="22"/>
              </w:rPr>
              <w:t>myChart.setOption</w:t>
            </w:r>
            <w:proofErr w:type="spellEnd"/>
            <w:r w:rsidRPr="0076086E">
              <w:rPr>
                <w:sz w:val="22"/>
              </w:rPr>
              <w:t>(option</w:t>
            </w:r>
            <w:proofErr w:type="gramStart"/>
            <w:r w:rsidRPr="0076086E">
              <w:rPr>
                <w:sz w:val="22"/>
              </w:rPr>
              <w:t>);</w:t>
            </w:r>
            <w:proofErr w:type="gramEnd"/>
          </w:p>
          <w:p w14:paraId="2F2E9677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&lt;/script&gt;</w:t>
            </w:r>
          </w:p>
          <w:p w14:paraId="5A3C62D8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</w:p>
          <w:p w14:paraId="3E0601F2" w14:textId="5F702383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sz w:val="22"/>
              </w:rPr>
              <w:t xml:space="preserve"> 6. Ant Design (</w:t>
            </w:r>
            <w:proofErr w:type="spellStart"/>
            <w:r w:rsidRPr="0076086E">
              <w:rPr>
                <w:sz w:val="22"/>
              </w:rPr>
              <w:t>Antd</w:t>
            </w:r>
            <w:proofErr w:type="spellEnd"/>
            <w:r w:rsidRPr="0076086E">
              <w:rPr>
                <w:sz w:val="22"/>
              </w:rPr>
              <w:t>)</w:t>
            </w:r>
          </w:p>
          <w:p w14:paraId="28BFD8E5" w14:textId="6C0F4D7A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rFonts w:hint="eastAsia"/>
                <w:sz w:val="22"/>
              </w:rPr>
              <w:t>Ant Design</w:t>
            </w:r>
            <w:r w:rsidRPr="0076086E">
              <w:rPr>
                <w:rFonts w:hint="eastAsia"/>
                <w:sz w:val="22"/>
              </w:rPr>
              <w:t>是一个用于开发企业级</w:t>
            </w:r>
            <w:r w:rsidRPr="0076086E">
              <w:rPr>
                <w:rFonts w:hint="eastAsia"/>
                <w:sz w:val="22"/>
              </w:rPr>
              <w:t>UI</w:t>
            </w:r>
            <w:r w:rsidRPr="0076086E">
              <w:rPr>
                <w:rFonts w:hint="eastAsia"/>
                <w:sz w:val="22"/>
              </w:rPr>
              <w:t>的</w:t>
            </w:r>
            <w:r w:rsidRPr="0076086E">
              <w:rPr>
                <w:rFonts w:hint="eastAsia"/>
                <w:sz w:val="22"/>
              </w:rPr>
              <w:t>React</w:t>
            </w:r>
            <w:r w:rsidRPr="0076086E">
              <w:rPr>
                <w:rFonts w:hint="eastAsia"/>
                <w:sz w:val="22"/>
              </w:rPr>
              <w:t>组件库，提供了一套丰富的组件，支持快速构建用户界面。</w:t>
            </w:r>
          </w:p>
          <w:p w14:paraId="4485DD42" w14:textId="221C28F3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用法：</w:t>
            </w:r>
          </w:p>
          <w:p w14:paraId="5E861593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import </w:t>
            </w:r>
            <w:proofErr w:type="gramStart"/>
            <w:r w:rsidRPr="0076086E">
              <w:rPr>
                <w:sz w:val="22"/>
              </w:rPr>
              <w:t>{ Button</w:t>
            </w:r>
            <w:proofErr w:type="gramEnd"/>
            <w:r w:rsidRPr="0076086E">
              <w:rPr>
                <w:sz w:val="22"/>
              </w:rPr>
              <w:t xml:space="preserve">, </w:t>
            </w:r>
            <w:proofErr w:type="spellStart"/>
            <w:r w:rsidRPr="0076086E">
              <w:rPr>
                <w:sz w:val="22"/>
              </w:rPr>
              <w:t>DatePicker</w:t>
            </w:r>
            <w:proofErr w:type="spellEnd"/>
            <w:r w:rsidRPr="0076086E">
              <w:rPr>
                <w:sz w:val="22"/>
              </w:rPr>
              <w:t xml:space="preserve"> } from '</w:t>
            </w:r>
            <w:proofErr w:type="spellStart"/>
            <w:r w:rsidRPr="0076086E">
              <w:rPr>
                <w:sz w:val="22"/>
              </w:rPr>
              <w:t>antd</w:t>
            </w:r>
            <w:proofErr w:type="spellEnd"/>
            <w:r w:rsidRPr="0076086E">
              <w:rPr>
                <w:sz w:val="22"/>
              </w:rPr>
              <w:t>';</w:t>
            </w:r>
          </w:p>
          <w:p w14:paraId="0736B070" w14:textId="2D5BADD9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sz w:val="22"/>
              </w:rPr>
              <w:t>import '</w:t>
            </w:r>
            <w:proofErr w:type="spellStart"/>
            <w:r w:rsidRPr="0076086E">
              <w:rPr>
                <w:sz w:val="22"/>
              </w:rPr>
              <w:t>antd</w:t>
            </w:r>
            <w:proofErr w:type="spellEnd"/>
            <w:r w:rsidRPr="0076086E">
              <w:rPr>
                <w:sz w:val="22"/>
              </w:rPr>
              <w:t>/</w:t>
            </w:r>
            <w:proofErr w:type="spellStart"/>
            <w:r w:rsidRPr="0076086E">
              <w:rPr>
                <w:sz w:val="22"/>
              </w:rPr>
              <w:t>dist</w:t>
            </w:r>
            <w:proofErr w:type="spellEnd"/>
            <w:r w:rsidRPr="0076086E">
              <w:rPr>
                <w:sz w:val="22"/>
              </w:rPr>
              <w:t>/antd.css</w:t>
            </w:r>
            <w:proofErr w:type="gramStart"/>
            <w:r w:rsidRPr="0076086E">
              <w:rPr>
                <w:sz w:val="22"/>
              </w:rPr>
              <w:t>';</w:t>
            </w:r>
            <w:proofErr w:type="gramEnd"/>
          </w:p>
          <w:p w14:paraId="581B5DA0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function </w:t>
            </w:r>
            <w:proofErr w:type="gramStart"/>
            <w:r w:rsidRPr="0076086E">
              <w:rPr>
                <w:sz w:val="22"/>
              </w:rPr>
              <w:t>App(</w:t>
            </w:r>
            <w:proofErr w:type="gramEnd"/>
            <w:r w:rsidRPr="0076086E">
              <w:rPr>
                <w:sz w:val="22"/>
              </w:rPr>
              <w:t>) {</w:t>
            </w:r>
          </w:p>
          <w:p w14:paraId="2CE3B205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return (</w:t>
            </w:r>
          </w:p>
          <w:p w14:paraId="36313D10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&lt;div&gt;</w:t>
            </w:r>
          </w:p>
          <w:p w14:paraId="1A006116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  &lt;Button type="primary"&gt;Primary Button&lt;/Button&gt;</w:t>
            </w:r>
          </w:p>
          <w:p w14:paraId="1B994D67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  &lt;</w:t>
            </w:r>
            <w:proofErr w:type="spellStart"/>
            <w:r w:rsidRPr="0076086E">
              <w:rPr>
                <w:sz w:val="22"/>
              </w:rPr>
              <w:t>DatePicker</w:t>
            </w:r>
            <w:proofErr w:type="spellEnd"/>
            <w:r w:rsidRPr="0076086E">
              <w:rPr>
                <w:sz w:val="22"/>
              </w:rPr>
              <w:t xml:space="preserve"> /&gt;</w:t>
            </w:r>
          </w:p>
          <w:p w14:paraId="633B3C09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&lt;/div&gt;</w:t>
            </w:r>
          </w:p>
          <w:p w14:paraId="727B1A61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);</w:t>
            </w:r>
          </w:p>
          <w:p w14:paraId="34C11636" w14:textId="312920D2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sz w:val="22"/>
              </w:rPr>
              <w:t>}</w:t>
            </w:r>
          </w:p>
          <w:p w14:paraId="6E7DE0C5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export default </w:t>
            </w:r>
            <w:proofErr w:type="gramStart"/>
            <w:r w:rsidRPr="0076086E">
              <w:rPr>
                <w:sz w:val="22"/>
              </w:rPr>
              <w:t>App;</w:t>
            </w:r>
            <w:proofErr w:type="gramEnd"/>
          </w:p>
          <w:p w14:paraId="13E0DE52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</w:p>
          <w:p w14:paraId="34BDA8F6" w14:textId="6CE637DA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 xml:space="preserve"> 6.1 </w:t>
            </w:r>
            <w:r w:rsidRPr="0076086E">
              <w:rPr>
                <w:rFonts w:hint="eastAsia"/>
                <w:sz w:val="22"/>
              </w:rPr>
              <w:t>常用组件</w:t>
            </w:r>
          </w:p>
          <w:p w14:paraId="6B07AF8B" w14:textId="3C18292B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按钮</w:t>
            </w:r>
            <w:r w:rsidRPr="0076086E">
              <w:rPr>
                <w:rFonts w:hint="eastAsia"/>
                <w:sz w:val="22"/>
              </w:rPr>
              <w:t>:</w:t>
            </w:r>
          </w:p>
          <w:p w14:paraId="41225B6A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lastRenderedPageBreak/>
              <w:t xml:space="preserve">  &lt;Button type="primary"&gt;Primary Button&lt;/Button&gt;</w:t>
            </w:r>
          </w:p>
          <w:p w14:paraId="1DAC51BE" w14:textId="05F02AB2" w:rsidR="0076086E" w:rsidRPr="0076086E" w:rsidRDefault="0076086E" w:rsidP="0076086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表格</w:t>
            </w:r>
            <w:r w:rsidRPr="0076086E">
              <w:rPr>
                <w:rFonts w:hint="eastAsia"/>
                <w:sz w:val="22"/>
              </w:rPr>
              <w:t>:</w:t>
            </w:r>
          </w:p>
          <w:p w14:paraId="0828BB83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import </w:t>
            </w:r>
            <w:proofErr w:type="gramStart"/>
            <w:r w:rsidRPr="0076086E">
              <w:rPr>
                <w:sz w:val="22"/>
              </w:rPr>
              <w:t>{ Table</w:t>
            </w:r>
            <w:proofErr w:type="gramEnd"/>
            <w:r w:rsidRPr="0076086E">
              <w:rPr>
                <w:sz w:val="22"/>
              </w:rPr>
              <w:t xml:space="preserve"> } from '</w:t>
            </w:r>
            <w:proofErr w:type="spellStart"/>
            <w:r w:rsidRPr="0076086E">
              <w:rPr>
                <w:sz w:val="22"/>
              </w:rPr>
              <w:t>antd</w:t>
            </w:r>
            <w:proofErr w:type="spellEnd"/>
            <w:r w:rsidRPr="0076086E">
              <w:rPr>
                <w:sz w:val="22"/>
              </w:rPr>
              <w:t>';</w:t>
            </w:r>
          </w:p>
          <w:p w14:paraId="1DAE4DCF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const columns = </w:t>
            </w:r>
            <w:proofErr w:type="gramStart"/>
            <w:r w:rsidRPr="0076086E">
              <w:rPr>
                <w:sz w:val="22"/>
              </w:rPr>
              <w:t>[{ title</w:t>
            </w:r>
            <w:proofErr w:type="gramEnd"/>
            <w:r w:rsidRPr="0076086E">
              <w:rPr>
                <w:sz w:val="22"/>
              </w:rPr>
              <w:t xml:space="preserve">: 'Name', </w:t>
            </w:r>
            <w:proofErr w:type="spellStart"/>
            <w:r w:rsidRPr="0076086E">
              <w:rPr>
                <w:sz w:val="22"/>
              </w:rPr>
              <w:t>dataIndex</w:t>
            </w:r>
            <w:proofErr w:type="spellEnd"/>
            <w:r w:rsidRPr="0076086E">
              <w:rPr>
                <w:sz w:val="22"/>
              </w:rPr>
              <w:t>: 'name', key: 'name' }];</w:t>
            </w:r>
          </w:p>
          <w:p w14:paraId="42EBC109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const data = </w:t>
            </w:r>
            <w:proofErr w:type="gramStart"/>
            <w:r w:rsidRPr="0076086E">
              <w:rPr>
                <w:sz w:val="22"/>
              </w:rPr>
              <w:t>[{ key</w:t>
            </w:r>
            <w:proofErr w:type="gramEnd"/>
            <w:r w:rsidRPr="0076086E">
              <w:rPr>
                <w:sz w:val="22"/>
              </w:rPr>
              <w:t>: '1', name: 'John Brown' }];</w:t>
            </w:r>
          </w:p>
          <w:p w14:paraId="69595101" w14:textId="77777777" w:rsidR="0076086E" w:rsidRPr="0076086E" w:rsidRDefault="0076086E" w:rsidP="0076086E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&lt;Table columns={columns} </w:t>
            </w:r>
            <w:proofErr w:type="spellStart"/>
            <w:r w:rsidRPr="0076086E">
              <w:rPr>
                <w:sz w:val="22"/>
              </w:rPr>
              <w:t>dataSource</w:t>
            </w:r>
            <w:proofErr w:type="spellEnd"/>
            <w:r w:rsidRPr="0076086E">
              <w:rPr>
                <w:sz w:val="22"/>
              </w:rPr>
              <w:t>={data} /&gt;</w:t>
            </w:r>
          </w:p>
          <w:p w14:paraId="734A95B1" w14:textId="3A279CD6" w:rsidR="0076086E" w:rsidRPr="00926455" w:rsidRDefault="0076086E" w:rsidP="0076086E">
            <w:pPr>
              <w:spacing w:line="240" w:lineRule="auto"/>
              <w:ind w:firstLineChars="0" w:firstLine="0"/>
              <w:jc w:val="right"/>
              <w:rPr>
                <w:rFonts w:hint="eastAsia"/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30</w:t>
            </w:r>
          </w:p>
        </w:tc>
      </w:tr>
    </w:tbl>
    <w:p w14:paraId="178DEA93" w14:textId="77777777" w:rsidR="0076086E" w:rsidRDefault="0076086E" w:rsidP="0076086E"/>
    <w:bookmarkEnd w:id="1"/>
    <w:p w14:paraId="3A6CCDE3" w14:textId="77777777" w:rsidR="0076086E" w:rsidRDefault="0076086E" w:rsidP="0076086E"/>
    <w:p w14:paraId="6C917A42" w14:textId="77777777" w:rsidR="00D46641" w:rsidRDefault="00D46641"/>
    <w:sectPr w:rsidR="00D46641" w:rsidSect="00366D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6522F" w14:textId="77777777" w:rsidR="00A8066D" w:rsidRDefault="00A8066D">
      <w:pPr>
        <w:spacing w:line="240" w:lineRule="auto"/>
      </w:pPr>
      <w:r>
        <w:separator/>
      </w:r>
    </w:p>
  </w:endnote>
  <w:endnote w:type="continuationSeparator" w:id="0">
    <w:p w14:paraId="5097DE92" w14:textId="77777777" w:rsidR="00A8066D" w:rsidRDefault="00A80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BDC1C" w14:textId="77777777" w:rsidR="00822117" w:rsidRDefault="00822117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B833A" w14:textId="77777777" w:rsidR="00822117" w:rsidRDefault="00822117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43A92" w14:textId="77777777" w:rsidR="00822117" w:rsidRDefault="00822117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A339C" w14:textId="77777777" w:rsidR="00A8066D" w:rsidRDefault="00A8066D">
      <w:pPr>
        <w:spacing w:line="240" w:lineRule="auto"/>
      </w:pPr>
      <w:r>
        <w:separator/>
      </w:r>
    </w:p>
  </w:footnote>
  <w:footnote w:type="continuationSeparator" w:id="0">
    <w:p w14:paraId="07E6D49B" w14:textId="77777777" w:rsidR="00A8066D" w:rsidRDefault="00A80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23DCC" w14:textId="77777777" w:rsidR="00822117" w:rsidRDefault="00822117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DD365" w14:textId="77777777" w:rsidR="00822117" w:rsidRDefault="00822117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CDDB2" w14:textId="77777777" w:rsidR="00822117" w:rsidRDefault="00822117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B0A6F"/>
    <w:multiLevelType w:val="multilevel"/>
    <w:tmpl w:val="0326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83DDD"/>
    <w:multiLevelType w:val="multilevel"/>
    <w:tmpl w:val="F952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134CA"/>
    <w:multiLevelType w:val="multilevel"/>
    <w:tmpl w:val="F042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5799F"/>
    <w:multiLevelType w:val="multilevel"/>
    <w:tmpl w:val="1F1E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C1355"/>
    <w:multiLevelType w:val="multilevel"/>
    <w:tmpl w:val="BDEE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55D4A"/>
    <w:multiLevelType w:val="multilevel"/>
    <w:tmpl w:val="4232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A6B48"/>
    <w:multiLevelType w:val="multilevel"/>
    <w:tmpl w:val="01F4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B1A82"/>
    <w:multiLevelType w:val="multilevel"/>
    <w:tmpl w:val="24D4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31AEC"/>
    <w:multiLevelType w:val="multilevel"/>
    <w:tmpl w:val="2714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93B62"/>
    <w:multiLevelType w:val="multilevel"/>
    <w:tmpl w:val="C6C2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218DA"/>
    <w:multiLevelType w:val="multilevel"/>
    <w:tmpl w:val="3796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14C66"/>
    <w:multiLevelType w:val="multilevel"/>
    <w:tmpl w:val="55B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07682">
    <w:abstractNumId w:val="4"/>
  </w:num>
  <w:num w:numId="2" w16cid:durableId="1514564353">
    <w:abstractNumId w:val="1"/>
  </w:num>
  <w:num w:numId="3" w16cid:durableId="181671412">
    <w:abstractNumId w:val="10"/>
  </w:num>
  <w:num w:numId="4" w16cid:durableId="273488466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414594649">
    <w:abstractNumId w:val="0"/>
  </w:num>
  <w:num w:numId="6" w16cid:durableId="455412453">
    <w:abstractNumId w:val="3"/>
  </w:num>
  <w:num w:numId="7" w16cid:durableId="1141993832">
    <w:abstractNumId w:val="5"/>
  </w:num>
  <w:num w:numId="8" w16cid:durableId="1964730019">
    <w:abstractNumId w:val="11"/>
  </w:num>
  <w:num w:numId="9" w16cid:durableId="649990448">
    <w:abstractNumId w:val="6"/>
  </w:num>
  <w:num w:numId="10" w16cid:durableId="1565481228">
    <w:abstractNumId w:val="2"/>
  </w:num>
  <w:num w:numId="11" w16cid:durableId="817453714">
    <w:abstractNumId w:val="8"/>
  </w:num>
  <w:num w:numId="12" w16cid:durableId="1194417172">
    <w:abstractNumId w:val="9"/>
  </w:num>
  <w:num w:numId="13" w16cid:durableId="12823016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410"/>
    <w:rsid w:val="00011848"/>
    <w:rsid w:val="00013C74"/>
    <w:rsid w:val="0003075B"/>
    <w:rsid w:val="0003276D"/>
    <w:rsid w:val="00040410"/>
    <w:rsid w:val="0004189D"/>
    <w:rsid w:val="000506B3"/>
    <w:rsid w:val="000506FA"/>
    <w:rsid w:val="00054C2E"/>
    <w:rsid w:val="00055372"/>
    <w:rsid w:val="00057C42"/>
    <w:rsid w:val="000656CE"/>
    <w:rsid w:val="00070796"/>
    <w:rsid w:val="00071396"/>
    <w:rsid w:val="0007442B"/>
    <w:rsid w:val="00075D10"/>
    <w:rsid w:val="000900AF"/>
    <w:rsid w:val="000927D4"/>
    <w:rsid w:val="000955BE"/>
    <w:rsid w:val="000A0B1E"/>
    <w:rsid w:val="000A3344"/>
    <w:rsid w:val="000A3B73"/>
    <w:rsid w:val="000A4F54"/>
    <w:rsid w:val="000A5186"/>
    <w:rsid w:val="000A5681"/>
    <w:rsid w:val="000A75FE"/>
    <w:rsid w:val="000A799C"/>
    <w:rsid w:val="000B5801"/>
    <w:rsid w:val="000B744F"/>
    <w:rsid w:val="000C26EF"/>
    <w:rsid w:val="000C63C6"/>
    <w:rsid w:val="000D1846"/>
    <w:rsid w:val="000F592F"/>
    <w:rsid w:val="000F6076"/>
    <w:rsid w:val="000F6FE5"/>
    <w:rsid w:val="00105483"/>
    <w:rsid w:val="00112858"/>
    <w:rsid w:val="00122894"/>
    <w:rsid w:val="001239DB"/>
    <w:rsid w:val="00124156"/>
    <w:rsid w:val="00151B65"/>
    <w:rsid w:val="00161C96"/>
    <w:rsid w:val="001754A4"/>
    <w:rsid w:val="001870BF"/>
    <w:rsid w:val="00193D66"/>
    <w:rsid w:val="00197D85"/>
    <w:rsid w:val="001A1BCE"/>
    <w:rsid w:val="001C7A61"/>
    <w:rsid w:val="001D0C2B"/>
    <w:rsid w:val="001D76BC"/>
    <w:rsid w:val="001F37BF"/>
    <w:rsid w:val="001F60CA"/>
    <w:rsid w:val="002011F7"/>
    <w:rsid w:val="00201293"/>
    <w:rsid w:val="00205A40"/>
    <w:rsid w:val="002104BD"/>
    <w:rsid w:val="00222D70"/>
    <w:rsid w:val="00223852"/>
    <w:rsid w:val="0023399D"/>
    <w:rsid w:val="00237AF5"/>
    <w:rsid w:val="00240AF0"/>
    <w:rsid w:val="0024335C"/>
    <w:rsid w:val="0025178F"/>
    <w:rsid w:val="00277B46"/>
    <w:rsid w:val="0028560D"/>
    <w:rsid w:val="0029622E"/>
    <w:rsid w:val="002A0FDD"/>
    <w:rsid w:val="002A2217"/>
    <w:rsid w:val="002A5DDC"/>
    <w:rsid w:val="002B0B3F"/>
    <w:rsid w:val="002B405E"/>
    <w:rsid w:val="002B477B"/>
    <w:rsid w:val="002C4298"/>
    <w:rsid w:val="002C52B2"/>
    <w:rsid w:val="002D1C11"/>
    <w:rsid w:val="002D302C"/>
    <w:rsid w:val="002D37B6"/>
    <w:rsid w:val="002E1366"/>
    <w:rsid w:val="002E242F"/>
    <w:rsid w:val="002E504E"/>
    <w:rsid w:val="002F5550"/>
    <w:rsid w:val="00303988"/>
    <w:rsid w:val="00306611"/>
    <w:rsid w:val="00314B86"/>
    <w:rsid w:val="00315085"/>
    <w:rsid w:val="0031690E"/>
    <w:rsid w:val="00336DF5"/>
    <w:rsid w:val="00350919"/>
    <w:rsid w:val="00363B5A"/>
    <w:rsid w:val="00366D6E"/>
    <w:rsid w:val="00372E5A"/>
    <w:rsid w:val="00377068"/>
    <w:rsid w:val="00386AF5"/>
    <w:rsid w:val="00394055"/>
    <w:rsid w:val="003A6C10"/>
    <w:rsid w:val="003C1B8C"/>
    <w:rsid w:val="003C7AC9"/>
    <w:rsid w:val="003D596C"/>
    <w:rsid w:val="003D7CD0"/>
    <w:rsid w:val="003E166A"/>
    <w:rsid w:val="003E6EED"/>
    <w:rsid w:val="003F1FA0"/>
    <w:rsid w:val="003F6C76"/>
    <w:rsid w:val="00404053"/>
    <w:rsid w:val="00411783"/>
    <w:rsid w:val="00425448"/>
    <w:rsid w:val="004422F3"/>
    <w:rsid w:val="00454EE2"/>
    <w:rsid w:val="0045738B"/>
    <w:rsid w:val="0046139D"/>
    <w:rsid w:val="004711DE"/>
    <w:rsid w:val="0047793F"/>
    <w:rsid w:val="0048277B"/>
    <w:rsid w:val="00492D3A"/>
    <w:rsid w:val="00493595"/>
    <w:rsid w:val="004A15FE"/>
    <w:rsid w:val="004A21F1"/>
    <w:rsid w:val="004A2753"/>
    <w:rsid w:val="004A409B"/>
    <w:rsid w:val="004A7252"/>
    <w:rsid w:val="004A76BC"/>
    <w:rsid w:val="004B65D9"/>
    <w:rsid w:val="004C066E"/>
    <w:rsid w:val="004C5EAA"/>
    <w:rsid w:val="004D044F"/>
    <w:rsid w:val="004E0369"/>
    <w:rsid w:val="004E6087"/>
    <w:rsid w:val="004E6FBD"/>
    <w:rsid w:val="004F54BE"/>
    <w:rsid w:val="004F6064"/>
    <w:rsid w:val="00501283"/>
    <w:rsid w:val="00503527"/>
    <w:rsid w:val="00507CB1"/>
    <w:rsid w:val="005148F5"/>
    <w:rsid w:val="00516A8D"/>
    <w:rsid w:val="00523AC6"/>
    <w:rsid w:val="0052645D"/>
    <w:rsid w:val="005319C4"/>
    <w:rsid w:val="005409FD"/>
    <w:rsid w:val="00541A55"/>
    <w:rsid w:val="005519B9"/>
    <w:rsid w:val="0056024F"/>
    <w:rsid w:val="00571B12"/>
    <w:rsid w:val="00571B36"/>
    <w:rsid w:val="00571EC1"/>
    <w:rsid w:val="00586436"/>
    <w:rsid w:val="00597FB3"/>
    <w:rsid w:val="005A256A"/>
    <w:rsid w:val="005A5D79"/>
    <w:rsid w:val="005A758B"/>
    <w:rsid w:val="005B580A"/>
    <w:rsid w:val="005C2420"/>
    <w:rsid w:val="005C4408"/>
    <w:rsid w:val="005C72BE"/>
    <w:rsid w:val="005D0985"/>
    <w:rsid w:val="005D1C51"/>
    <w:rsid w:val="005E1B84"/>
    <w:rsid w:val="005E2895"/>
    <w:rsid w:val="005F5105"/>
    <w:rsid w:val="005F5281"/>
    <w:rsid w:val="005F738C"/>
    <w:rsid w:val="0060068A"/>
    <w:rsid w:val="00601241"/>
    <w:rsid w:val="006274E2"/>
    <w:rsid w:val="006275C6"/>
    <w:rsid w:val="00635483"/>
    <w:rsid w:val="00645828"/>
    <w:rsid w:val="0065283F"/>
    <w:rsid w:val="00653F86"/>
    <w:rsid w:val="006545FC"/>
    <w:rsid w:val="00675E48"/>
    <w:rsid w:val="00680BCF"/>
    <w:rsid w:val="00682BC8"/>
    <w:rsid w:val="006850E9"/>
    <w:rsid w:val="00695260"/>
    <w:rsid w:val="006E225B"/>
    <w:rsid w:val="006E4190"/>
    <w:rsid w:val="006E433E"/>
    <w:rsid w:val="006E4F7B"/>
    <w:rsid w:val="006E59E7"/>
    <w:rsid w:val="00702D0C"/>
    <w:rsid w:val="0071238C"/>
    <w:rsid w:val="00714294"/>
    <w:rsid w:val="007155C6"/>
    <w:rsid w:val="007155D3"/>
    <w:rsid w:val="00716683"/>
    <w:rsid w:val="00724B87"/>
    <w:rsid w:val="00735871"/>
    <w:rsid w:val="00737B17"/>
    <w:rsid w:val="007424AF"/>
    <w:rsid w:val="0074510E"/>
    <w:rsid w:val="00757E90"/>
    <w:rsid w:val="0076086E"/>
    <w:rsid w:val="007636D5"/>
    <w:rsid w:val="0077022A"/>
    <w:rsid w:val="00776959"/>
    <w:rsid w:val="00784BF4"/>
    <w:rsid w:val="00791F5D"/>
    <w:rsid w:val="0079715A"/>
    <w:rsid w:val="00797784"/>
    <w:rsid w:val="007A1091"/>
    <w:rsid w:val="007A23DE"/>
    <w:rsid w:val="007A43F7"/>
    <w:rsid w:val="007A5708"/>
    <w:rsid w:val="007A6212"/>
    <w:rsid w:val="007B67D3"/>
    <w:rsid w:val="007C3E33"/>
    <w:rsid w:val="007C6445"/>
    <w:rsid w:val="007D1695"/>
    <w:rsid w:val="007D6A19"/>
    <w:rsid w:val="007D747C"/>
    <w:rsid w:val="007F0C9E"/>
    <w:rsid w:val="007F216F"/>
    <w:rsid w:val="007F7CFD"/>
    <w:rsid w:val="00800D4C"/>
    <w:rsid w:val="00806095"/>
    <w:rsid w:val="00813C50"/>
    <w:rsid w:val="008201C8"/>
    <w:rsid w:val="008214E9"/>
    <w:rsid w:val="00822117"/>
    <w:rsid w:val="00857BE4"/>
    <w:rsid w:val="0086144A"/>
    <w:rsid w:val="008649C5"/>
    <w:rsid w:val="00865A31"/>
    <w:rsid w:val="00866B38"/>
    <w:rsid w:val="00867DF6"/>
    <w:rsid w:val="0088296C"/>
    <w:rsid w:val="00893C7F"/>
    <w:rsid w:val="008969A5"/>
    <w:rsid w:val="008B1D29"/>
    <w:rsid w:val="008C268D"/>
    <w:rsid w:val="008D32EC"/>
    <w:rsid w:val="008D391B"/>
    <w:rsid w:val="008D4A7F"/>
    <w:rsid w:val="00903A0B"/>
    <w:rsid w:val="009212F8"/>
    <w:rsid w:val="009224F2"/>
    <w:rsid w:val="00923178"/>
    <w:rsid w:val="00931366"/>
    <w:rsid w:val="009364D7"/>
    <w:rsid w:val="00952970"/>
    <w:rsid w:val="00953094"/>
    <w:rsid w:val="00956D30"/>
    <w:rsid w:val="00960E69"/>
    <w:rsid w:val="0096183A"/>
    <w:rsid w:val="009672A5"/>
    <w:rsid w:val="00970718"/>
    <w:rsid w:val="009825EE"/>
    <w:rsid w:val="00996347"/>
    <w:rsid w:val="009A2FC3"/>
    <w:rsid w:val="009A702B"/>
    <w:rsid w:val="009B39A4"/>
    <w:rsid w:val="009B5948"/>
    <w:rsid w:val="009C2694"/>
    <w:rsid w:val="009C79CA"/>
    <w:rsid w:val="009D0B1D"/>
    <w:rsid w:val="009D37B3"/>
    <w:rsid w:val="009D5E06"/>
    <w:rsid w:val="009E042D"/>
    <w:rsid w:val="009E5FB5"/>
    <w:rsid w:val="00A26DDC"/>
    <w:rsid w:val="00A368B0"/>
    <w:rsid w:val="00A50DAF"/>
    <w:rsid w:val="00A54421"/>
    <w:rsid w:val="00A5670A"/>
    <w:rsid w:val="00A615BC"/>
    <w:rsid w:val="00A62B2A"/>
    <w:rsid w:val="00A63A74"/>
    <w:rsid w:val="00A6403B"/>
    <w:rsid w:val="00A647D7"/>
    <w:rsid w:val="00A71ACF"/>
    <w:rsid w:val="00A74973"/>
    <w:rsid w:val="00A771F8"/>
    <w:rsid w:val="00A8066D"/>
    <w:rsid w:val="00A84605"/>
    <w:rsid w:val="00A92570"/>
    <w:rsid w:val="00A93565"/>
    <w:rsid w:val="00A9667F"/>
    <w:rsid w:val="00AA066A"/>
    <w:rsid w:val="00AA799A"/>
    <w:rsid w:val="00AB201A"/>
    <w:rsid w:val="00AB4E1D"/>
    <w:rsid w:val="00AC3E32"/>
    <w:rsid w:val="00AC58D1"/>
    <w:rsid w:val="00AE04A7"/>
    <w:rsid w:val="00AE5991"/>
    <w:rsid w:val="00AF3618"/>
    <w:rsid w:val="00AF3D85"/>
    <w:rsid w:val="00B01301"/>
    <w:rsid w:val="00B0799F"/>
    <w:rsid w:val="00B20A1B"/>
    <w:rsid w:val="00B21BAB"/>
    <w:rsid w:val="00B30792"/>
    <w:rsid w:val="00B35862"/>
    <w:rsid w:val="00B36A96"/>
    <w:rsid w:val="00B3785F"/>
    <w:rsid w:val="00B425A5"/>
    <w:rsid w:val="00B442B6"/>
    <w:rsid w:val="00B46E90"/>
    <w:rsid w:val="00B713DC"/>
    <w:rsid w:val="00B86E57"/>
    <w:rsid w:val="00B94BA5"/>
    <w:rsid w:val="00B94D9D"/>
    <w:rsid w:val="00BA0CFA"/>
    <w:rsid w:val="00BA1B9F"/>
    <w:rsid w:val="00BA398F"/>
    <w:rsid w:val="00BB2295"/>
    <w:rsid w:val="00BC4DE9"/>
    <w:rsid w:val="00BE1B8F"/>
    <w:rsid w:val="00BE7893"/>
    <w:rsid w:val="00C03715"/>
    <w:rsid w:val="00C15898"/>
    <w:rsid w:val="00C17844"/>
    <w:rsid w:val="00C21C1F"/>
    <w:rsid w:val="00C41AA5"/>
    <w:rsid w:val="00C47781"/>
    <w:rsid w:val="00C55427"/>
    <w:rsid w:val="00C63A45"/>
    <w:rsid w:val="00C66312"/>
    <w:rsid w:val="00C664C6"/>
    <w:rsid w:val="00C70415"/>
    <w:rsid w:val="00C743EE"/>
    <w:rsid w:val="00C807EB"/>
    <w:rsid w:val="00C80C5D"/>
    <w:rsid w:val="00C852B0"/>
    <w:rsid w:val="00C8690B"/>
    <w:rsid w:val="00C87953"/>
    <w:rsid w:val="00C914C4"/>
    <w:rsid w:val="00C9658C"/>
    <w:rsid w:val="00C971F5"/>
    <w:rsid w:val="00CA642D"/>
    <w:rsid w:val="00CB1FA5"/>
    <w:rsid w:val="00CB46D0"/>
    <w:rsid w:val="00CC3DA5"/>
    <w:rsid w:val="00CD33B4"/>
    <w:rsid w:val="00CD45D5"/>
    <w:rsid w:val="00CF2F0A"/>
    <w:rsid w:val="00CF3EE4"/>
    <w:rsid w:val="00CF4098"/>
    <w:rsid w:val="00D0793B"/>
    <w:rsid w:val="00D21066"/>
    <w:rsid w:val="00D31DC8"/>
    <w:rsid w:val="00D46641"/>
    <w:rsid w:val="00D5222F"/>
    <w:rsid w:val="00D650C8"/>
    <w:rsid w:val="00D74E5F"/>
    <w:rsid w:val="00D801CD"/>
    <w:rsid w:val="00D84E7B"/>
    <w:rsid w:val="00D9797F"/>
    <w:rsid w:val="00DA480D"/>
    <w:rsid w:val="00DB0CCA"/>
    <w:rsid w:val="00DB32EE"/>
    <w:rsid w:val="00DB7C8C"/>
    <w:rsid w:val="00DC2FC8"/>
    <w:rsid w:val="00DC4146"/>
    <w:rsid w:val="00DC5CA9"/>
    <w:rsid w:val="00DD2768"/>
    <w:rsid w:val="00DD4594"/>
    <w:rsid w:val="00DD719F"/>
    <w:rsid w:val="00DE1F92"/>
    <w:rsid w:val="00DE25B6"/>
    <w:rsid w:val="00DE2628"/>
    <w:rsid w:val="00DE6EC9"/>
    <w:rsid w:val="00DE7C9C"/>
    <w:rsid w:val="00DF4CBB"/>
    <w:rsid w:val="00E0094C"/>
    <w:rsid w:val="00E10738"/>
    <w:rsid w:val="00E15765"/>
    <w:rsid w:val="00E2077F"/>
    <w:rsid w:val="00E24DCF"/>
    <w:rsid w:val="00E270E6"/>
    <w:rsid w:val="00E426BC"/>
    <w:rsid w:val="00E71A75"/>
    <w:rsid w:val="00E7235D"/>
    <w:rsid w:val="00E800DA"/>
    <w:rsid w:val="00E84358"/>
    <w:rsid w:val="00E85221"/>
    <w:rsid w:val="00E922D2"/>
    <w:rsid w:val="00E95162"/>
    <w:rsid w:val="00E96719"/>
    <w:rsid w:val="00E9772A"/>
    <w:rsid w:val="00EA33B1"/>
    <w:rsid w:val="00EB2389"/>
    <w:rsid w:val="00EB2C7C"/>
    <w:rsid w:val="00EB3783"/>
    <w:rsid w:val="00EC0CF5"/>
    <w:rsid w:val="00EC1308"/>
    <w:rsid w:val="00EC60E2"/>
    <w:rsid w:val="00ED3071"/>
    <w:rsid w:val="00ED3501"/>
    <w:rsid w:val="00EE1880"/>
    <w:rsid w:val="00EE2441"/>
    <w:rsid w:val="00EE7CA6"/>
    <w:rsid w:val="00EF15D5"/>
    <w:rsid w:val="00EF23AB"/>
    <w:rsid w:val="00EF4E5A"/>
    <w:rsid w:val="00EF6C90"/>
    <w:rsid w:val="00F043C4"/>
    <w:rsid w:val="00F24CE3"/>
    <w:rsid w:val="00F36675"/>
    <w:rsid w:val="00F458C9"/>
    <w:rsid w:val="00F47B4D"/>
    <w:rsid w:val="00F5500F"/>
    <w:rsid w:val="00F56204"/>
    <w:rsid w:val="00F56B9A"/>
    <w:rsid w:val="00F72954"/>
    <w:rsid w:val="00F72AA6"/>
    <w:rsid w:val="00F7675A"/>
    <w:rsid w:val="00F817D4"/>
    <w:rsid w:val="00F84A97"/>
    <w:rsid w:val="00F84D80"/>
    <w:rsid w:val="00F90D40"/>
    <w:rsid w:val="00FA252F"/>
    <w:rsid w:val="00FA5B00"/>
    <w:rsid w:val="00FB1A66"/>
    <w:rsid w:val="00FB265A"/>
    <w:rsid w:val="00FB4DF3"/>
    <w:rsid w:val="00FB6A4A"/>
    <w:rsid w:val="00FD2A72"/>
    <w:rsid w:val="00FD363E"/>
    <w:rsid w:val="00FD4A75"/>
    <w:rsid w:val="00FF0206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C3C38"/>
  <w15:chartTrackingRefBased/>
  <w15:docId w15:val="{0C3A3A00-F673-4735-B3F8-D2570D2A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D6E"/>
    <w:pPr>
      <w:widowControl w:val="0"/>
      <w:spacing w:line="288" w:lineRule="auto"/>
      <w:ind w:firstLineChars="200" w:firstLine="480"/>
      <w:jc w:val="both"/>
    </w:pPr>
    <w:rPr>
      <w:rFonts w:ascii="Calibri" w:eastAsia="宋体" w:hAnsi="Calibri" w:cs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70718"/>
    <w:pPr>
      <w:keepNext/>
      <w:keepLines/>
      <w:spacing w:beforeLines="100" w:before="100" w:afterLines="100" w:after="100" w:line="360" w:lineRule="auto"/>
      <w:ind w:firstLineChars="0" w:firstLine="0"/>
      <w:outlineLvl w:val="0"/>
    </w:pPr>
    <w:rPr>
      <w:rFonts w:eastAsiaTheme="min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left="200" w:hangingChars="200" w:hanging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041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041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041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41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41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41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autoRedefine/>
    <w:uiPriority w:val="9"/>
    <w:qFormat/>
    <w:rsid w:val="00970718"/>
    <w:rPr>
      <w:rFonts w:ascii="Calibri" w:hAnsi="Calibri" w:cs="Times New Roman"/>
      <w:b/>
      <w:bCs/>
      <w:kern w:val="44"/>
      <w:sz w:val="30"/>
      <w:szCs w:val="44"/>
      <w14:ligatures w14:val="none"/>
    </w:rPr>
  </w:style>
  <w:style w:type="character" w:customStyle="1" w:styleId="20">
    <w:name w:val="标题 2 字符"/>
    <w:basedOn w:val="a0"/>
    <w:link w:val="2"/>
    <w:autoRedefine/>
    <w:uiPriority w:val="9"/>
    <w:qFormat/>
    <w:rsid w:val="00970718"/>
    <w:rPr>
      <w:rFonts w:asciiTheme="majorHAnsi" w:eastAsia="宋体" w:hAnsiTheme="majorHAnsi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autoRedefine/>
    <w:uiPriority w:val="9"/>
    <w:qFormat/>
    <w:rsid w:val="00970718"/>
    <w:rPr>
      <w:rFonts w:ascii="Calibri" w:eastAsia="宋体" w:hAnsi="Calibri" w:cs="Times New Roman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040410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040410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040410"/>
    <w:rPr>
      <w:rFonts w:cstheme="majorBidi"/>
      <w:b/>
      <w:bCs/>
      <w:color w:val="0F4761" w:themeColor="accent1" w:themeShade="BF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040410"/>
    <w:rPr>
      <w:rFonts w:cstheme="majorBidi"/>
      <w:b/>
      <w:bCs/>
      <w:color w:val="595959" w:themeColor="text1" w:themeTint="A6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040410"/>
    <w:rPr>
      <w:rFonts w:cstheme="majorBidi"/>
      <w:color w:val="595959" w:themeColor="text1" w:themeTint="A6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040410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0404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041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040410"/>
    <w:pPr>
      <w:numPr>
        <w:ilvl w:val="1"/>
      </w:numPr>
      <w:spacing w:after="160"/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04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0404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0410"/>
    <w:rPr>
      <w:rFonts w:ascii="Calibri" w:eastAsia="宋体" w:hAnsi="Calibri" w:cs="Times New Roman"/>
      <w:i/>
      <w:iCs/>
      <w:color w:val="404040" w:themeColor="text1" w:themeTint="BF"/>
      <w:sz w:val="24"/>
      <w:szCs w:val="24"/>
      <w14:ligatures w14:val="none"/>
    </w:rPr>
  </w:style>
  <w:style w:type="paragraph" w:styleId="a9">
    <w:name w:val="List Paragraph"/>
    <w:basedOn w:val="a"/>
    <w:uiPriority w:val="34"/>
    <w:qFormat/>
    <w:rsid w:val="000404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04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0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0410"/>
    <w:rPr>
      <w:rFonts w:ascii="Calibri" w:eastAsia="宋体" w:hAnsi="Calibri" w:cs="Times New Roman"/>
      <w:i/>
      <w:iCs/>
      <w:color w:val="0F4761" w:themeColor="accent1" w:themeShade="BF"/>
      <w:sz w:val="24"/>
      <w:szCs w:val="24"/>
      <w14:ligatures w14:val="none"/>
    </w:rPr>
  </w:style>
  <w:style w:type="character" w:styleId="ad">
    <w:name w:val="Intense Reference"/>
    <w:basedOn w:val="a0"/>
    <w:uiPriority w:val="32"/>
    <w:qFormat/>
    <w:rsid w:val="0004041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66D6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66D6E"/>
    <w:rPr>
      <w:rFonts w:ascii="Calibri" w:eastAsia="宋体" w:hAnsi="Calibri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366D6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66D6E"/>
    <w:rPr>
      <w:rFonts w:ascii="Calibri" w:eastAsia="宋体" w:hAnsi="Calibri" w:cs="Times New Roman"/>
      <w:sz w:val="18"/>
      <w:szCs w:val="18"/>
      <w14:ligatures w14:val="none"/>
    </w:rPr>
  </w:style>
  <w:style w:type="table" w:styleId="af2">
    <w:name w:val="Table Grid"/>
    <w:basedOn w:val="a1"/>
    <w:rsid w:val="00366D6E"/>
    <w:pPr>
      <w:widowControl w:val="0"/>
      <w:jc w:val="both"/>
    </w:pPr>
    <w:rPr>
      <w:rFonts w:ascii="Calibri" w:eastAsia="Times New Roman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~WRL0554.tmp</Template>
  <TotalTime>369</TotalTime>
  <Pages>1</Pages>
  <Words>2222</Words>
  <Characters>12667</Characters>
  <Application>Microsoft Office Word</Application>
  <DocSecurity>0</DocSecurity>
  <Lines>105</Lines>
  <Paragraphs>29</Paragraphs>
  <ScaleCrop>false</ScaleCrop>
  <Company/>
  <LinksUpToDate>false</LinksUpToDate>
  <CharactersWithSpaces>14860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zhang</dc:creator>
  <cp:keywords/>
  <dc:description/>
  <cp:lastModifiedBy>gian zhang</cp:lastModifiedBy>
  <cp:revision>7</cp:revision>
  <dcterms:created xsi:type="dcterms:W3CDTF">2024-08-26T08:23:00Z</dcterms:created>
  <dcterms:modified xsi:type="dcterms:W3CDTF">2024-09-02T06:26:00Z</dcterms:modified>
</cp:coreProperties>
</file>