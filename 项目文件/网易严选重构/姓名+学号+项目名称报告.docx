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B4ACA" w14:textId="5EC61DDF" w:rsidR="00391A4D" w:rsidRDefault="00391A4D">
      <w:pPr>
        <w:rPr>
          <w:rFonts w:ascii="仿宋" w:eastAsia="仿宋" w:hAnsi="仿宋" w:hint="eastAsia"/>
          <w:color w:val="000000"/>
          <w:sz w:val="32"/>
          <w:szCs w:val="32"/>
        </w:rPr>
      </w:pPr>
    </w:p>
    <w:p w14:paraId="2140FD7A" w14:textId="77777777" w:rsidR="00391A4D" w:rsidRDefault="00391A4D" w:rsidP="0065485A">
      <w:pPr>
        <w:rPr>
          <w:rFonts w:ascii="方正小标宋简体" w:eastAsia="方正小标宋简体" w:hAnsi="方正小标宋简体" w:hint="eastAsia"/>
          <w:color w:val="000000"/>
          <w:sz w:val="32"/>
          <w:szCs w:val="32"/>
        </w:rPr>
      </w:pPr>
    </w:p>
    <w:p w14:paraId="5548FFD8" w14:textId="77777777" w:rsidR="00391A4D" w:rsidRDefault="00391A4D" w:rsidP="0065485A">
      <w:pPr>
        <w:rPr>
          <w:rFonts w:ascii="方正小标宋简体" w:eastAsia="方正小标宋简体" w:hAnsi="方正小标宋简体" w:hint="eastAsia"/>
          <w:color w:val="000000"/>
          <w:sz w:val="44"/>
          <w:szCs w:val="44"/>
        </w:rPr>
      </w:pPr>
    </w:p>
    <w:p w14:paraId="6C8BE918" w14:textId="77777777" w:rsidR="00391A4D" w:rsidRDefault="00391A4D" w:rsidP="0065485A">
      <w:pPr>
        <w:rPr>
          <w:rFonts w:ascii="方正小标宋简体" w:eastAsia="方正小标宋简体" w:hAnsi="方正小标宋简体" w:hint="eastAsia"/>
          <w:color w:val="000000"/>
          <w:sz w:val="44"/>
          <w:szCs w:val="44"/>
        </w:rPr>
      </w:pPr>
    </w:p>
    <w:p w14:paraId="3E1A2CEF" w14:textId="1542C681" w:rsidR="00391A4D" w:rsidRDefault="0065485A" w:rsidP="0065485A">
      <w:pPr>
        <w:jc w:val="center"/>
        <w:rPr>
          <w:rFonts w:ascii="方正小标宋简体" w:eastAsia="方正小标宋简体" w:hAnsi="方正小标宋简体" w:hint="eastAsia"/>
          <w:color w:val="000000"/>
          <w:sz w:val="32"/>
          <w:szCs w:val="32"/>
        </w:rPr>
      </w:pPr>
      <w:r w:rsidRPr="0065485A">
        <w:rPr>
          <w:rFonts w:ascii="方正小标宋简体" w:eastAsia="方正小标宋简体" w:hAnsi="方正小标宋简体" w:hint="eastAsia"/>
          <w:color w:val="000000"/>
          <w:sz w:val="44"/>
          <w:szCs w:val="44"/>
        </w:rPr>
        <w:t>山西农大软件工程学院</w:t>
      </w:r>
    </w:p>
    <w:p w14:paraId="0D3AA132" w14:textId="6F710ECD" w:rsidR="00391A4D" w:rsidRDefault="0065485A" w:rsidP="0065485A">
      <w:pPr>
        <w:ind w:firstLineChars="700" w:firstLine="3360"/>
        <w:rPr>
          <w:rFonts w:ascii="方正小标宋简体" w:eastAsia="方正小标宋简体" w:hAnsi="方正小标宋简体" w:hint="eastAsia"/>
          <w:color w:val="000000"/>
          <w:spacing w:val="20"/>
          <w:sz w:val="44"/>
          <w:szCs w:val="44"/>
        </w:rPr>
      </w:pPr>
      <w:r>
        <w:rPr>
          <w:rFonts w:ascii="方正小标宋简体" w:eastAsia="方正小标宋简体" w:hAnsi="方正小标宋简体" w:hint="eastAsia"/>
          <w:color w:val="000000"/>
          <w:spacing w:val="20"/>
          <w:sz w:val="44"/>
          <w:szCs w:val="44"/>
        </w:rPr>
        <w:t>xx</w:t>
      </w:r>
      <w:r w:rsidR="005024AC">
        <w:rPr>
          <w:rFonts w:ascii="方正小标宋简体" w:eastAsia="方正小标宋简体" w:hAnsi="方正小标宋简体"/>
          <w:color w:val="000000"/>
          <w:spacing w:val="20"/>
          <w:sz w:val="44"/>
          <w:szCs w:val="44"/>
        </w:rPr>
        <w:t>项目报告</w:t>
      </w:r>
    </w:p>
    <w:p w14:paraId="1D46C2DF" w14:textId="77777777" w:rsidR="00391A4D" w:rsidRDefault="00391A4D">
      <w:pPr>
        <w:spacing w:line="336" w:lineRule="auto"/>
        <w:rPr>
          <w:rFonts w:ascii="仿宋" w:eastAsia="仿宋" w:hAnsi="仿宋" w:hint="eastAsia"/>
          <w:color w:val="000000"/>
          <w:sz w:val="32"/>
          <w:szCs w:val="32"/>
        </w:rPr>
      </w:pPr>
    </w:p>
    <w:p w14:paraId="3EAEB855" w14:textId="77777777" w:rsidR="00391A4D" w:rsidRDefault="00391A4D">
      <w:pPr>
        <w:spacing w:line="336" w:lineRule="auto"/>
        <w:rPr>
          <w:rFonts w:ascii="仿宋" w:eastAsia="仿宋" w:hAnsi="仿宋" w:hint="eastAsia"/>
          <w:color w:val="000000"/>
          <w:sz w:val="28"/>
          <w:szCs w:val="28"/>
        </w:rPr>
      </w:pPr>
    </w:p>
    <w:p w14:paraId="4FE26E1E" w14:textId="77777777" w:rsidR="00391A4D" w:rsidRDefault="00391A4D">
      <w:pPr>
        <w:spacing w:line="480" w:lineRule="auto"/>
        <w:rPr>
          <w:rFonts w:ascii="仿宋" w:eastAsia="仿宋" w:hAnsi="仿宋" w:hint="eastAsia"/>
          <w:color w:val="000000"/>
          <w:sz w:val="28"/>
          <w:szCs w:val="28"/>
        </w:rPr>
      </w:pPr>
    </w:p>
    <w:p w14:paraId="3CA75B8D" w14:textId="77777777" w:rsidR="00391A4D" w:rsidRDefault="00391A4D">
      <w:pPr>
        <w:spacing w:line="480" w:lineRule="auto"/>
        <w:rPr>
          <w:rFonts w:ascii="仿宋" w:eastAsia="仿宋" w:hAnsi="仿宋" w:hint="eastAsia"/>
          <w:color w:val="000000"/>
          <w:sz w:val="28"/>
          <w:szCs w:val="28"/>
        </w:rPr>
      </w:pPr>
    </w:p>
    <w:p w14:paraId="7B700437" w14:textId="28EA47C8" w:rsidR="00391A4D" w:rsidRDefault="005024AC" w:rsidP="0065485A">
      <w:pPr>
        <w:spacing w:line="480" w:lineRule="auto"/>
        <w:ind w:firstLineChars="300" w:firstLine="840"/>
        <w:rPr>
          <w:rFonts w:ascii="宋体" w:eastAsia="宋体" w:hAnsi="宋体" w:hint="eastAsia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sz w:val="28"/>
          <w:szCs w:val="28"/>
        </w:rPr>
        <w:t>班</w:t>
      </w:r>
      <w:r>
        <w:rPr>
          <w:rFonts w:ascii="宋体" w:eastAsia="宋体" w:hAnsi="宋体"/>
          <w:color w:val="000000"/>
          <w:sz w:val="28"/>
          <w:szCs w:val="28"/>
        </w:rPr>
        <w:t xml:space="preserve">    </w:t>
      </w:r>
      <w:r>
        <w:rPr>
          <w:rFonts w:ascii="仿宋" w:eastAsia="仿宋" w:hAnsi="仿宋"/>
          <w:color w:val="000000"/>
          <w:sz w:val="28"/>
          <w:szCs w:val="28"/>
        </w:rPr>
        <w:t>级</w:t>
      </w:r>
      <w:r>
        <w:rPr>
          <w:rFonts w:ascii="仿宋" w:eastAsia="仿宋" w:hAnsi="仿宋"/>
          <w:color w:val="000000"/>
          <w:sz w:val="32"/>
          <w:szCs w:val="32"/>
        </w:rPr>
        <w:t>：</w:t>
      </w:r>
      <w:r>
        <w:rPr>
          <w:rFonts w:ascii="宋体" w:eastAsia="宋体" w:hAnsi="宋体"/>
          <w:color w:val="000000"/>
          <w:sz w:val="32"/>
          <w:szCs w:val="32"/>
          <w:u w:val="single"/>
        </w:rPr>
        <w:t xml:space="preserve">        </w:t>
      </w:r>
      <w:r w:rsidR="00FE45DA">
        <w:rPr>
          <w:rFonts w:ascii="宋体" w:eastAsia="宋体" w:hAnsi="宋体" w:hint="eastAsia"/>
          <w:color w:val="000000"/>
          <w:sz w:val="32"/>
          <w:szCs w:val="32"/>
          <w:u w:val="single"/>
        </w:rPr>
        <w:t xml:space="preserve"> 软件2114</w:t>
      </w:r>
      <w:r>
        <w:rPr>
          <w:rFonts w:ascii="宋体" w:eastAsia="宋体" w:hAnsi="宋体"/>
          <w:color w:val="000000"/>
          <w:sz w:val="32"/>
          <w:szCs w:val="32"/>
          <w:u w:val="single"/>
        </w:rPr>
        <w:t xml:space="preserve">        </w:t>
      </w:r>
    </w:p>
    <w:p w14:paraId="135EA393" w14:textId="24DD632E" w:rsidR="00391A4D" w:rsidRDefault="005024AC" w:rsidP="0065485A">
      <w:pPr>
        <w:spacing w:line="480" w:lineRule="auto"/>
        <w:ind w:firstLineChars="300" w:firstLine="840"/>
        <w:rPr>
          <w:rFonts w:ascii="宋体" w:eastAsia="宋体" w:hAnsi="宋体" w:hint="eastAsia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专</w:t>
      </w:r>
      <w:r>
        <w:rPr>
          <w:rFonts w:ascii="宋体" w:eastAsia="宋体" w:hAnsi="宋体"/>
          <w:color w:val="000000"/>
          <w:sz w:val="28"/>
          <w:szCs w:val="28"/>
        </w:rPr>
        <w:t xml:space="preserve">    </w:t>
      </w:r>
      <w:r>
        <w:rPr>
          <w:rFonts w:ascii="仿宋" w:eastAsia="仿宋" w:hAnsi="仿宋"/>
          <w:color w:val="000000"/>
          <w:sz w:val="28"/>
          <w:szCs w:val="28"/>
        </w:rPr>
        <w:t>业：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     </w:t>
      </w:r>
      <w:r w:rsidR="00FE45DA">
        <w:rPr>
          <w:rFonts w:ascii="宋体" w:eastAsia="宋体" w:hAnsi="宋体" w:hint="eastAsia"/>
          <w:color w:val="000000"/>
          <w:sz w:val="28"/>
          <w:szCs w:val="28"/>
          <w:u w:val="single"/>
        </w:rPr>
        <w:t xml:space="preserve">     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</w:t>
      </w:r>
      <w:r w:rsidR="00FE45DA">
        <w:rPr>
          <w:rFonts w:ascii="宋体" w:eastAsia="宋体" w:hAnsi="宋体" w:hint="eastAsia"/>
          <w:color w:val="000000"/>
          <w:sz w:val="28"/>
          <w:szCs w:val="28"/>
          <w:u w:val="single"/>
        </w:rPr>
        <w:t>软件工程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      </w:t>
      </w:r>
    </w:p>
    <w:p w14:paraId="30B5FFF7" w14:textId="0FBE9440" w:rsidR="00391A4D" w:rsidRDefault="005024AC" w:rsidP="0065485A">
      <w:pPr>
        <w:spacing w:line="480" w:lineRule="auto"/>
        <w:ind w:firstLineChars="300" w:firstLine="840"/>
        <w:rPr>
          <w:rFonts w:ascii="宋体" w:eastAsia="宋体" w:hAnsi="宋体" w:hint="eastAsia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项目名称：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                           </w:t>
      </w:r>
    </w:p>
    <w:p w14:paraId="51297E19" w14:textId="5290C7BB" w:rsidR="00391A4D" w:rsidRDefault="005024AC" w:rsidP="0065485A">
      <w:pPr>
        <w:spacing w:line="480" w:lineRule="auto"/>
        <w:ind w:firstLineChars="300" w:firstLine="840"/>
        <w:rPr>
          <w:rFonts w:ascii="宋体" w:eastAsia="宋体" w:hAnsi="宋体" w:hint="eastAsia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项目组成员：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    </w:t>
      </w:r>
      <w:r>
        <w:rPr>
          <w:rFonts w:ascii="仿宋" w:eastAsia="仿宋" w:hAnsi="仿宋"/>
          <w:color w:val="000000"/>
          <w:sz w:val="28"/>
          <w:szCs w:val="28"/>
          <w:u w:val="single"/>
        </w:rPr>
        <w:t xml:space="preserve">    </w:t>
      </w:r>
      <w:r w:rsidR="0065485A">
        <w:rPr>
          <w:rFonts w:ascii="仿宋" w:eastAsia="仿宋" w:hAnsi="仿宋"/>
          <w:color w:val="000000"/>
          <w:sz w:val="28"/>
          <w:szCs w:val="28"/>
          <w:u w:val="single"/>
        </w:rPr>
        <w:t xml:space="preserve">                 </w:t>
      </w:r>
    </w:p>
    <w:p w14:paraId="3FD756FB" w14:textId="1D4A04D7" w:rsidR="00391A4D" w:rsidRDefault="005024AC" w:rsidP="0065485A">
      <w:pPr>
        <w:spacing w:line="480" w:lineRule="auto"/>
        <w:ind w:firstLineChars="300" w:firstLine="840"/>
        <w:rPr>
          <w:rFonts w:ascii="宋体" w:eastAsia="宋体" w:hAnsi="宋体" w:hint="eastAsia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指导教师：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                            </w:t>
      </w:r>
    </w:p>
    <w:p w14:paraId="4330A31D" w14:textId="77777777" w:rsidR="00391A4D" w:rsidRDefault="00391A4D">
      <w:pPr>
        <w:spacing w:line="480" w:lineRule="auto"/>
        <w:rPr>
          <w:rFonts w:ascii="仿宋" w:eastAsia="仿宋" w:hAnsi="仿宋" w:hint="eastAsia"/>
          <w:color w:val="000000"/>
          <w:sz w:val="28"/>
          <w:szCs w:val="28"/>
        </w:rPr>
      </w:pPr>
    </w:p>
    <w:p w14:paraId="3BEE77C3" w14:textId="77777777" w:rsidR="00391A4D" w:rsidRDefault="00391A4D">
      <w:pPr>
        <w:spacing w:line="480" w:lineRule="auto"/>
        <w:rPr>
          <w:rFonts w:ascii="仿宋" w:eastAsia="仿宋" w:hAnsi="仿宋" w:hint="eastAsia"/>
          <w:color w:val="000000"/>
          <w:sz w:val="28"/>
          <w:szCs w:val="28"/>
        </w:rPr>
      </w:pPr>
    </w:p>
    <w:p w14:paraId="467540B7" w14:textId="77777777" w:rsidR="00391A4D" w:rsidRDefault="00391A4D">
      <w:pPr>
        <w:spacing w:line="480" w:lineRule="auto"/>
        <w:rPr>
          <w:rFonts w:ascii="仿宋" w:eastAsia="仿宋" w:hAnsi="仿宋" w:hint="eastAsia"/>
          <w:color w:val="000000"/>
          <w:sz w:val="28"/>
          <w:szCs w:val="28"/>
        </w:rPr>
      </w:pPr>
    </w:p>
    <w:p w14:paraId="1B409442" w14:textId="77777777" w:rsidR="00391A4D" w:rsidRDefault="00391A4D">
      <w:pPr>
        <w:spacing w:line="480" w:lineRule="auto"/>
        <w:rPr>
          <w:rFonts w:ascii="仿宋" w:eastAsia="仿宋" w:hAnsi="仿宋" w:hint="eastAsia"/>
          <w:color w:val="000000"/>
          <w:sz w:val="28"/>
          <w:szCs w:val="28"/>
        </w:rPr>
      </w:pPr>
    </w:p>
    <w:p w14:paraId="17847169" w14:textId="77777777" w:rsidR="00391A4D" w:rsidRDefault="00391A4D">
      <w:pPr>
        <w:spacing w:line="480" w:lineRule="auto"/>
        <w:rPr>
          <w:rFonts w:ascii="仿宋" w:eastAsia="仿宋" w:hAnsi="仿宋" w:hint="eastAsia"/>
          <w:color w:val="000000"/>
          <w:sz w:val="28"/>
          <w:szCs w:val="28"/>
        </w:rPr>
      </w:pPr>
    </w:p>
    <w:p w14:paraId="4EFF7CEB" w14:textId="77777777" w:rsidR="00391A4D" w:rsidRDefault="00391A4D">
      <w:pPr>
        <w:spacing w:line="480" w:lineRule="auto"/>
        <w:rPr>
          <w:rFonts w:ascii="仿宋" w:eastAsia="仿宋" w:hAnsi="仿宋" w:hint="eastAsia"/>
          <w:color w:val="000000"/>
          <w:sz w:val="28"/>
          <w:szCs w:val="28"/>
        </w:rPr>
      </w:pPr>
    </w:p>
    <w:p w14:paraId="3A6830EB" w14:textId="55B31AAD" w:rsidR="00391A4D" w:rsidRDefault="005024AC" w:rsidP="008750C5">
      <w:pPr>
        <w:spacing w:line="480" w:lineRule="auto"/>
        <w:jc w:val="center"/>
        <w:rPr>
          <w:rFonts w:ascii="仿宋" w:eastAsia="仿宋" w:hAnsi="仿宋" w:hint="eastAsia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lastRenderedPageBreak/>
        <w:t>项目周期：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</w:t>
      </w:r>
      <w:r w:rsidR="0065485A">
        <w:rPr>
          <w:rFonts w:ascii="宋体" w:eastAsia="宋体" w:hAnsi="宋体"/>
          <w:color w:val="000000"/>
          <w:sz w:val="28"/>
          <w:szCs w:val="28"/>
          <w:u w:val="single"/>
        </w:rPr>
        <w:t xml:space="preserve">  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color w:val="000000"/>
          <w:sz w:val="28"/>
          <w:szCs w:val="28"/>
        </w:rPr>
        <w:t>年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  </w:t>
      </w:r>
      <w:r>
        <w:rPr>
          <w:rFonts w:ascii="仿宋" w:eastAsia="仿宋" w:hAnsi="仿宋"/>
          <w:color w:val="000000"/>
          <w:sz w:val="28"/>
          <w:szCs w:val="28"/>
        </w:rPr>
        <w:t>月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  </w:t>
      </w:r>
      <w:r>
        <w:rPr>
          <w:rFonts w:ascii="仿宋" w:eastAsia="仿宋" w:hAnsi="仿宋"/>
          <w:color w:val="000000"/>
          <w:sz w:val="28"/>
          <w:szCs w:val="28"/>
        </w:rPr>
        <w:t>日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  <w:r>
        <w:rPr>
          <w:rFonts w:ascii="仿宋" w:eastAsia="仿宋" w:hAnsi="仿宋"/>
          <w:color w:val="000000"/>
          <w:sz w:val="28"/>
          <w:szCs w:val="28"/>
        </w:rPr>
        <w:t>—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</w:t>
      </w:r>
      <w:r w:rsidR="0065485A">
        <w:rPr>
          <w:rFonts w:ascii="宋体" w:eastAsia="宋体" w:hAnsi="宋体"/>
          <w:color w:val="000000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color w:val="000000"/>
          <w:sz w:val="28"/>
          <w:szCs w:val="28"/>
        </w:rPr>
        <w:t>年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  </w:t>
      </w:r>
      <w:r>
        <w:rPr>
          <w:rFonts w:ascii="仿宋" w:eastAsia="仿宋" w:hAnsi="仿宋"/>
          <w:color w:val="000000"/>
          <w:sz w:val="28"/>
          <w:szCs w:val="28"/>
        </w:rPr>
        <w:t>月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  </w:t>
      </w:r>
      <w:r>
        <w:rPr>
          <w:rFonts w:ascii="仿宋" w:eastAsia="仿宋" w:hAnsi="仿宋"/>
          <w:color w:val="000000"/>
          <w:sz w:val="28"/>
          <w:szCs w:val="28"/>
        </w:rPr>
        <w:t>日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95"/>
        <w:gridCol w:w="870"/>
        <w:gridCol w:w="810"/>
        <w:gridCol w:w="1695"/>
        <w:gridCol w:w="1830"/>
        <w:gridCol w:w="3105"/>
      </w:tblGrid>
      <w:tr w:rsidR="00391A4D" w14:paraId="4FF062FB" w14:textId="77777777">
        <w:trPr>
          <w:trHeight w:val="555"/>
        </w:trPr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97047" w14:textId="77777777" w:rsidR="00391A4D" w:rsidRDefault="005024A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项目名称</w:t>
            </w:r>
          </w:p>
        </w:tc>
        <w:tc>
          <w:tcPr>
            <w:tcW w:w="74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C52385" w14:textId="53133FF4" w:rsidR="00391A4D" w:rsidRDefault="00391A4D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</w:p>
        </w:tc>
      </w:tr>
      <w:tr w:rsidR="00391A4D" w14:paraId="5CE1F899" w14:textId="77777777">
        <w:trPr>
          <w:trHeight w:val="2100"/>
        </w:trPr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1223D4" w14:textId="77777777" w:rsidR="00391A4D" w:rsidRDefault="005024A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项</w:t>
            </w:r>
          </w:p>
          <w:p w14:paraId="56F56464" w14:textId="77777777" w:rsidR="00391A4D" w:rsidRDefault="005024A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目</w:t>
            </w:r>
          </w:p>
          <w:p w14:paraId="1F192B25" w14:textId="77777777" w:rsidR="00391A4D" w:rsidRDefault="005024A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简</w:t>
            </w:r>
          </w:p>
          <w:p w14:paraId="2398E39D" w14:textId="77777777" w:rsidR="00391A4D" w:rsidRDefault="005024A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介</w:t>
            </w:r>
            <w:proofErr w:type="gramEnd"/>
          </w:p>
          <w:p w14:paraId="3B60C837" w14:textId="77777777" w:rsidR="00391A4D" w:rsidRDefault="00391A4D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83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EDB914" w14:textId="24895D11" w:rsidR="00391A4D" w:rsidRDefault="005024AC">
            <w:pPr>
              <w:spacing w:line="400" w:lineRule="exac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 xml:space="preserve">    </w:t>
            </w:r>
          </w:p>
        </w:tc>
      </w:tr>
      <w:tr w:rsidR="00391A4D" w14:paraId="4335EC39" w14:textId="77777777">
        <w:trPr>
          <w:trHeight w:val="435"/>
        </w:trPr>
        <w:tc>
          <w:tcPr>
            <w:tcW w:w="10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0AF898" w14:textId="77777777" w:rsidR="00391A4D" w:rsidRDefault="005024A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项</w:t>
            </w:r>
          </w:p>
          <w:p w14:paraId="13EFD875" w14:textId="77777777" w:rsidR="00391A4D" w:rsidRDefault="005024A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目</w:t>
            </w:r>
          </w:p>
          <w:p w14:paraId="734FAFEE" w14:textId="77777777" w:rsidR="00391A4D" w:rsidRDefault="005024A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组</w:t>
            </w:r>
          </w:p>
          <w:p w14:paraId="531D3CD7" w14:textId="77777777" w:rsidR="00391A4D" w:rsidRDefault="005024A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成</w:t>
            </w:r>
          </w:p>
          <w:p w14:paraId="23B3D5DB" w14:textId="77777777" w:rsidR="00391A4D" w:rsidRDefault="005024A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员</w:t>
            </w:r>
          </w:p>
        </w:tc>
        <w:tc>
          <w:tcPr>
            <w:tcW w:w="1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1FEC8E" w14:textId="77777777" w:rsidR="00391A4D" w:rsidRDefault="005024AC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C2CDB0" w14:textId="77777777" w:rsidR="00391A4D" w:rsidRDefault="005024AC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9CB6D" w14:textId="77777777" w:rsidR="00391A4D" w:rsidRDefault="005024AC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联系电话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DE036B" w14:textId="77777777" w:rsidR="00391A4D" w:rsidRDefault="005024AC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E-mail</w:t>
            </w:r>
          </w:p>
        </w:tc>
      </w:tr>
      <w:tr w:rsidR="00391A4D" w14:paraId="4FF32F37" w14:textId="77777777">
        <w:trPr>
          <w:trHeight w:val="435"/>
        </w:trPr>
        <w:tc>
          <w:tcPr>
            <w:tcW w:w="10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B42412" w14:textId="77777777" w:rsidR="00391A4D" w:rsidRDefault="00391A4D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D88674" w14:textId="0A2809DF" w:rsidR="00391A4D" w:rsidRDefault="00391A4D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AE7A8" w14:textId="1FC6012E" w:rsidR="00391A4D" w:rsidRDefault="00391A4D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5F7DE" w14:textId="32D13AB5" w:rsidR="00391A4D" w:rsidRDefault="00391A4D">
            <w:pPr>
              <w:jc w:val="center"/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82BF56" w14:textId="44C41E75" w:rsidR="00391A4D" w:rsidRDefault="00391A4D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391A4D" w14:paraId="6677AD6D" w14:textId="77777777">
        <w:trPr>
          <w:trHeight w:val="435"/>
        </w:trPr>
        <w:tc>
          <w:tcPr>
            <w:tcW w:w="10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73D2D" w14:textId="77777777" w:rsidR="00391A4D" w:rsidRDefault="00391A4D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2CC46" w14:textId="6201FCBA" w:rsidR="00391A4D" w:rsidRDefault="00391A4D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838CF8" w14:textId="2558FD81" w:rsidR="00391A4D" w:rsidRDefault="00391A4D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3E387" w14:textId="11F2A963" w:rsidR="00391A4D" w:rsidRDefault="00391A4D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FC9F4A" w14:textId="3D0F606A" w:rsidR="00391A4D" w:rsidRDefault="00391A4D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</w:tc>
      </w:tr>
      <w:tr w:rsidR="00391A4D" w14:paraId="57D7D87C" w14:textId="77777777">
        <w:trPr>
          <w:trHeight w:val="435"/>
        </w:trPr>
        <w:tc>
          <w:tcPr>
            <w:tcW w:w="10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51CBF" w14:textId="77777777" w:rsidR="00391A4D" w:rsidRDefault="00391A4D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6C7F50" w14:textId="59E4435A" w:rsidR="00391A4D" w:rsidRDefault="00391A4D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5CF52F" w14:textId="38C7891F" w:rsidR="00391A4D" w:rsidRDefault="00391A4D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36CCBC" w14:textId="7540248F" w:rsidR="00391A4D" w:rsidRDefault="00391A4D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593F23" w14:textId="014954A0" w:rsidR="00391A4D" w:rsidRDefault="00391A4D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</w:tc>
      </w:tr>
      <w:tr w:rsidR="00391A4D" w14:paraId="09456849" w14:textId="77777777">
        <w:trPr>
          <w:trHeight w:val="435"/>
        </w:trPr>
        <w:tc>
          <w:tcPr>
            <w:tcW w:w="10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904C9" w14:textId="77777777" w:rsidR="00391A4D" w:rsidRDefault="00391A4D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95C01" w14:textId="190DF463" w:rsidR="00391A4D" w:rsidRDefault="00391A4D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2B42B1" w14:textId="2549BE15" w:rsidR="00391A4D" w:rsidRDefault="00391A4D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AA6036" w14:textId="72FB1461" w:rsidR="00391A4D" w:rsidRDefault="00391A4D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39BE46" w14:textId="24F8AC6A" w:rsidR="00391A4D" w:rsidRDefault="00391A4D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391A4D" w14:paraId="1DF11081" w14:textId="77777777">
        <w:trPr>
          <w:trHeight w:val="435"/>
        </w:trPr>
        <w:tc>
          <w:tcPr>
            <w:tcW w:w="10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BE7EE1" w14:textId="77777777" w:rsidR="00391A4D" w:rsidRDefault="00391A4D">
            <w:pPr>
              <w:jc w:val="lef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1646B9" w14:textId="7CBA3D88" w:rsidR="00391A4D" w:rsidRDefault="00391A4D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A3D78A" w14:textId="79A9A8B6" w:rsidR="00391A4D" w:rsidRDefault="00391A4D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082AE" w14:textId="11B22106" w:rsidR="00391A4D" w:rsidRDefault="00391A4D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213DE" w14:textId="47653BC0" w:rsidR="00391A4D" w:rsidRDefault="00391A4D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391A4D" w14:paraId="2079FDF9" w14:textId="77777777">
        <w:trPr>
          <w:trHeight w:val="435"/>
        </w:trPr>
        <w:tc>
          <w:tcPr>
            <w:tcW w:w="10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2EB39" w14:textId="77777777" w:rsidR="00391A4D" w:rsidRDefault="00391A4D">
            <w:pPr>
              <w:jc w:val="lef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6B2B0" w14:textId="77777777" w:rsidR="00391A4D" w:rsidRDefault="00391A4D">
            <w:pPr>
              <w:jc w:val="center"/>
              <w:rPr>
                <w:rFonts w:ascii="仿宋" w:eastAsia="仿宋" w:hAnsi="仿宋" w:hint="eastAsia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91E0A1" w14:textId="77777777" w:rsidR="00391A4D" w:rsidRDefault="00391A4D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36066" w14:textId="77777777" w:rsidR="00391A4D" w:rsidRDefault="00391A4D">
            <w:pPr>
              <w:jc w:val="center"/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75EFB7" w14:textId="77777777" w:rsidR="00391A4D" w:rsidRDefault="00391A4D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391A4D" w14:paraId="6EC67C17" w14:textId="77777777" w:rsidTr="0065485A">
        <w:trPr>
          <w:trHeight w:val="4538"/>
        </w:trPr>
        <w:tc>
          <w:tcPr>
            <w:tcW w:w="94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484C7" w14:textId="0FD78E82" w:rsidR="00391A4D" w:rsidRPr="0065485A" w:rsidRDefault="005024AC" w:rsidP="0065485A">
            <w:pPr>
              <w:spacing w:before="187"/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  <w:lastRenderedPageBreak/>
              <w:t>一、项目组成员分工描述</w:t>
            </w:r>
          </w:p>
        </w:tc>
      </w:tr>
      <w:tr w:rsidR="00391A4D" w14:paraId="3D1BC6B0" w14:textId="77777777">
        <w:trPr>
          <w:trHeight w:val="3255"/>
        </w:trPr>
        <w:tc>
          <w:tcPr>
            <w:tcW w:w="94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3683B" w14:textId="77777777" w:rsidR="00391A4D" w:rsidRDefault="005024AC">
            <w:pPr>
              <w:spacing w:before="187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二、项目研究背景</w:t>
            </w:r>
          </w:p>
          <w:p w14:paraId="3A3C79DC" w14:textId="77777777" w:rsidR="00391A4D" w:rsidRDefault="00391A4D" w:rsidP="0065485A">
            <w:pPr>
              <w:snapToGrid w:val="0"/>
              <w:jc w:val="left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</w:p>
        </w:tc>
      </w:tr>
      <w:tr w:rsidR="00391A4D" w14:paraId="4F888B06" w14:textId="77777777">
        <w:trPr>
          <w:trHeight w:val="3555"/>
        </w:trPr>
        <w:tc>
          <w:tcPr>
            <w:tcW w:w="94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218A3" w14:textId="77777777" w:rsidR="00391A4D" w:rsidRDefault="005024AC">
            <w:pPr>
              <w:spacing w:before="187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三、开发环境及目标平台</w:t>
            </w:r>
          </w:p>
          <w:p w14:paraId="2930C87F" w14:textId="6DA03834" w:rsidR="00391A4D" w:rsidRDefault="00391A4D" w:rsidP="0065485A">
            <w:pPr>
              <w:spacing w:before="187" w:line="400" w:lineRule="exact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</w:p>
        </w:tc>
      </w:tr>
      <w:tr w:rsidR="00391A4D" w14:paraId="3E09ABB7" w14:textId="77777777">
        <w:trPr>
          <w:trHeight w:val="3660"/>
        </w:trPr>
        <w:tc>
          <w:tcPr>
            <w:tcW w:w="94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A4BAF" w14:textId="77777777" w:rsidR="00391A4D" w:rsidRDefault="005024AC">
            <w:pPr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lastRenderedPageBreak/>
              <w:t>四、项目研究目标及主要内容</w:t>
            </w:r>
          </w:p>
          <w:p w14:paraId="0DF2FE12" w14:textId="77777777" w:rsidR="00391A4D" w:rsidRDefault="00391A4D" w:rsidP="008750C5">
            <w:pPr>
              <w:spacing w:line="400" w:lineRule="exac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</w:tc>
      </w:tr>
      <w:tr w:rsidR="00391A4D" w14:paraId="04DB76DF" w14:textId="77777777">
        <w:trPr>
          <w:trHeight w:val="3540"/>
        </w:trPr>
        <w:tc>
          <w:tcPr>
            <w:tcW w:w="94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90376" w14:textId="77777777" w:rsidR="00391A4D" w:rsidRDefault="005024AC" w:rsidP="008750C5">
            <w:pPr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五、项目创新特色概述</w:t>
            </w:r>
          </w:p>
          <w:p w14:paraId="614DE873" w14:textId="7AAA4369" w:rsidR="008750C5" w:rsidRPr="008750C5" w:rsidRDefault="008750C5" w:rsidP="008750C5">
            <w:pPr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91A4D" w14:paraId="3849142B" w14:textId="77777777">
        <w:trPr>
          <w:trHeight w:val="3240"/>
        </w:trPr>
        <w:tc>
          <w:tcPr>
            <w:tcW w:w="94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21915" w14:textId="3636AA7F" w:rsidR="00391A4D" w:rsidRPr="008750C5" w:rsidRDefault="005024AC" w:rsidP="008750C5">
            <w:pPr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六、项目研究技术路线</w:t>
            </w:r>
          </w:p>
        </w:tc>
      </w:tr>
      <w:tr w:rsidR="00391A4D" w14:paraId="699A554C" w14:textId="77777777">
        <w:trPr>
          <w:trHeight w:val="2610"/>
        </w:trPr>
        <w:tc>
          <w:tcPr>
            <w:tcW w:w="94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791C8" w14:textId="77777777" w:rsidR="00391A4D" w:rsidRDefault="005024AC">
            <w:pPr>
              <w:spacing w:before="187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lastRenderedPageBreak/>
              <w:t>七、项目模块结构图</w:t>
            </w:r>
          </w:p>
          <w:p w14:paraId="5FC08F87" w14:textId="77777777" w:rsidR="00391A4D" w:rsidRDefault="00391A4D" w:rsidP="0065485A">
            <w:pPr>
              <w:spacing w:before="187" w:line="400" w:lineRule="exac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  <w:p w14:paraId="58BCEE8F" w14:textId="77777777" w:rsidR="00391A4D" w:rsidRDefault="00391A4D" w:rsidP="0065485A">
            <w:pPr>
              <w:spacing w:before="187" w:line="400" w:lineRule="exact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</w:p>
          <w:p w14:paraId="6318D743" w14:textId="77777777" w:rsidR="00391A4D" w:rsidRDefault="00391A4D" w:rsidP="0065485A">
            <w:pPr>
              <w:spacing w:before="187" w:line="400" w:lineRule="exact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</w:p>
          <w:p w14:paraId="4B071415" w14:textId="77777777" w:rsidR="00391A4D" w:rsidRDefault="00391A4D" w:rsidP="0065485A">
            <w:pPr>
              <w:spacing w:before="187" w:line="400" w:lineRule="exact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</w:p>
        </w:tc>
      </w:tr>
      <w:tr w:rsidR="0065485A" w14:paraId="6FD798FE" w14:textId="77777777">
        <w:trPr>
          <w:trHeight w:val="2610"/>
        </w:trPr>
        <w:tc>
          <w:tcPr>
            <w:tcW w:w="94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4E450" w14:textId="6A37A1E0" w:rsidR="0065485A" w:rsidRPr="0065485A" w:rsidRDefault="0065485A" w:rsidP="008750C5">
            <w:pPr>
              <w:ind w:right="720"/>
              <w:jc w:val="left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八、模块功能简介及界面截图</w:t>
            </w:r>
          </w:p>
        </w:tc>
      </w:tr>
      <w:tr w:rsidR="00391A4D" w14:paraId="65065F28" w14:textId="77777777">
        <w:trPr>
          <w:trHeight w:val="4530"/>
        </w:trPr>
        <w:tc>
          <w:tcPr>
            <w:tcW w:w="94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7DD11" w14:textId="44F65674" w:rsidR="0065485A" w:rsidRDefault="008750C5" w:rsidP="0065485A">
            <w:pPr>
              <w:ind w:right="720"/>
              <w:jc w:val="left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  <w:t>九、</w:t>
            </w:r>
            <w:r w:rsidR="0065485A"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核心代码</w:t>
            </w:r>
          </w:p>
          <w:p w14:paraId="5AFC81F2" w14:textId="35AFFBB3" w:rsidR="00391A4D" w:rsidRPr="0065485A" w:rsidRDefault="00391A4D" w:rsidP="0065485A">
            <w:pPr>
              <w:ind w:right="720"/>
              <w:jc w:val="left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  <w:p w14:paraId="241216EE" w14:textId="77777777" w:rsidR="00391A4D" w:rsidRDefault="00391A4D">
            <w:pPr>
              <w:ind w:right="720"/>
              <w:jc w:val="lef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</w:tc>
      </w:tr>
      <w:tr w:rsidR="00391A4D" w14:paraId="54EA61AE" w14:textId="77777777">
        <w:trPr>
          <w:trHeight w:val="13020"/>
        </w:trPr>
        <w:tc>
          <w:tcPr>
            <w:tcW w:w="94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EBE67" w14:textId="1DC37046" w:rsidR="00391A4D" w:rsidRDefault="008750C5">
            <w:pPr>
              <w:ind w:right="720"/>
              <w:jc w:val="left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  <w:lastRenderedPageBreak/>
              <w:t>十</w:t>
            </w:r>
            <w:r w:rsidR="005024AC"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、项目总结</w:t>
            </w:r>
          </w:p>
          <w:p w14:paraId="495B7685" w14:textId="77777777" w:rsidR="00391A4D" w:rsidRDefault="00391A4D">
            <w:pPr>
              <w:ind w:right="720"/>
              <w:jc w:val="lef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  <w:p w14:paraId="151A028A" w14:textId="77777777" w:rsidR="00391A4D" w:rsidRDefault="00391A4D">
            <w:pPr>
              <w:ind w:right="720"/>
              <w:jc w:val="lef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  <w:p w14:paraId="21E0267A" w14:textId="77777777" w:rsidR="00391A4D" w:rsidRDefault="00391A4D">
            <w:pPr>
              <w:ind w:right="720"/>
              <w:jc w:val="lef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  <w:p w14:paraId="2F30CE98" w14:textId="77777777" w:rsidR="00391A4D" w:rsidRDefault="00391A4D">
            <w:pPr>
              <w:ind w:right="720"/>
              <w:jc w:val="lef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  <w:p w14:paraId="7E726080" w14:textId="77777777" w:rsidR="00391A4D" w:rsidRDefault="00391A4D">
            <w:pPr>
              <w:ind w:right="720"/>
              <w:jc w:val="lef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  <w:p w14:paraId="04ED130D" w14:textId="77777777" w:rsidR="00391A4D" w:rsidRDefault="00391A4D">
            <w:pPr>
              <w:ind w:right="720"/>
              <w:jc w:val="lef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  <w:p w14:paraId="160099A4" w14:textId="77777777" w:rsidR="00391A4D" w:rsidRDefault="00391A4D">
            <w:pPr>
              <w:ind w:right="720"/>
              <w:jc w:val="lef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  <w:p w14:paraId="3012D9BB" w14:textId="77777777" w:rsidR="00391A4D" w:rsidRDefault="00391A4D">
            <w:pPr>
              <w:ind w:right="720"/>
              <w:jc w:val="lef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  <w:p w14:paraId="5E37BAC4" w14:textId="77777777" w:rsidR="00391A4D" w:rsidRDefault="00391A4D">
            <w:pPr>
              <w:ind w:right="720"/>
              <w:jc w:val="lef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  <w:p w14:paraId="1B04D742" w14:textId="77777777" w:rsidR="00391A4D" w:rsidRDefault="00391A4D">
            <w:pPr>
              <w:ind w:right="720"/>
              <w:jc w:val="lef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  <w:p w14:paraId="23C2C197" w14:textId="77777777" w:rsidR="00391A4D" w:rsidRDefault="00391A4D">
            <w:pPr>
              <w:ind w:right="720"/>
              <w:jc w:val="lef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  <w:p w14:paraId="018983B1" w14:textId="77777777" w:rsidR="00391A4D" w:rsidRDefault="00391A4D">
            <w:pPr>
              <w:ind w:right="720"/>
              <w:jc w:val="lef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  <w:p w14:paraId="138DDBDE" w14:textId="77777777" w:rsidR="00391A4D" w:rsidRDefault="00391A4D">
            <w:pPr>
              <w:ind w:right="720"/>
              <w:jc w:val="lef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  <w:p w14:paraId="4438A0D3" w14:textId="77777777" w:rsidR="00391A4D" w:rsidRDefault="00391A4D">
            <w:pPr>
              <w:ind w:right="720"/>
              <w:jc w:val="lef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  <w:p w14:paraId="4B7EA770" w14:textId="77777777" w:rsidR="00391A4D" w:rsidRDefault="00391A4D">
            <w:pPr>
              <w:ind w:right="720"/>
              <w:jc w:val="lef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</w:tc>
      </w:tr>
    </w:tbl>
    <w:p w14:paraId="3EB242ED" w14:textId="77777777" w:rsidR="00391A4D" w:rsidRDefault="005024AC">
      <w:pPr>
        <w:snapToGrid w:val="0"/>
        <w:jc w:val="left"/>
        <w:rPr>
          <w:rFonts w:ascii="楷体_GB2312" w:eastAsia="楷体_GB2312" w:hAnsi="楷体_GB2312" w:hint="eastAsia"/>
          <w:color w:val="000000"/>
          <w:sz w:val="24"/>
          <w:szCs w:val="24"/>
        </w:rPr>
      </w:pPr>
      <w:r>
        <w:rPr>
          <w:rFonts w:ascii="楷体_GB2312" w:eastAsia="楷体_GB2312" w:hAnsi="楷体_GB2312"/>
          <w:color w:val="000000"/>
          <w:sz w:val="24"/>
          <w:szCs w:val="24"/>
        </w:rPr>
        <w:lastRenderedPageBreak/>
        <w:t>注：表格</w:t>
      </w:r>
      <w:proofErr w:type="gramStart"/>
      <w:r>
        <w:rPr>
          <w:rFonts w:ascii="楷体_GB2312" w:eastAsia="楷体_GB2312" w:hAnsi="楷体_GB2312"/>
          <w:color w:val="000000"/>
          <w:sz w:val="24"/>
          <w:szCs w:val="24"/>
        </w:rPr>
        <w:t>栏高不够可</w:t>
      </w:r>
      <w:proofErr w:type="gramEnd"/>
      <w:r>
        <w:rPr>
          <w:rFonts w:ascii="楷体_GB2312" w:eastAsia="楷体_GB2312" w:hAnsi="楷体_GB2312"/>
          <w:color w:val="000000"/>
          <w:sz w:val="24"/>
          <w:szCs w:val="24"/>
        </w:rPr>
        <w:t>增加。</w:t>
      </w:r>
    </w:p>
    <w:sectPr w:rsidR="00391A4D">
      <w:footerReference w:type="default" r:id="rId8"/>
      <w:pgSz w:w="11906" w:h="16838"/>
      <w:pgMar w:top="1701" w:right="1134" w:bottom="1701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98D00" w14:textId="77777777" w:rsidR="00ED61E0" w:rsidRDefault="00ED61E0">
      <w:r>
        <w:separator/>
      </w:r>
    </w:p>
  </w:endnote>
  <w:endnote w:type="continuationSeparator" w:id="0">
    <w:p w14:paraId="1D319B36" w14:textId="77777777" w:rsidR="00ED61E0" w:rsidRDefault="00ED6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宋体"/>
    <w:charset w:val="00"/>
    <w:family w:val="script"/>
    <w:pitch w:val="default"/>
    <w:sig w:usb0="00000000" w:usb1="00000000" w:usb2="00000010" w:usb3="00000000" w:csb0="00040000" w:csb1="00000000"/>
  </w:font>
  <w:font w:name="楷体_GB2312">
    <w:altName w:val="楷体"/>
    <w:charset w:val="00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60E1B" w14:textId="77777777" w:rsidR="00391A4D" w:rsidRDefault="005024AC">
    <w:pPr>
      <w:rPr>
        <w:rFonts w:ascii="宋体" w:eastAsia="宋体" w:hAnsi="宋体" w:hint="eastAsia"/>
        <w:color w:val="000000"/>
        <w:sz w:val="18"/>
        <w:szCs w:val="18"/>
      </w:rPr>
    </w:pPr>
    <w:r>
      <w:fldChar w:fldCharType="begin"/>
    </w:r>
    <w:r>
      <w:rPr>
        <w:rFonts w:ascii="宋体" w:eastAsia="宋体" w:hAnsi="宋体"/>
        <w:sz w:val="18"/>
        <w:szCs w:val="18"/>
      </w:rPr>
      <w:instrText>PAGE</w:instrText>
    </w:r>
    <w:r>
      <w:fldChar w:fldCharType="separate"/>
    </w:r>
    <w:r>
      <w:rPr>
        <w:rFonts w:ascii="宋体" w:eastAsia="宋体" w:hAnsi="宋体"/>
        <w:sz w:val="18"/>
        <w:szCs w:val="18"/>
      </w:rPr>
      <w:t>1</w:t>
    </w:r>
    <w:r>
      <w:fldChar w:fldCharType="end"/>
    </w:r>
  </w:p>
  <w:p w14:paraId="2837F1AF" w14:textId="77777777" w:rsidR="00391A4D" w:rsidRDefault="00391A4D">
    <w:pPr>
      <w:ind w:right="360"/>
      <w:jc w:val="left"/>
      <w:rPr>
        <w:rFonts w:ascii="宋体" w:eastAsia="宋体" w:hAnsi="宋体" w:hint="eastAsia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2B81C" w14:textId="77777777" w:rsidR="00ED61E0" w:rsidRDefault="00ED61E0">
      <w:r>
        <w:separator/>
      </w:r>
    </w:p>
  </w:footnote>
  <w:footnote w:type="continuationSeparator" w:id="0">
    <w:p w14:paraId="18A53E03" w14:textId="77777777" w:rsidR="00ED61E0" w:rsidRDefault="00ED61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391A4D"/>
    <w:rsid w:val="005024AC"/>
    <w:rsid w:val="00504695"/>
    <w:rsid w:val="0059531B"/>
    <w:rsid w:val="00616505"/>
    <w:rsid w:val="0062213C"/>
    <w:rsid w:val="00633F40"/>
    <w:rsid w:val="0065485A"/>
    <w:rsid w:val="006549AD"/>
    <w:rsid w:val="00684D9C"/>
    <w:rsid w:val="00701F4C"/>
    <w:rsid w:val="00873F19"/>
    <w:rsid w:val="008750C5"/>
    <w:rsid w:val="009C454A"/>
    <w:rsid w:val="00A60633"/>
    <w:rsid w:val="00BA0C1A"/>
    <w:rsid w:val="00C061CB"/>
    <w:rsid w:val="00C604EC"/>
    <w:rsid w:val="00D77037"/>
    <w:rsid w:val="00E26251"/>
    <w:rsid w:val="00EA1EE8"/>
    <w:rsid w:val="00EB3783"/>
    <w:rsid w:val="00ED61E0"/>
    <w:rsid w:val="00F53662"/>
    <w:rsid w:val="00FE45DA"/>
    <w:rsid w:val="083D07F0"/>
    <w:rsid w:val="0A4F7C3E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8A738"/>
  <w15:docId w15:val="{88E521B8-FBB9-4724-884C-9FABFAD0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85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~WRL0005.tmp</Template>
  <TotalTime>82</TotalTime>
  <Pages>1</Pages>
  <Words>71</Words>
  <Characters>410</Characters>
  <Application>Microsoft Office Word</Application>
  <DocSecurity>0</DocSecurity>
  <Lines>3</Lines>
  <Paragraphs>1</Paragraphs>
  <ScaleCrop>false</ScaleCrop>
  <Company>Microsoft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gian zhang</cp:lastModifiedBy>
  <cp:revision>15</cp:revision>
  <dcterms:created xsi:type="dcterms:W3CDTF">2017-01-10T09:10:00Z</dcterms:created>
  <dcterms:modified xsi:type="dcterms:W3CDTF">2024-07-20T05:03:00Z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